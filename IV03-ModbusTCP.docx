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0992" w14:textId="77777777" w:rsidR="005B393F" w:rsidRDefault="005B393F" w:rsidP="00A87FD8"/>
    <w:p w14:paraId="746D0186" w14:textId="17CD44F5" w:rsidR="002008B9" w:rsidRPr="004162F1" w:rsidRDefault="00800AFA" w:rsidP="00800AFA">
      <w:pPr>
        <w:jc w:val="center"/>
        <w:rPr>
          <w:b/>
          <w:bCs/>
          <w:sz w:val="32"/>
          <w:szCs w:val="32"/>
          <w:lang w:val="en-US"/>
        </w:rPr>
      </w:pPr>
      <w:r w:rsidRPr="004162F1">
        <w:rPr>
          <w:b/>
          <w:bCs/>
          <w:sz w:val="32"/>
          <w:szCs w:val="32"/>
          <w:lang w:val="en-US"/>
        </w:rPr>
        <w:t>IV03 - Modbus TCP Address</w:t>
      </w:r>
    </w:p>
    <w:p w14:paraId="38DB236D" w14:textId="308F8EC8" w:rsidR="00800AFA" w:rsidRPr="004162F1" w:rsidRDefault="00800AFA" w:rsidP="00800AFA">
      <w:pPr>
        <w:rPr>
          <w:i/>
          <w:iCs/>
          <w:sz w:val="32"/>
          <w:szCs w:val="32"/>
          <w:lang w:val="en-US"/>
        </w:rPr>
      </w:pPr>
      <w:r w:rsidRPr="004162F1">
        <w:rPr>
          <w:i/>
          <w:iCs/>
          <w:sz w:val="32"/>
          <w:szCs w:val="32"/>
          <w:lang w:val="en-US"/>
        </w:rPr>
        <w:t xml:space="preserve">* </w:t>
      </w:r>
      <w:r w:rsidR="00F44ADD" w:rsidRPr="004162F1">
        <w:rPr>
          <w:i/>
          <w:iCs/>
          <w:sz w:val="32"/>
          <w:szCs w:val="32"/>
          <w:lang w:val="en-US"/>
        </w:rPr>
        <w:t>Data</w:t>
      </w:r>
      <w:r w:rsidR="00F44ADD" w:rsidRPr="004162F1">
        <w:rPr>
          <w:i/>
          <w:iCs/>
          <w:sz w:val="32"/>
          <w:szCs w:val="32"/>
        </w:rPr>
        <w:t xml:space="preserve"> for m</w:t>
      </w:r>
      <w:r w:rsidR="00F44ADD" w:rsidRPr="004162F1">
        <w:rPr>
          <w:i/>
          <w:iCs/>
          <w:sz w:val="32"/>
          <w:szCs w:val="32"/>
          <w:lang w:val="en-US"/>
        </w:rPr>
        <w:t>onitoring</w:t>
      </w:r>
    </w:p>
    <w:tbl>
      <w:tblPr>
        <w:tblStyle w:val="LiBang"/>
        <w:tblW w:w="9634" w:type="dxa"/>
        <w:tblLook w:val="04A0" w:firstRow="1" w:lastRow="0" w:firstColumn="1" w:lastColumn="0" w:noHBand="0" w:noVBand="1"/>
      </w:tblPr>
      <w:tblGrid>
        <w:gridCol w:w="1838"/>
        <w:gridCol w:w="2126"/>
        <w:gridCol w:w="5670"/>
      </w:tblGrid>
      <w:tr w:rsidR="00800AFA" w14:paraId="0954472D" w14:textId="77777777" w:rsidTr="00F84995">
        <w:tc>
          <w:tcPr>
            <w:tcW w:w="1838" w:type="dxa"/>
          </w:tcPr>
          <w:p w14:paraId="09FF5F1F" w14:textId="240200B8" w:rsidR="00800AFA" w:rsidRPr="00800AFA" w:rsidRDefault="00800AFA" w:rsidP="00800AFA">
            <w:pPr>
              <w:jc w:val="center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</w:rPr>
              <w:t>Địa chỉ</w:t>
            </w:r>
          </w:p>
        </w:tc>
        <w:tc>
          <w:tcPr>
            <w:tcW w:w="2126" w:type="dxa"/>
          </w:tcPr>
          <w:p w14:paraId="24F0D7B1" w14:textId="3766E9C5" w:rsidR="00800AFA" w:rsidRPr="00800AFA" w:rsidRDefault="00800AFA" w:rsidP="00800AFA">
            <w:pPr>
              <w:jc w:val="center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  <w:lang w:val="en-US"/>
              </w:rPr>
              <w:t>Giá</w:t>
            </w:r>
            <w:r w:rsidRPr="00800AFA">
              <w:rPr>
                <w:b/>
                <w:bCs/>
                <w:sz w:val="32"/>
                <w:szCs w:val="32"/>
              </w:rPr>
              <w:t xml:space="preserve"> trị</w:t>
            </w:r>
          </w:p>
        </w:tc>
        <w:tc>
          <w:tcPr>
            <w:tcW w:w="5670" w:type="dxa"/>
          </w:tcPr>
          <w:p w14:paraId="468F7A51" w14:textId="322406D5" w:rsidR="00800AFA" w:rsidRPr="00800AFA" w:rsidRDefault="00800AFA" w:rsidP="00800AFA">
            <w:pPr>
              <w:jc w:val="center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  <w:lang w:val="en-US"/>
              </w:rPr>
              <w:t>Mô</w:t>
            </w:r>
            <w:r w:rsidRPr="00800AFA">
              <w:rPr>
                <w:b/>
                <w:bCs/>
                <w:sz w:val="32"/>
                <w:szCs w:val="32"/>
              </w:rPr>
              <w:t xml:space="preserve"> tả</w:t>
            </w:r>
          </w:p>
        </w:tc>
      </w:tr>
      <w:tr w:rsidR="00800AFA" w14:paraId="48B290D3" w14:textId="77777777" w:rsidTr="00F84995">
        <w:tc>
          <w:tcPr>
            <w:tcW w:w="1838" w:type="dxa"/>
            <w:vAlign w:val="center"/>
          </w:tcPr>
          <w:p w14:paraId="013B4359" w14:textId="6616E098" w:rsidR="00800AFA" w:rsidRPr="00F01E67" w:rsidRDefault="00800AFA" w:rsidP="00800AF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F01E67">
              <w:rPr>
                <w:color w:val="FF0000"/>
                <w:sz w:val="32"/>
                <w:szCs w:val="32"/>
                <w:lang w:val="en-US"/>
              </w:rPr>
              <w:t>40001</w:t>
            </w:r>
          </w:p>
        </w:tc>
        <w:tc>
          <w:tcPr>
            <w:tcW w:w="2126" w:type="dxa"/>
            <w:vAlign w:val="center"/>
          </w:tcPr>
          <w:p w14:paraId="59935112" w14:textId="47AA55FB" w:rsidR="00800AFA" w:rsidRPr="00F01E67" w:rsidRDefault="00800AFA" w:rsidP="00800AF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F01E67">
              <w:rPr>
                <w:color w:val="FF0000"/>
                <w:sz w:val="32"/>
                <w:szCs w:val="32"/>
                <w:lang w:val="en-US"/>
              </w:rPr>
              <w:t xml:space="preserve">0 ~ </w:t>
            </w:r>
            <w:r w:rsidR="0016710B">
              <w:rPr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5670" w:type="dxa"/>
          </w:tcPr>
          <w:p w14:paraId="555C44C1" w14:textId="77777777" w:rsidR="00800AFA" w:rsidRPr="00F01E67" w:rsidRDefault="00800AFA" w:rsidP="00800AFA">
            <w:pPr>
              <w:rPr>
                <w:color w:val="FF0000"/>
                <w:sz w:val="32"/>
                <w:szCs w:val="32"/>
              </w:rPr>
            </w:pPr>
            <w:r w:rsidRPr="00F01E67">
              <w:rPr>
                <w:color w:val="FF0000"/>
                <w:sz w:val="32"/>
                <w:szCs w:val="32"/>
                <w:lang w:val="en-US"/>
              </w:rPr>
              <w:t>Trạng</w:t>
            </w:r>
            <w:r w:rsidRPr="00F01E67">
              <w:rPr>
                <w:color w:val="FF0000"/>
                <w:sz w:val="32"/>
                <w:szCs w:val="32"/>
              </w:rPr>
              <w:t xml:space="preserve"> thái hoạt động của</w:t>
            </w:r>
            <w:r w:rsidR="00C40940" w:rsidRPr="00F01E67">
              <w:rPr>
                <w:color w:val="FF0000"/>
                <w:sz w:val="32"/>
                <w:szCs w:val="32"/>
              </w:rPr>
              <w:t xml:space="preserve"> máy</w:t>
            </w:r>
          </w:p>
          <w:p w14:paraId="45C5F0DB" w14:textId="77777777" w:rsidR="00C40940" w:rsidRPr="00F01E67" w:rsidRDefault="00C40940" w:rsidP="00C40940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F01E67">
              <w:rPr>
                <w:color w:val="FF0000"/>
                <w:sz w:val="32"/>
                <w:szCs w:val="32"/>
              </w:rPr>
              <w:t>0: Máy đang dừng</w:t>
            </w:r>
          </w:p>
          <w:p w14:paraId="36103D0C" w14:textId="3ABB1CEC" w:rsidR="00C40940" w:rsidRPr="00F01E67" w:rsidRDefault="00C40940" w:rsidP="00C40940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F01E67">
              <w:rPr>
                <w:color w:val="FF0000"/>
                <w:sz w:val="32"/>
                <w:szCs w:val="32"/>
              </w:rPr>
              <w:t>1: Máy đang hoạt động</w:t>
            </w:r>
            <w:r w:rsidR="008E1F5C">
              <w:rPr>
                <w:color w:val="FF0000"/>
                <w:sz w:val="32"/>
                <w:szCs w:val="32"/>
              </w:rPr>
              <w:t xml:space="preserve"> </w:t>
            </w:r>
            <w:r w:rsidR="008E1F5C">
              <w:rPr>
                <w:color w:val="FF0000"/>
                <w:sz w:val="32"/>
                <w:szCs w:val="32"/>
              </w:rPr>
              <w:t>ở chế độ tự động</w:t>
            </w:r>
            <w:r w:rsidR="00230077" w:rsidRPr="00F01E67">
              <w:rPr>
                <w:color w:val="FF0000"/>
                <w:sz w:val="32"/>
                <w:szCs w:val="32"/>
              </w:rPr>
              <w:t xml:space="preserve"> và không tạm </w:t>
            </w:r>
            <w:r w:rsidR="008E1F5C">
              <w:rPr>
                <w:color w:val="FF0000"/>
                <w:sz w:val="32"/>
                <w:szCs w:val="32"/>
              </w:rPr>
              <w:t xml:space="preserve">dừng </w:t>
            </w:r>
          </w:p>
          <w:p w14:paraId="1A853136" w14:textId="5C80BC83" w:rsidR="00230077" w:rsidRDefault="00230077" w:rsidP="00C40940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 w:rsidRPr="00F01E67">
              <w:rPr>
                <w:color w:val="FF0000"/>
                <w:sz w:val="32"/>
                <w:szCs w:val="32"/>
              </w:rPr>
              <w:t>2: Máy đang hoạt động</w:t>
            </w:r>
            <w:r w:rsidR="008E1F5C">
              <w:rPr>
                <w:color w:val="FF0000"/>
                <w:sz w:val="32"/>
                <w:szCs w:val="32"/>
              </w:rPr>
              <w:t xml:space="preserve"> </w:t>
            </w:r>
            <w:r w:rsidR="008E1F5C">
              <w:rPr>
                <w:color w:val="FF0000"/>
                <w:sz w:val="32"/>
                <w:szCs w:val="32"/>
              </w:rPr>
              <w:t>ở chế độ tự động</w:t>
            </w:r>
            <w:r w:rsidRPr="00F01E67">
              <w:rPr>
                <w:color w:val="FF0000"/>
                <w:sz w:val="32"/>
                <w:szCs w:val="32"/>
              </w:rPr>
              <w:t xml:space="preserve"> nhưng tạm dừng</w:t>
            </w:r>
          </w:p>
          <w:p w14:paraId="039A1209" w14:textId="0ECE611A" w:rsidR="00CF1952" w:rsidRPr="00F01E67" w:rsidRDefault="00CF1952" w:rsidP="00C40940">
            <w:pPr>
              <w:pStyle w:val="oancuaDanhsach"/>
              <w:numPr>
                <w:ilvl w:val="0"/>
                <w:numId w:val="8"/>
              </w:num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  <w:lang w:val="en-US"/>
              </w:rPr>
              <w:t>3: Máy</w:t>
            </w:r>
            <w:r>
              <w:rPr>
                <w:color w:val="FF0000"/>
                <w:sz w:val="32"/>
                <w:szCs w:val="32"/>
              </w:rPr>
              <w:t xml:space="preserve"> đang </w:t>
            </w:r>
            <w:r w:rsidR="008E1F5C">
              <w:rPr>
                <w:color w:val="FF0000"/>
                <w:sz w:val="32"/>
                <w:szCs w:val="32"/>
              </w:rPr>
              <w:t xml:space="preserve">hoạt động </w:t>
            </w:r>
            <w:r>
              <w:rPr>
                <w:color w:val="FF0000"/>
                <w:sz w:val="32"/>
                <w:szCs w:val="32"/>
              </w:rPr>
              <w:t>ở chế độ bán tự động</w:t>
            </w:r>
          </w:p>
        </w:tc>
      </w:tr>
      <w:tr w:rsidR="00C40940" w14:paraId="6885C38E" w14:textId="77777777" w:rsidTr="00F84995">
        <w:tc>
          <w:tcPr>
            <w:tcW w:w="1838" w:type="dxa"/>
            <w:vAlign w:val="center"/>
          </w:tcPr>
          <w:p w14:paraId="056AD947" w14:textId="55D3767B" w:rsidR="00C40940" w:rsidRDefault="00C40940" w:rsidP="00C409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40002</w:t>
            </w:r>
          </w:p>
        </w:tc>
        <w:tc>
          <w:tcPr>
            <w:tcW w:w="2126" w:type="dxa"/>
            <w:vAlign w:val="center"/>
          </w:tcPr>
          <w:p w14:paraId="6F1E3E79" w14:textId="3E4828D6" w:rsidR="00C40940" w:rsidRDefault="00C40940" w:rsidP="00C409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1</w:t>
            </w:r>
          </w:p>
        </w:tc>
        <w:tc>
          <w:tcPr>
            <w:tcW w:w="5670" w:type="dxa"/>
          </w:tcPr>
          <w:p w14:paraId="71536C7F" w14:textId="5554C8C1" w:rsidR="00C40940" w:rsidRDefault="00C40940" w:rsidP="00C409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Trạng</w:t>
            </w:r>
            <w:r>
              <w:rPr>
                <w:sz w:val="32"/>
                <w:szCs w:val="32"/>
              </w:rPr>
              <w:t xml:space="preserve"> thái của bồn cấp muối</w:t>
            </w:r>
          </w:p>
          <w:p w14:paraId="28764910" w14:textId="644E287F" w:rsidR="00C40940" w:rsidRPr="00C40940" w:rsidRDefault="00C40940" w:rsidP="00C40940">
            <w:pPr>
              <w:pStyle w:val="oancuaDanhsac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C40940">
              <w:rPr>
                <w:sz w:val="32"/>
                <w:szCs w:val="32"/>
              </w:rPr>
              <w:t xml:space="preserve">0: </w:t>
            </w:r>
            <w:r>
              <w:rPr>
                <w:sz w:val="32"/>
                <w:szCs w:val="32"/>
              </w:rPr>
              <w:t>Chưa đầy</w:t>
            </w:r>
          </w:p>
          <w:p w14:paraId="764FA54F" w14:textId="08576B75" w:rsidR="00C40940" w:rsidRPr="00C40940" w:rsidRDefault="00C40940" w:rsidP="00C40940">
            <w:pPr>
              <w:pStyle w:val="oancuaDanhsach"/>
              <w:numPr>
                <w:ilvl w:val="0"/>
                <w:numId w:val="8"/>
              </w:numPr>
              <w:rPr>
                <w:sz w:val="32"/>
                <w:szCs w:val="32"/>
                <w:lang w:val="en-US"/>
              </w:rPr>
            </w:pPr>
            <w:r w:rsidRPr="00C40940">
              <w:rPr>
                <w:sz w:val="32"/>
                <w:szCs w:val="32"/>
              </w:rPr>
              <w:t>1: Đã đầy</w:t>
            </w:r>
          </w:p>
        </w:tc>
      </w:tr>
      <w:tr w:rsidR="00C40940" w14:paraId="6435F816" w14:textId="77777777" w:rsidTr="00F84995">
        <w:tc>
          <w:tcPr>
            <w:tcW w:w="1838" w:type="dxa"/>
            <w:vAlign w:val="center"/>
          </w:tcPr>
          <w:p w14:paraId="6EAC022A" w14:textId="26BDAAF9" w:rsidR="00C40940" w:rsidRDefault="00C40940" w:rsidP="00C409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40003</w:t>
            </w:r>
          </w:p>
        </w:tc>
        <w:tc>
          <w:tcPr>
            <w:tcW w:w="2126" w:type="dxa"/>
            <w:vAlign w:val="center"/>
          </w:tcPr>
          <w:p w14:paraId="57DBEE75" w14:textId="5D517F1E" w:rsidR="00C40940" w:rsidRDefault="00C40940" w:rsidP="00C409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1</w:t>
            </w:r>
          </w:p>
        </w:tc>
        <w:tc>
          <w:tcPr>
            <w:tcW w:w="5670" w:type="dxa"/>
          </w:tcPr>
          <w:p w14:paraId="1A868495" w14:textId="2F0EC9B5" w:rsidR="00C40940" w:rsidRPr="00C40940" w:rsidRDefault="00C40940" w:rsidP="00C409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Loại</w:t>
            </w:r>
            <w:r>
              <w:rPr>
                <w:sz w:val="32"/>
                <w:szCs w:val="32"/>
              </w:rPr>
              <w:t xml:space="preserve"> muối đang được chiết</w:t>
            </w:r>
          </w:p>
          <w:p w14:paraId="35990413" w14:textId="4DDA5E01" w:rsidR="00C40940" w:rsidRPr="00C40940" w:rsidRDefault="00C40940" w:rsidP="00C40940">
            <w:pPr>
              <w:pStyle w:val="oancuaDanhsac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C40940">
              <w:rPr>
                <w:sz w:val="32"/>
                <w:szCs w:val="32"/>
              </w:rPr>
              <w:t xml:space="preserve">0: </w:t>
            </w:r>
            <w:r>
              <w:rPr>
                <w:sz w:val="32"/>
                <w:szCs w:val="32"/>
              </w:rPr>
              <w:t xml:space="preserve">Muối </w:t>
            </w:r>
            <w:r w:rsidR="00024F4D">
              <w:rPr>
                <w:sz w:val="32"/>
                <w:szCs w:val="32"/>
              </w:rPr>
              <w:t>hạt</w:t>
            </w:r>
          </w:p>
          <w:p w14:paraId="2B57D93E" w14:textId="0E09547F" w:rsidR="00C40940" w:rsidRPr="00C40940" w:rsidRDefault="00C40940" w:rsidP="00C40940">
            <w:pPr>
              <w:pStyle w:val="oancuaDanhsach"/>
              <w:numPr>
                <w:ilvl w:val="0"/>
                <w:numId w:val="9"/>
              </w:numPr>
              <w:rPr>
                <w:sz w:val="32"/>
                <w:szCs w:val="32"/>
                <w:lang w:val="en-US"/>
              </w:rPr>
            </w:pPr>
            <w:r w:rsidRPr="00C40940">
              <w:rPr>
                <w:sz w:val="32"/>
                <w:szCs w:val="32"/>
              </w:rPr>
              <w:t xml:space="preserve">1: </w:t>
            </w:r>
            <w:r>
              <w:rPr>
                <w:sz w:val="32"/>
                <w:szCs w:val="32"/>
              </w:rPr>
              <w:t xml:space="preserve">Muối </w:t>
            </w:r>
            <w:r w:rsidR="00024F4D">
              <w:rPr>
                <w:sz w:val="32"/>
                <w:szCs w:val="32"/>
              </w:rPr>
              <w:t>nhuyễn</w:t>
            </w:r>
          </w:p>
        </w:tc>
      </w:tr>
      <w:tr w:rsidR="00C40940" w14:paraId="492B015A" w14:textId="77777777" w:rsidTr="00F84995">
        <w:tc>
          <w:tcPr>
            <w:tcW w:w="1838" w:type="dxa"/>
            <w:vAlign w:val="center"/>
          </w:tcPr>
          <w:p w14:paraId="057B58A9" w14:textId="11148B88" w:rsidR="00C40940" w:rsidRDefault="00C40940" w:rsidP="00C409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40004</w:t>
            </w:r>
          </w:p>
        </w:tc>
        <w:tc>
          <w:tcPr>
            <w:tcW w:w="2126" w:type="dxa"/>
            <w:vAlign w:val="center"/>
          </w:tcPr>
          <w:p w14:paraId="6804F7C0" w14:textId="7B74E2F3" w:rsidR="00C40940" w:rsidRDefault="00CF1952" w:rsidP="00C409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250</w:t>
            </w:r>
            <w:r w:rsidR="00C40940">
              <w:rPr>
                <w:sz w:val="32"/>
                <w:szCs w:val="32"/>
                <w:lang w:val="en-US"/>
              </w:rPr>
              <w:t xml:space="preserve"> ~ </w:t>
            </w:r>
            <w:r>
              <w:rPr>
                <w:sz w:val="32"/>
                <w:szCs w:val="32"/>
                <w:lang w:val="en-US"/>
              </w:rPr>
              <w:t>11</w:t>
            </w:r>
            <w:r w:rsidR="00C40940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5670" w:type="dxa"/>
          </w:tcPr>
          <w:p w14:paraId="21A16EF9" w14:textId="288D175B" w:rsidR="00C40940" w:rsidRPr="00C40940" w:rsidRDefault="00C40940" w:rsidP="00C409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Khối</w:t>
            </w:r>
            <w:r>
              <w:rPr>
                <w:sz w:val="32"/>
                <w:szCs w:val="32"/>
              </w:rPr>
              <w:t xml:space="preserve"> lượng </w:t>
            </w:r>
            <w:r w:rsidR="00F44ADD">
              <w:rPr>
                <w:sz w:val="32"/>
                <w:szCs w:val="32"/>
              </w:rPr>
              <w:t xml:space="preserve">cần </w:t>
            </w:r>
            <w:r>
              <w:rPr>
                <w:sz w:val="32"/>
                <w:szCs w:val="32"/>
              </w:rPr>
              <w:t>chiết rót (gram)</w:t>
            </w:r>
          </w:p>
        </w:tc>
      </w:tr>
      <w:tr w:rsidR="00C40940" w14:paraId="548CCD59" w14:textId="77777777" w:rsidTr="00F84995">
        <w:tc>
          <w:tcPr>
            <w:tcW w:w="1838" w:type="dxa"/>
            <w:vAlign w:val="center"/>
          </w:tcPr>
          <w:p w14:paraId="11DFAAB2" w14:textId="566F7CDB" w:rsidR="00C40940" w:rsidRDefault="00C40940" w:rsidP="00C409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40005</w:t>
            </w:r>
          </w:p>
        </w:tc>
        <w:tc>
          <w:tcPr>
            <w:tcW w:w="2126" w:type="dxa"/>
            <w:vMerge w:val="restart"/>
            <w:vAlign w:val="center"/>
          </w:tcPr>
          <w:p w14:paraId="4CA42FB4" w14:textId="65A30EAE" w:rsidR="00C40940" w:rsidRPr="00C40940" w:rsidRDefault="00C40940" w:rsidP="00C409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~ 99999.</w:t>
            </w:r>
            <w:r w:rsidR="0009052F">
              <w:rPr>
                <w:sz w:val="32"/>
                <w:szCs w:val="32"/>
              </w:rPr>
              <w:t>99</w:t>
            </w:r>
          </w:p>
        </w:tc>
        <w:tc>
          <w:tcPr>
            <w:tcW w:w="5670" w:type="dxa"/>
          </w:tcPr>
          <w:p w14:paraId="51C6D957" w14:textId="1DE4FDD8" w:rsidR="00C40940" w:rsidRPr="00C40940" w:rsidRDefault="00C40940" w:rsidP="00C409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Tổng</w:t>
            </w:r>
            <w:r>
              <w:rPr>
                <w:sz w:val="32"/>
                <w:szCs w:val="32"/>
              </w:rPr>
              <w:t xml:space="preserve"> khối lượng muối đã chiết (</w:t>
            </w:r>
            <w:r w:rsidR="00723DAB">
              <w:rPr>
                <w:sz w:val="32"/>
                <w:szCs w:val="32"/>
                <w:lang w:val="en-US"/>
              </w:rPr>
              <w:t>kg</w:t>
            </w:r>
            <w:r>
              <w:rPr>
                <w:sz w:val="32"/>
                <w:szCs w:val="32"/>
              </w:rPr>
              <w:t>) - Low Register</w:t>
            </w:r>
          </w:p>
        </w:tc>
      </w:tr>
      <w:tr w:rsidR="00C40940" w14:paraId="75F779B7" w14:textId="77777777" w:rsidTr="00F84995">
        <w:tc>
          <w:tcPr>
            <w:tcW w:w="1838" w:type="dxa"/>
            <w:vAlign w:val="center"/>
          </w:tcPr>
          <w:p w14:paraId="38AEBB01" w14:textId="3BC8D377" w:rsidR="00C40940" w:rsidRDefault="00C40940" w:rsidP="00C409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40006</w:t>
            </w:r>
          </w:p>
        </w:tc>
        <w:tc>
          <w:tcPr>
            <w:tcW w:w="2126" w:type="dxa"/>
            <w:vMerge/>
            <w:vAlign w:val="center"/>
          </w:tcPr>
          <w:p w14:paraId="2248EFE1" w14:textId="77777777" w:rsidR="00C40940" w:rsidRDefault="00C40940" w:rsidP="00C4094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</w:tcPr>
          <w:p w14:paraId="63274E66" w14:textId="060237DC" w:rsidR="00C40940" w:rsidRDefault="00C40940" w:rsidP="00C4094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Tổng</w:t>
            </w:r>
            <w:r>
              <w:rPr>
                <w:sz w:val="32"/>
                <w:szCs w:val="32"/>
              </w:rPr>
              <w:t xml:space="preserve"> khối lượng muối đã chiết (</w:t>
            </w:r>
            <w:r w:rsidR="00723DAB">
              <w:rPr>
                <w:sz w:val="32"/>
                <w:szCs w:val="32"/>
                <w:lang w:val="en-US"/>
              </w:rPr>
              <w:t>kg</w:t>
            </w:r>
            <w:r>
              <w:rPr>
                <w:sz w:val="32"/>
                <w:szCs w:val="32"/>
              </w:rPr>
              <w:t>) - High Register</w:t>
            </w:r>
          </w:p>
        </w:tc>
      </w:tr>
      <w:tr w:rsidR="00F44ADD" w14:paraId="3F51CF9B" w14:textId="77777777" w:rsidTr="00F84995">
        <w:tc>
          <w:tcPr>
            <w:tcW w:w="1838" w:type="dxa"/>
            <w:vAlign w:val="center"/>
          </w:tcPr>
          <w:p w14:paraId="32055971" w14:textId="236929DB" w:rsidR="00F44ADD" w:rsidRDefault="00F44ADD" w:rsidP="00F44AD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40007</w:t>
            </w:r>
          </w:p>
        </w:tc>
        <w:tc>
          <w:tcPr>
            <w:tcW w:w="2126" w:type="dxa"/>
            <w:vAlign w:val="center"/>
          </w:tcPr>
          <w:p w14:paraId="1245168D" w14:textId="0E84E539" w:rsidR="00F44ADD" w:rsidRDefault="00F44ADD" w:rsidP="00F44AD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65535</w:t>
            </w:r>
          </w:p>
        </w:tc>
        <w:tc>
          <w:tcPr>
            <w:tcW w:w="5670" w:type="dxa"/>
          </w:tcPr>
          <w:p w14:paraId="7F7ED22C" w14:textId="03B35F7B" w:rsidR="00F44ADD" w:rsidRDefault="00F44ADD" w:rsidP="00F44A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Tổng</w:t>
            </w:r>
            <w:r>
              <w:rPr>
                <w:sz w:val="32"/>
                <w:szCs w:val="32"/>
              </w:rPr>
              <w:t xml:space="preserve"> số chai đã chiết</w:t>
            </w:r>
          </w:p>
        </w:tc>
      </w:tr>
      <w:tr w:rsidR="004607D7" w14:paraId="0254A855" w14:textId="77777777" w:rsidTr="00F84995">
        <w:tc>
          <w:tcPr>
            <w:tcW w:w="1838" w:type="dxa"/>
            <w:vAlign w:val="center"/>
          </w:tcPr>
          <w:p w14:paraId="6E431A7D" w14:textId="573281D4" w:rsidR="004607D7" w:rsidRDefault="004607D7" w:rsidP="004607D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40008</w:t>
            </w:r>
          </w:p>
        </w:tc>
        <w:tc>
          <w:tcPr>
            <w:tcW w:w="2126" w:type="dxa"/>
            <w:vAlign w:val="center"/>
          </w:tcPr>
          <w:p w14:paraId="1F5C3183" w14:textId="220B18D2" w:rsidR="004607D7" w:rsidRDefault="004607D7" w:rsidP="004607D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3</w:t>
            </w:r>
          </w:p>
        </w:tc>
        <w:tc>
          <w:tcPr>
            <w:tcW w:w="5670" w:type="dxa"/>
            <w:vAlign w:val="center"/>
          </w:tcPr>
          <w:p w14:paraId="1EC3F2C1" w14:textId="77777777" w:rsidR="004607D7" w:rsidRDefault="004607D7" w:rsidP="004607D7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Số line hoạt động</w:t>
            </w:r>
          </w:p>
          <w:p w14:paraId="5E448E02" w14:textId="77777777" w:rsidR="004607D7" w:rsidRPr="004607D7" w:rsidRDefault="004607D7" w:rsidP="004607D7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4607D7">
              <w:rPr>
                <w:sz w:val="32"/>
                <w:szCs w:val="32"/>
              </w:rPr>
              <w:t>0: Cả 2 line đều dừng</w:t>
            </w:r>
          </w:p>
          <w:p w14:paraId="0708CFE7" w14:textId="77777777" w:rsidR="004607D7" w:rsidRPr="004607D7" w:rsidRDefault="004607D7" w:rsidP="004607D7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4607D7">
              <w:rPr>
                <w:sz w:val="32"/>
                <w:szCs w:val="32"/>
              </w:rPr>
              <w:lastRenderedPageBreak/>
              <w:t>1: Line A hoạt động</w:t>
            </w:r>
          </w:p>
          <w:p w14:paraId="4AC5C6B1" w14:textId="77777777" w:rsidR="004607D7" w:rsidRDefault="004607D7" w:rsidP="004607D7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4607D7">
              <w:rPr>
                <w:sz w:val="32"/>
                <w:szCs w:val="32"/>
              </w:rPr>
              <w:t>2: Line B hoạt động</w:t>
            </w:r>
          </w:p>
          <w:p w14:paraId="2EE42B0F" w14:textId="6D35FA07" w:rsidR="004607D7" w:rsidRPr="004607D7" w:rsidRDefault="004607D7" w:rsidP="004607D7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4607D7">
              <w:rPr>
                <w:sz w:val="32"/>
                <w:szCs w:val="32"/>
              </w:rPr>
              <w:t>3: Cả 2 line đều hoạt động</w:t>
            </w:r>
          </w:p>
        </w:tc>
      </w:tr>
      <w:tr w:rsidR="00F01E67" w14:paraId="48BAB2CD" w14:textId="77777777" w:rsidTr="00F84995">
        <w:tc>
          <w:tcPr>
            <w:tcW w:w="1838" w:type="dxa"/>
            <w:vAlign w:val="center"/>
          </w:tcPr>
          <w:p w14:paraId="66CC42A7" w14:textId="4BD19944" w:rsidR="00F01E67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40009</w:t>
            </w:r>
          </w:p>
        </w:tc>
        <w:tc>
          <w:tcPr>
            <w:tcW w:w="2126" w:type="dxa"/>
            <w:vMerge w:val="restart"/>
            <w:vAlign w:val="center"/>
          </w:tcPr>
          <w:p w14:paraId="4525F089" w14:textId="42F1A23D" w:rsidR="00F01E67" w:rsidRPr="00F01E67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32 bit integer</w:t>
            </w:r>
          </w:p>
        </w:tc>
        <w:tc>
          <w:tcPr>
            <w:tcW w:w="5670" w:type="dxa"/>
            <w:vAlign w:val="center"/>
          </w:tcPr>
          <w:p w14:paraId="5B8998E0" w14:textId="4AE9E483" w:rsidR="00F01E67" w:rsidRDefault="00F01E67" w:rsidP="00F01E67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- Low Register</w:t>
            </w:r>
          </w:p>
        </w:tc>
      </w:tr>
      <w:tr w:rsidR="00F01E67" w14:paraId="50DA09FF" w14:textId="77777777" w:rsidTr="00F84995">
        <w:tc>
          <w:tcPr>
            <w:tcW w:w="1838" w:type="dxa"/>
            <w:vAlign w:val="center"/>
          </w:tcPr>
          <w:p w14:paraId="256DAC5A" w14:textId="09F05414" w:rsidR="00F01E67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40010</w:t>
            </w:r>
          </w:p>
        </w:tc>
        <w:tc>
          <w:tcPr>
            <w:tcW w:w="2126" w:type="dxa"/>
            <w:vMerge/>
            <w:vAlign w:val="center"/>
          </w:tcPr>
          <w:p w14:paraId="7B79CF75" w14:textId="77777777" w:rsidR="00F01E67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0B18C8BF" w14:textId="63D6389D" w:rsidR="00F01E67" w:rsidRDefault="00F01E67" w:rsidP="00F01E67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- High Register</w:t>
            </w:r>
          </w:p>
        </w:tc>
      </w:tr>
      <w:tr w:rsidR="00F01E67" w14:paraId="3C60D0E5" w14:textId="77777777" w:rsidTr="00F84995">
        <w:tc>
          <w:tcPr>
            <w:tcW w:w="1838" w:type="dxa"/>
            <w:vAlign w:val="center"/>
          </w:tcPr>
          <w:p w14:paraId="1342F8AA" w14:textId="2C46C577" w:rsidR="00F01E67" w:rsidRPr="00CF1952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  <w:r w:rsidRPr="00CF1952">
              <w:rPr>
                <w:sz w:val="32"/>
                <w:szCs w:val="32"/>
                <w:lang w:val="en-US"/>
              </w:rPr>
              <w:t>40011</w:t>
            </w:r>
          </w:p>
        </w:tc>
        <w:tc>
          <w:tcPr>
            <w:tcW w:w="2126" w:type="dxa"/>
            <w:vAlign w:val="center"/>
          </w:tcPr>
          <w:p w14:paraId="0B4A4AC8" w14:textId="32122552" w:rsidR="00F01E67" w:rsidRPr="00CF1952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  <w:r w:rsidRPr="00CF1952">
              <w:rPr>
                <w:sz w:val="32"/>
                <w:szCs w:val="32"/>
              </w:rPr>
              <w:t>16 bit integer</w:t>
            </w:r>
          </w:p>
        </w:tc>
        <w:tc>
          <w:tcPr>
            <w:tcW w:w="5670" w:type="dxa"/>
            <w:vAlign w:val="center"/>
          </w:tcPr>
          <w:p w14:paraId="7D2E9260" w14:textId="77777777" w:rsidR="00F01E67" w:rsidRPr="00CF1952" w:rsidRDefault="00F01E67" w:rsidP="00F01E67">
            <w:pPr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Mã lỗi khi tạm dừng</w:t>
            </w:r>
          </w:p>
          <w:p w14:paraId="7EB27A09" w14:textId="77777777" w:rsidR="00F01E67" w:rsidRPr="00CF1952" w:rsidRDefault="00F01E67" w:rsidP="00F01E67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0: Không có lỗi</w:t>
            </w:r>
          </w:p>
          <w:p w14:paraId="2000B391" w14:textId="77777777" w:rsidR="00F01E67" w:rsidRPr="00CF1952" w:rsidRDefault="00F01E67" w:rsidP="00F01E67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1:</w:t>
            </w:r>
          </w:p>
          <w:p w14:paraId="55F584BC" w14:textId="77777777" w:rsidR="00F01E67" w:rsidRPr="00CF1952" w:rsidRDefault="00F01E67" w:rsidP="00F01E67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3:</w:t>
            </w:r>
          </w:p>
          <w:p w14:paraId="46F20FF1" w14:textId="77777777" w:rsidR="00F01E67" w:rsidRPr="00CF1952" w:rsidRDefault="00F01E67" w:rsidP="00F01E67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5:</w:t>
            </w:r>
          </w:p>
          <w:p w14:paraId="311B30F6" w14:textId="77777777" w:rsidR="00F01E67" w:rsidRPr="00CF1952" w:rsidRDefault="00F01E67" w:rsidP="00F01E67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7:</w:t>
            </w:r>
          </w:p>
          <w:p w14:paraId="3C2396E6" w14:textId="4C3403A7" w:rsidR="00F01E67" w:rsidRPr="00CF1952" w:rsidRDefault="00F01E67" w:rsidP="00F01E67">
            <w:pPr>
              <w:pStyle w:val="oancuaDanhsach"/>
              <w:numPr>
                <w:ilvl w:val="0"/>
                <w:numId w:val="10"/>
              </w:numPr>
              <w:jc w:val="left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  <w:lang w:val="en-US"/>
              </w:rPr>
              <w:t>9:</w:t>
            </w:r>
          </w:p>
        </w:tc>
      </w:tr>
    </w:tbl>
    <w:p w14:paraId="79E8D386" w14:textId="5CC9C264" w:rsidR="00F44ADD" w:rsidRPr="004162F1" w:rsidRDefault="00F44ADD" w:rsidP="00F44ADD">
      <w:pPr>
        <w:rPr>
          <w:i/>
          <w:iCs/>
          <w:sz w:val="32"/>
          <w:szCs w:val="32"/>
          <w:lang w:val="en-US"/>
        </w:rPr>
      </w:pPr>
      <w:r w:rsidRPr="004162F1">
        <w:rPr>
          <w:i/>
          <w:iCs/>
          <w:sz w:val="32"/>
          <w:szCs w:val="32"/>
          <w:lang w:val="en-US"/>
        </w:rPr>
        <w:t>* Data</w:t>
      </w:r>
      <w:r w:rsidRPr="004162F1">
        <w:rPr>
          <w:i/>
          <w:iCs/>
          <w:sz w:val="32"/>
          <w:szCs w:val="32"/>
        </w:rPr>
        <w:t xml:space="preserve"> for </w:t>
      </w:r>
      <w:r w:rsidRPr="004162F1">
        <w:rPr>
          <w:i/>
          <w:iCs/>
          <w:sz w:val="32"/>
          <w:szCs w:val="32"/>
          <w:lang w:val="en-US"/>
        </w:rPr>
        <w:t>developing</w:t>
      </w:r>
    </w:p>
    <w:tbl>
      <w:tblPr>
        <w:tblStyle w:val="LiBang"/>
        <w:tblW w:w="9634" w:type="dxa"/>
        <w:tblLook w:val="04A0" w:firstRow="1" w:lastRow="0" w:firstColumn="1" w:lastColumn="0" w:noHBand="0" w:noVBand="1"/>
      </w:tblPr>
      <w:tblGrid>
        <w:gridCol w:w="1838"/>
        <w:gridCol w:w="2126"/>
        <w:gridCol w:w="5670"/>
      </w:tblGrid>
      <w:tr w:rsidR="004C51C6" w:rsidRPr="00800AFA" w14:paraId="4CF257C3" w14:textId="77777777" w:rsidTr="00F84995">
        <w:tc>
          <w:tcPr>
            <w:tcW w:w="1838" w:type="dxa"/>
            <w:vAlign w:val="center"/>
          </w:tcPr>
          <w:p w14:paraId="58FECDDA" w14:textId="77777777" w:rsidR="004C51C6" w:rsidRPr="00800AFA" w:rsidRDefault="004C51C6" w:rsidP="004E3C3D">
            <w:pPr>
              <w:jc w:val="center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</w:rPr>
              <w:t>Địa chỉ</w:t>
            </w:r>
          </w:p>
        </w:tc>
        <w:tc>
          <w:tcPr>
            <w:tcW w:w="2126" w:type="dxa"/>
            <w:vAlign w:val="center"/>
          </w:tcPr>
          <w:p w14:paraId="422C0DEB" w14:textId="77777777" w:rsidR="004C51C6" w:rsidRPr="00800AFA" w:rsidRDefault="004C51C6" w:rsidP="004E3C3D">
            <w:pPr>
              <w:jc w:val="center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  <w:lang w:val="en-US"/>
              </w:rPr>
              <w:t>Giá</w:t>
            </w:r>
            <w:r w:rsidRPr="00800AFA">
              <w:rPr>
                <w:b/>
                <w:bCs/>
                <w:sz w:val="32"/>
                <w:szCs w:val="32"/>
              </w:rPr>
              <w:t xml:space="preserve"> trị</w:t>
            </w:r>
          </w:p>
        </w:tc>
        <w:tc>
          <w:tcPr>
            <w:tcW w:w="5670" w:type="dxa"/>
            <w:vAlign w:val="center"/>
          </w:tcPr>
          <w:p w14:paraId="2F1ED587" w14:textId="77777777" w:rsidR="004C51C6" w:rsidRPr="00800AFA" w:rsidRDefault="004C51C6" w:rsidP="004E3C3D">
            <w:pPr>
              <w:jc w:val="left"/>
              <w:rPr>
                <w:b/>
                <w:bCs/>
                <w:sz w:val="32"/>
                <w:szCs w:val="32"/>
              </w:rPr>
            </w:pPr>
            <w:r w:rsidRPr="00800AFA">
              <w:rPr>
                <w:b/>
                <w:bCs/>
                <w:sz w:val="32"/>
                <w:szCs w:val="32"/>
                <w:lang w:val="en-US"/>
              </w:rPr>
              <w:t>Mô</w:t>
            </w:r>
            <w:r w:rsidRPr="00800AFA">
              <w:rPr>
                <w:b/>
                <w:bCs/>
                <w:sz w:val="32"/>
                <w:szCs w:val="32"/>
              </w:rPr>
              <w:t xml:space="preserve"> tả</w:t>
            </w:r>
          </w:p>
        </w:tc>
      </w:tr>
      <w:tr w:rsidR="00754D66" w:rsidRPr="00C40940" w14:paraId="5F2252DC" w14:textId="77777777" w:rsidTr="00F84995">
        <w:tc>
          <w:tcPr>
            <w:tcW w:w="1838" w:type="dxa"/>
            <w:vAlign w:val="center"/>
          </w:tcPr>
          <w:p w14:paraId="7520895D" w14:textId="64C45EB8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40012</w:t>
            </w:r>
          </w:p>
        </w:tc>
        <w:tc>
          <w:tcPr>
            <w:tcW w:w="2126" w:type="dxa"/>
            <w:vMerge w:val="restart"/>
            <w:vAlign w:val="center"/>
          </w:tcPr>
          <w:p w14:paraId="7C42A027" w14:textId="3D594D21" w:rsidR="00754D66" w:rsidRPr="004E3C3D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9.9999</w:t>
            </w:r>
          </w:p>
        </w:tc>
        <w:tc>
          <w:tcPr>
            <w:tcW w:w="5670" w:type="dxa"/>
            <w:vAlign w:val="center"/>
          </w:tcPr>
          <w:p w14:paraId="2307039D" w14:textId="2588377C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1 - Low Register</w:t>
            </w:r>
          </w:p>
        </w:tc>
      </w:tr>
      <w:tr w:rsidR="00754D66" w:rsidRPr="00C40940" w14:paraId="49F93B7B" w14:textId="77777777" w:rsidTr="00F84995">
        <w:tc>
          <w:tcPr>
            <w:tcW w:w="1838" w:type="dxa"/>
            <w:vAlign w:val="center"/>
          </w:tcPr>
          <w:p w14:paraId="1F72C08C" w14:textId="334E36E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40013</w:t>
            </w:r>
          </w:p>
        </w:tc>
        <w:tc>
          <w:tcPr>
            <w:tcW w:w="2126" w:type="dxa"/>
            <w:vMerge/>
            <w:vAlign w:val="center"/>
          </w:tcPr>
          <w:p w14:paraId="10517B4D" w14:textId="17F70CF4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20F3F48B" w14:textId="75A7C66B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1 - High Register</w:t>
            </w:r>
          </w:p>
        </w:tc>
      </w:tr>
      <w:tr w:rsidR="00754D66" w:rsidRPr="00C40940" w14:paraId="6D72E27F" w14:textId="77777777" w:rsidTr="00F84995">
        <w:tc>
          <w:tcPr>
            <w:tcW w:w="1838" w:type="dxa"/>
            <w:vAlign w:val="center"/>
          </w:tcPr>
          <w:p w14:paraId="3BBCBEF9" w14:textId="181D4EBB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40014</w:t>
            </w:r>
          </w:p>
        </w:tc>
        <w:tc>
          <w:tcPr>
            <w:tcW w:w="2126" w:type="dxa"/>
            <w:vMerge w:val="restart"/>
            <w:vAlign w:val="center"/>
          </w:tcPr>
          <w:p w14:paraId="52F73311" w14:textId="040BAA5C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99</w:t>
            </w:r>
            <w:r>
              <w:rPr>
                <w:sz w:val="32"/>
                <w:szCs w:val="32"/>
                <w:lang w:val="en-US"/>
              </w:rPr>
              <w:t>99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99</w:t>
            </w:r>
            <w:r>
              <w:rPr>
                <w:sz w:val="32"/>
                <w:szCs w:val="32"/>
              </w:rPr>
              <w:t>99</w:t>
            </w:r>
          </w:p>
        </w:tc>
        <w:tc>
          <w:tcPr>
            <w:tcW w:w="5670" w:type="dxa"/>
            <w:vAlign w:val="center"/>
          </w:tcPr>
          <w:p w14:paraId="706F007E" w14:textId="7ABB6D49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1 - Low Register</w:t>
            </w:r>
          </w:p>
        </w:tc>
      </w:tr>
      <w:tr w:rsidR="00754D66" w:rsidRPr="00C40940" w14:paraId="6D3DE317" w14:textId="77777777" w:rsidTr="00F84995">
        <w:tc>
          <w:tcPr>
            <w:tcW w:w="1838" w:type="dxa"/>
            <w:vAlign w:val="center"/>
          </w:tcPr>
          <w:p w14:paraId="21B731F6" w14:textId="6F026D94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40015</w:t>
            </w:r>
          </w:p>
        </w:tc>
        <w:tc>
          <w:tcPr>
            <w:tcW w:w="2126" w:type="dxa"/>
            <w:vMerge/>
            <w:vAlign w:val="center"/>
          </w:tcPr>
          <w:p w14:paraId="0C047825" w14:textId="78FFB361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2281EBC0" w14:textId="1BEBB6E9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1 - High Register</w:t>
            </w:r>
          </w:p>
        </w:tc>
      </w:tr>
      <w:tr w:rsidR="00754D66" w:rsidRPr="00C40940" w14:paraId="55D2DC9B" w14:textId="77777777" w:rsidTr="00F84995">
        <w:tc>
          <w:tcPr>
            <w:tcW w:w="1838" w:type="dxa"/>
            <w:vAlign w:val="center"/>
          </w:tcPr>
          <w:p w14:paraId="1FA7BC29" w14:textId="4BA1ADCC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40016</w:t>
            </w:r>
          </w:p>
        </w:tc>
        <w:tc>
          <w:tcPr>
            <w:tcW w:w="2126" w:type="dxa"/>
            <w:vMerge w:val="restart"/>
            <w:vAlign w:val="center"/>
          </w:tcPr>
          <w:p w14:paraId="00EA468B" w14:textId="418D0AAB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9.9999</w:t>
            </w:r>
          </w:p>
        </w:tc>
        <w:tc>
          <w:tcPr>
            <w:tcW w:w="5670" w:type="dxa"/>
            <w:vAlign w:val="center"/>
          </w:tcPr>
          <w:p w14:paraId="36A0E736" w14:textId="7B81ABE4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2 - Low Register</w:t>
            </w:r>
          </w:p>
        </w:tc>
      </w:tr>
      <w:tr w:rsidR="00754D66" w:rsidRPr="00C40940" w14:paraId="7C9EAC92" w14:textId="77777777" w:rsidTr="00F84995">
        <w:tc>
          <w:tcPr>
            <w:tcW w:w="1838" w:type="dxa"/>
            <w:vAlign w:val="center"/>
          </w:tcPr>
          <w:p w14:paraId="134A8F7C" w14:textId="27B511F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40017</w:t>
            </w:r>
          </w:p>
        </w:tc>
        <w:tc>
          <w:tcPr>
            <w:tcW w:w="2126" w:type="dxa"/>
            <w:vMerge/>
            <w:vAlign w:val="center"/>
          </w:tcPr>
          <w:p w14:paraId="2E6F46D7" w14:textId="09444974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7DFD61D2" w14:textId="11EF23BE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2 - High Register</w:t>
            </w:r>
          </w:p>
        </w:tc>
      </w:tr>
      <w:tr w:rsidR="00754D66" w:rsidRPr="00C40940" w14:paraId="7AD5012D" w14:textId="77777777" w:rsidTr="00F84995">
        <w:tc>
          <w:tcPr>
            <w:tcW w:w="1838" w:type="dxa"/>
            <w:vAlign w:val="center"/>
          </w:tcPr>
          <w:p w14:paraId="509BDA52" w14:textId="5A97428E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40018</w:t>
            </w:r>
          </w:p>
        </w:tc>
        <w:tc>
          <w:tcPr>
            <w:tcW w:w="2126" w:type="dxa"/>
            <w:vMerge w:val="restart"/>
            <w:vAlign w:val="center"/>
          </w:tcPr>
          <w:p w14:paraId="06135F4C" w14:textId="3FC9E2A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</w:t>
            </w:r>
            <w:r>
              <w:rPr>
                <w:sz w:val="32"/>
                <w:szCs w:val="32"/>
                <w:lang w:val="en-US"/>
              </w:rPr>
              <w:t>99</w:t>
            </w:r>
            <w:r>
              <w:rPr>
                <w:sz w:val="32"/>
                <w:szCs w:val="32"/>
              </w:rPr>
              <w:t>99.9999</w:t>
            </w:r>
          </w:p>
        </w:tc>
        <w:tc>
          <w:tcPr>
            <w:tcW w:w="5670" w:type="dxa"/>
            <w:vAlign w:val="center"/>
          </w:tcPr>
          <w:p w14:paraId="303BA27A" w14:textId="62528BE6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2 - Low Register</w:t>
            </w:r>
          </w:p>
        </w:tc>
      </w:tr>
      <w:tr w:rsidR="00754D66" w:rsidRPr="00C40940" w14:paraId="4B7ED3DD" w14:textId="77777777" w:rsidTr="00F84995">
        <w:tc>
          <w:tcPr>
            <w:tcW w:w="1838" w:type="dxa"/>
            <w:vAlign w:val="center"/>
          </w:tcPr>
          <w:p w14:paraId="3A3A0886" w14:textId="33FDFB12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40019</w:t>
            </w:r>
          </w:p>
        </w:tc>
        <w:tc>
          <w:tcPr>
            <w:tcW w:w="2126" w:type="dxa"/>
            <w:vMerge/>
            <w:vAlign w:val="center"/>
          </w:tcPr>
          <w:p w14:paraId="5F65D6D1" w14:textId="7777777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60EEFD78" w14:textId="2871A64B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2 - High Register</w:t>
            </w:r>
          </w:p>
        </w:tc>
      </w:tr>
      <w:tr w:rsidR="00754D66" w:rsidRPr="00C40940" w14:paraId="14AC6897" w14:textId="77777777" w:rsidTr="00F84995">
        <w:tc>
          <w:tcPr>
            <w:tcW w:w="1838" w:type="dxa"/>
            <w:vAlign w:val="center"/>
          </w:tcPr>
          <w:p w14:paraId="6AC77D42" w14:textId="59362FC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40020</w:t>
            </w:r>
          </w:p>
        </w:tc>
        <w:tc>
          <w:tcPr>
            <w:tcW w:w="2126" w:type="dxa"/>
            <w:vMerge w:val="restart"/>
            <w:vAlign w:val="center"/>
          </w:tcPr>
          <w:p w14:paraId="021D3D86" w14:textId="677F18BB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9.9999</w:t>
            </w:r>
          </w:p>
        </w:tc>
        <w:tc>
          <w:tcPr>
            <w:tcW w:w="5670" w:type="dxa"/>
            <w:vAlign w:val="center"/>
          </w:tcPr>
          <w:p w14:paraId="36CDEA90" w14:textId="39118D25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3 - Low Register</w:t>
            </w:r>
          </w:p>
        </w:tc>
      </w:tr>
      <w:tr w:rsidR="00754D66" w:rsidRPr="00C40940" w14:paraId="5514016B" w14:textId="77777777" w:rsidTr="00F84995">
        <w:tc>
          <w:tcPr>
            <w:tcW w:w="1838" w:type="dxa"/>
            <w:vAlign w:val="center"/>
          </w:tcPr>
          <w:p w14:paraId="65FEE5D4" w14:textId="6730E72E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40021</w:t>
            </w:r>
          </w:p>
        </w:tc>
        <w:tc>
          <w:tcPr>
            <w:tcW w:w="2126" w:type="dxa"/>
            <w:vMerge/>
            <w:vAlign w:val="center"/>
          </w:tcPr>
          <w:p w14:paraId="7EC3D64C" w14:textId="7777777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3A010B1C" w14:textId="5E1652BF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3 - High Register</w:t>
            </w:r>
          </w:p>
        </w:tc>
      </w:tr>
      <w:tr w:rsidR="00754D66" w:rsidRPr="00C40940" w14:paraId="164D50B9" w14:textId="77777777" w:rsidTr="00F84995">
        <w:tc>
          <w:tcPr>
            <w:tcW w:w="1838" w:type="dxa"/>
            <w:vAlign w:val="center"/>
          </w:tcPr>
          <w:p w14:paraId="5935C80B" w14:textId="4F1BBA1E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40022</w:t>
            </w:r>
          </w:p>
        </w:tc>
        <w:tc>
          <w:tcPr>
            <w:tcW w:w="2126" w:type="dxa"/>
            <w:vMerge w:val="restart"/>
            <w:vAlign w:val="center"/>
          </w:tcPr>
          <w:p w14:paraId="7F4842BB" w14:textId="58A9E5F0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</w:t>
            </w:r>
            <w:r>
              <w:rPr>
                <w:sz w:val="32"/>
                <w:szCs w:val="32"/>
                <w:lang w:val="en-US"/>
              </w:rPr>
              <w:t>99</w:t>
            </w:r>
            <w:r>
              <w:rPr>
                <w:sz w:val="32"/>
                <w:szCs w:val="32"/>
              </w:rPr>
              <w:t>9.9999</w:t>
            </w:r>
          </w:p>
        </w:tc>
        <w:tc>
          <w:tcPr>
            <w:tcW w:w="5670" w:type="dxa"/>
            <w:vAlign w:val="center"/>
          </w:tcPr>
          <w:p w14:paraId="1234FFFD" w14:textId="3481E720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3 - Low Register</w:t>
            </w:r>
          </w:p>
        </w:tc>
      </w:tr>
      <w:tr w:rsidR="00754D66" w:rsidRPr="00C40940" w14:paraId="37F557A7" w14:textId="77777777" w:rsidTr="00F84995">
        <w:tc>
          <w:tcPr>
            <w:tcW w:w="1838" w:type="dxa"/>
            <w:vAlign w:val="center"/>
          </w:tcPr>
          <w:p w14:paraId="7CFE43C3" w14:textId="7AF1E8EA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40023</w:t>
            </w:r>
          </w:p>
        </w:tc>
        <w:tc>
          <w:tcPr>
            <w:tcW w:w="2126" w:type="dxa"/>
            <w:vMerge/>
            <w:vAlign w:val="center"/>
          </w:tcPr>
          <w:p w14:paraId="417A7A9D" w14:textId="7777777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12BEACBC" w14:textId="0A1424B6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3 - High Register</w:t>
            </w:r>
          </w:p>
        </w:tc>
      </w:tr>
      <w:tr w:rsidR="00754D66" w:rsidRPr="00C40940" w14:paraId="33BFB0FE" w14:textId="77777777" w:rsidTr="00F84995">
        <w:tc>
          <w:tcPr>
            <w:tcW w:w="1838" w:type="dxa"/>
            <w:vAlign w:val="center"/>
          </w:tcPr>
          <w:p w14:paraId="01C29617" w14:textId="34431F18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40024</w:t>
            </w:r>
          </w:p>
        </w:tc>
        <w:tc>
          <w:tcPr>
            <w:tcW w:w="2126" w:type="dxa"/>
            <w:vMerge w:val="restart"/>
            <w:vAlign w:val="center"/>
          </w:tcPr>
          <w:p w14:paraId="2104A808" w14:textId="4DE5B1C6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9.9999</w:t>
            </w:r>
          </w:p>
        </w:tc>
        <w:tc>
          <w:tcPr>
            <w:tcW w:w="5670" w:type="dxa"/>
            <w:vAlign w:val="center"/>
          </w:tcPr>
          <w:p w14:paraId="4AAEECCF" w14:textId="7C2EB2A0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4 - Low Register</w:t>
            </w:r>
          </w:p>
        </w:tc>
      </w:tr>
      <w:tr w:rsidR="00754D66" w:rsidRPr="00C40940" w14:paraId="5AF4FEB5" w14:textId="77777777" w:rsidTr="00F84995">
        <w:tc>
          <w:tcPr>
            <w:tcW w:w="1838" w:type="dxa"/>
            <w:vAlign w:val="center"/>
          </w:tcPr>
          <w:p w14:paraId="53B18510" w14:textId="4FE9B159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40025</w:t>
            </w:r>
          </w:p>
        </w:tc>
        <w:tc>
          <w:tcPr>
            <w:tcW w:w="2126" w:type="dxa"/>
            <w:vMerge/>
            <w:vAlign w:val="center"/>
          </w:tcPr>
          <w:p w14:paraId="5C4AA568" w14:textId="7777777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36B86484" w14:textId="6BE8BBF1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Gain loadcell 4 - High Register</w:t>
            </w:r>
          </w:p>
        </w:tc>
      </w:tr>
      <w:tr w:rsidR="00754D66" w:rsidRPr="00C40940" w14:paraId="4FCFED5F" w14:textId="77777777" w:rsidTr="00F84995">
        <w:tc>
          <w:tcPr>
            <w:tcW w:w="1838" w:type="dxa"/>
            <w:vAlign w:val="center"/>
          </w:tcPr>
          <w:p w14:paraId="42904B73" w14:textId="7F574DC8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40026</w:t>
            </w:r>
          </w:p>
        </w:tc>
        <w:tc>
          <w:tcPr>
            <w:tcW w:w="2126" w:type="dxa"/>
            <w:vMerge w:val="restart"/>
            <w:vAlign w:val="center"/>
          </w:tcPr>
          <w:p w14:paraId="34AB5DE9" w14:textId="22BE2746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9</w:t>
            </w:r>
            <w:r>
              <w:rPr>
                <w:sz w:val="32"/>
                <w:szCs w:val="32"/>
                <w:lang w:val="en-US"/>
              </w:rPr>
              <w:t>99</w:t>
            </w:r>
            <w:r>
              <w:rPr>
                <w:sz w:val="32"/>
                <w:szCs w:val="32"/>
              </w:rPr>
              <w:t>9.9999</w:t>
            </w:r>
          </w:p>
        </w:tc>
        <w:tc>
          <w:tcPr>
            <w:tcW w:w="5670" w:type="dxa"/>
            <w:vAlign w:val="center"/>
          </w:tcPr>
          <w:p w14:paraId="2D3E7309" w14:textId="241A0825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4 - Low Register</w:t>
            </w:r>
          </w:p>
        </w:tc>
      </w:tr>
      <w:tr w:rsidR="00754D66" w:rsidRPr="00C40940" w14:paraId="453955C8" w14:textId="77777777" w:rsidTr="00F84995">
        <w:tc>
          <w:tcPr>
            <w:tcW w:w="1838" w:type="dxa"/>
            <w:vAlign w:val="center"/>
          </w:tcPr>
          <w:p w14:paraId="4FB2B3F6" w14:textId="7E9FAE56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40027</w:t>
            </w:r>
          </w:p>
        </w:tc>
        <w:tc>
          <w:tcPr>
            <w:tcW w:w="2126" w:type="dxa"/>
            <w:vMerge/>
            <w:vAlign w:val="center"/>
          </w:tcPr>
          <w:p w14:paraId="15AEBCA3" w14:textId="7777777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6B876BA4" w14:textId="7D142DC3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Offset loadcell 4 - High Register</w:t>
            </w:r>
          </w:p>
        </w:tc>
      </w:tr>
      <w:tr w:rsidR="00754D66" w:rsidRPr="00C40940" w14:paraId="3B0F85EA" w14:textId="77777777" w:rsidTr="00F84995">
        <w:tc>
          <w:tcPr>
            <w:tcW w:w="1838" w:type="dxa"/>
            <w:vAlign w:val="center"/>
          </w:tcPr>
          <w:p w14:paraId="053AF11A" w14:textId="5F16E4F5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40028</w:t>
            </w:r>
          </w:p>
        </w:tc>
        <w:tc>
          <w:tcPr>
            <w:tcW w:w="2126" w:type="dxa"/>
            <w:vAlign w:val="center"/>
          </w:tcPr>
          <w:p w14:paraId="41401656" w14:textId="360EE973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5670" w:type="dxa"/>
            <w:vAlign w:val="center"/>
          </w:tcPr>
          <w:p w14:paraId="52A5BB4E" w14:textId="6A3B2AF3" w:rsidR="00754D66" w:rsidRPr="004607D7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 w:rsidRPr="003061D7">
              <w:rPr>
                <w:b/>
                <w:bCs/>
                <w:sz w:val="32"/>
                <w:szCs w:val="32"/>
              </w:rPr>
              <w:t>Not used</w:t>
            </w:r>
          </w:p>
        </w:tc>
      </w:tr>
      <w:tr w:rsidR="00754D66" w:rsidRPr="00C40940" w14:paraId="6287D602" w14:textId="77777777" w:rsidTr="00F84995">
        <w:tc>
          <w:tcPr>
            <w:tcW w:w="1838" w:type="dxa"/>
            <w:vAlign w:val="center"/>
          </w:tcPr>
          <w:p w14:paraId="118F5DCB" w14:textId="16466071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40029</w:t>
            </w:r>
          </w:p>
        </w:tc>
        <w:tc>
          <w:tcPr>
            <w:tcW w:w="2126" w:type="dxa"/>
            <w:vAlign w:val="center"/>
          </w:tcPr>
          <w:p w14:paraId="440DF39C" w14:textId="751EBFA2" w:rsidR="00754D66" w:rsidRPr="003061D7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5670" w:type="dxa"/>
            <w:vAlign w:val="center"/>
          </w:tcPr>
          <w:p w14:paraId="664790B8" w14:textId="147FDFD4" w:rsidR="00754D66" w:rsidRDefault="00754D66" w:rsidP="00754D66">
            <w:pPr>
              <w:jc w:val="center"/>
              <w:rPr>
                <w:sz w:val="32"/>
                <w:szCs w:val="32"/>
              </w:rPr>
            </w:pPr>
            <w:r w:rsidRPr="003061D7">
              <w:rPr>
                <w:b/>
                <w:bCs/>
                <w:sz w:val="32"/>
                <w:szCs w:val="32"/>
              </w:rPr>
              <w:t>Not used</w:t>
            </w:r>
          </w:p>
        </w:tc>
      </w:tr>
      <w:tr w:rsidR="00754D66" w:rsidRPr="00C40940" w14:paraId="2D2D8482" w14:textId="77777777" w:rsidTr="00F84995">
        <w:tc>
          <w:tcPr>
            <w:tcW w:w="1838" w:type="dxa"/>
            <w:vAlign w:val="center"/>
          </w:tcPr>
          <w:p w14:paraId="3722DECE" w14:textId="6C128B66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40030</w:t>
            </w:r>
          </w:p>
        </w:tc>
        <w:tc>
          <w:tcPr>
            <w:tcW w:w="2126" w:type="dxa"/>
            <w:vAlign w:val="center"/>
          </w:tcPr>
          <w:p w14:paraId="4FCA4832" w14:textId="2BC35468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200000</w:t>
            </w:r>
          </w:p>
        </w:tc>
        <w:tc>
          <w:tcPr>
            <w:tcW w:w="5670" w:type="dxa"/>
            <w:vAlign w:val="center"/>
          </w:tcPr>
          <w:p w14:paraId="1E408B52" w14:textId="3EB992A6" w:rsidR="00754D66" w:rsidRP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Tần số cao stepper motors cho loại muối hạt </w:t>
            </w:r>
          </w:p>
        </w:tc>
      </w:tr>
      <w:tr w:rsidR="00754D66" w:rsidRPr="00C40940" w14:paraId="459B3DE5" w14:textId="77777777" w:rsidTr="00F84995">
        <w:tc>
          <w:tcPr>
            <w:tcW w:w="1838" w:type="dxa"/>
            <w:vAlign w:val="center"/>
          </w:tcPr>
          <w:p w14:paraId="7C9FDD72" w14:textId="1FF02A5D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40031</w:t>
            </w:r>
          </w:p>
        </w:tc>
        <w:tc>
          <w:tcPr>
            <w:tcW w:w="2126" w:type="dxa"/>
            <w:vAlign w:val="center"/>
          </w:tcPr>
          <w:p w14:paraId="1BFF4BF6" w14:textId="34E66C32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200000</w:t>
            </w:r>
          </w:p>
        </w:tc>
        <w:tc>
          <w:tcPr>
            <w:tcW w:w="5670" w:type="dxa"/>
            <w:vAlign w:val="center"/>
          </w:tcPr>
          <w:p w14:paraId="2C11E56C" w14:textId="6D79E747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Tần số thấp stepper motors cho loại muối hạt </w:t>
            </w:r>
          </w:p>
        </w:tc>
      </w:tr>
      <w:tr w:rsidR="00754D66" w:rsidRPr="00C40940" w14:paraId="0F3A2AB5" w14:textId="77777777" w:rsidTr="00F84995">
        <w:tc>
          <w:tcPr>
            <w:tcW w:w="1838" w:type="dxa"/>
            <w:vAlign w:val="center"/>
          </w:tcPr>
          <w:p w14:paraId="7F37410A" w14:textId="21BEC55C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40032</w:t>
            </w:r>
          </w:p>
        </w:tc>
        <w:tc>
          <w:tcPr>
            <w:tcW w:w="2126" w:type="dxa"/>
            <w:vAlign w:val="center"/>
          </w:tcPr>
          <w:p w14:paraId="05C71A24" w14:textId="7701541D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200000</w:t>
            </w:r>
          </w:p>
        </w:tc>
        <w:tc>
          <w:tcPr>
            <w:tcW w:w="5670" w:type="dxa"/>
            <w:vAlign w:val="center"/>
          </w:tcPr>
          <w:p w14:paraId="42429425" w14:textId="78AA6E23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Tần số cao stepper motors cho loại muối nhuyễn </w:t>
            </w:r>
          </w:p>
        </w:tc>
      </w:tr>
      <w:tr w:rsidR="00754D66" w:rsidRPr="00C40940" w14:paraId="2D79537E" w14:textId="77777777" w:rsidTr="00F84995">
        <w:tc>
          <w:tcPr>
            <w:tcW w:w="1838" w:type="dxa"/>
            <w:vAlign w:val="center"/>
          </w:tcPr>
          <w:p w14:paraId="4A9CAC3D" w14:textId="1EA8965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40033</w:t>
            </w:r>
          </w:p>
        </w:tc>
        <w:tc>
          <w:tcPr>
            <w:tcW w:w="2126" w:type="dxa"/>
            <w:vAlign w:val="center"/>
          </w:tcPr>
          <w:p w14:paraId="77887008" w14:textId="3A9F1851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200000</w:t>
            </w:r>
          </w:p>
        </w:tc>
        <w:tc>
          <w:tcPr>
            <w:tcW w:w="5670" w:type="dxa"/>
            <w:vAlign w:val="center"/>
          </w:tcPr>
          <w:p w14:paraId="483ED4DF" w14:textId="3D502721" w:rsidR="00754D66" w:rsidRPr="004E3C3D" w:rsidRDefault="00754D66" w:rsidP="00754D6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Tần số thấp stepper motors cho loại muối nhuyễn </w:t>
            </w:r>
          </w:p>
        </w:tc>
      </w:tr>
      <w:tr w:rsidR="00754D66" w:rsidRPr="00C40940" w14:paraId="7E82DC94" w14:textId="77777777" w:rsidTr="00F84995">
        <w:tc>
          <w:tcPr>
            <w:tcW w:w="1838" w:type="dxa"/>
            <w:vAlign w:val="center"/>
          </w:tcPr>
          <w:p w14:paraId="1BC61CDE" w14:textId="57449A7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40034</w:t>
            </w:r>
          </w:p>
        </w:tc>
        <w:tc>
          <w:tcPr>
            <w:tcW w:w="2126" w:type="dxa"/>
            <w:vAlign w:val="center"/>
          </w:tcPr>
          <w:p w14:paraId="1A4E2EB1" w14:textId="179CAB10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10000</w:t>
            </w:r>
          </w:p>
        </w:tc>
        <w:tc>
          <w:tcPr>
            <w:tcW w:w="5670" w:type="dxa"/>
            <w:vAlign w:val="center"/>
          </w:tcPr>
          <w:p w14:paraId="4461FF10" w14:textId="1E4D4AC1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Thời gian tăng/giảm tốc stepper motors</w:t>
            </w:r>
          </w:p>
        </w:tc>
      </w:tr>
      <w:tr w:rsidR="00754D66" w:rsidRPr="00C40940" w14:paraId="01705B4A" w14:textId="77777777" w:rsidTr="00F84995">
        <w:tc>
          <w:tcPr>
            <w:tcW w:w="1838" w:type="dxa"/>
            <w:vAlign w:val="center"/>
          </w:tcPr>
          <w:p w14:paraId="0A6A20D8" w14:textId="7F73BB59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40035</w:t>
            </w:r>
          </w:p>
        </w:tc>
        <w:tc>
          <w:tcPr>
            <w:tcW w:w="2126" w:type="dxa"/>
            <w:vAlign w:val="center"/>
          </w:tcPr>
          <w:p w14:paraId="247AAB81" w14:textId="0885D45D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100</w:t>
            </w:r>
          </w:p>
        </w:tc>
        <w:tc>
          <w:tcPr>
            <w:tcW w:w="5670" w:type="dxa"/>
            <w:vAlign w:val="center"/>
          </w:tcPr>
          <w:p w14:paraId="11122DB6" w14:textId="5D0A3A5B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Độ chênh lệch khối lượng tối thiểu để giảm tốc stepper motors muối hạt</w:t>
            </w:r>
          </w:p>
        </w:tc>
      </w:tr>
      <w:tr w:rsidR="00754D66" w:rsidRPr="00C40940" w14:paraId="5F12E148" w14:textId="77777777" w:rsidTr="00F84995">
        <w:tc>
          <w:tcPr>
            <w:tcW w:w="1838" w:type="dxa"/>
            <w:vAlign w:val="center"/>
          </w:tcPr>
          <w:p w14:paraId="422B3E9D" w14:textId="4B52792C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40036</w:t>
            </w:r>
          </w:p>
        </w:tc>
        <w:tc>
          <w:tcPr>
            <w:tcW w:w="2126" w:type="dxa"/>
            <w:vAlign w:val="center"/>
          </w:tcPr>
          <w:p w14:paraId="100DEAA0" w14:textId="09D1EB9E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 ~ 100</w:t>
            </w:r>
          </w:p>
        </w:tc>
        <w:tc>
          <w:tcPr>
            <w:tcW w:w="5670" w:type="dxa"/>
            <w:vAlign w:val="center"/>
          </w:tcPr>
          <w:p w14:paraId="00EEAA96" w14:textId="7355522B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Độ chênh lệch khối lượng tối thiểu để giảm tốc stepper motors muối nhuyễn</w:t>
            </w:r>
          </w:p>
        </w:tc>
      </w:tr>
      <w:tr w:rsidR="00754D66" w:rsidRPr="00C40940" w14:paraId="2A6E7A91" w14:textId="77777777" w:rsidTr="00F84995">
        <w:tc>
          <w:tcPr>
            <w:tcW w:w="1838" w:type="dxa"/>
            <w:vAlign w:val="center"/>
          </w:tcPr>
          <w:p w14:paraId="7457FAD9" w14:textId="177A29EC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40037</w:t>
            </w:r>
          </w:p>
        </w:tc>
        <w:tc>
          <w:tcPr>
            <w:tcW w:w="2126" w:type="dxa"/>
            <w:vAlign w:val="center"/>
          </w:tcPr>
          <w:p w14:paraId="6E3F44C0" w14:textId="04E432F9" w:rsidR="00754D66" w:rsidRPr="008B1315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59</w:t>
            </w:r>
          </w:p>
        </w:tc>
        <w:tc>
          <w:tcPr>
            <w:tcW w:w="5670" w:type="dxa"/>
            <w:vAlign w:val="center"/>
          </w:tcPr>
          <w:p w14:paraId="0C3D6593" w14:textId="0F304276" w:rsidR="00754D66" w:rsidRPr="008B1315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(giây)</w:t>
            </w:r>
          </w:p>
        </w:tc>
      </w:tr>
      <w:tr w:rsidR="00754D66" w:rsidRPr="00C40940" w14:paraId="1F035542" w14:textId="77777777" w:rsidTr="00F84995">
        <w:tc>
          <w:tcPr>
            <w:tcW w:w="1838" w:type="dxa"/>
            <w:vAlign w:val="center"/>
          </w:tcPr>
          <w:p w14:paraId="0D4AB9F0" w14:textId="1DEEBE02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40038</w:t>
            </w:r>
          </w:p>
        </w:tc>
        <w:tc>
          <w:tcPr>
            <w:tcW w:w="2126" w:type="dxa"/>
            <w:vAlign w:val="center"/>
          </w:tcPr>
          <w:p w14:paraId="06CBDB9F" w14:textId="51214D15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59</w:t>
            </w:r>
          </w:p>
        </w:tc>
        <w:tc>
          <w:tcPr>
            <w:tcW w:w="5670" w:type="dxa"/>
            <w:vAlign w:val="center"/>
          </w:tcPr>
          <w:p w14:paraId="55B5156A" w14:textId="7DE72A96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(phút)</w:t>
            </w:r>
          </w:p>
        </w:tc>
      </w:tr>
      <w:tr w:rsidR="00754D66" w:rsidRPr="00C40940" w14:paraId="48CE82AD" w14:textId="77777777" w:rsidTr="00F84995">
        <w:tc>
          <w:tcPr>
            <w:tcW w:w="1838" w:type="dxa"/>
            <w:vAlign w:val="center"/>
          </w:tcPr>
          <w:p w14:paraId="31E85903" w14:textId="39C980A5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40039</w:t>
            </w:r>
          </w:p>
        </w:tc>
        <w:tc>
          <w:tcPr>
            <w:tcW w:w="2126" w:type="dxa"/>
            <w:vAlign w:val="center"/>
          </w:tcPr>
          <w:p w14:paraId="39AB9F3B" w14:textId="2C98A110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23</w:t>
            </w:r>
          </w:p>
        </w:tc>
        <w:tc>
          <w:tcPr>
            <w:tcW w:w="5670" w:type="dxa"/>
            <w:vAlign w:val="center"/>
          </w:tcPr>
          <w:p w14:paraId="08087DCB" w14:textId="234C9F07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(giờ)</w:t>
            </w:r>
          </w:p>
        </w:tc>
      </w:tr>
      <w:tr w:rsidR="00754D66" w:rsidRPr="00C40940" w14:paraId="10A78AC4" w14:textId="77777777" w:rsidTr="00F84995">
        <w:tc>
          <w:tcPr>
            <w:tcW w:w="1838" w:type="dxa"/>
            <w:vAlign w:val="center"/>
          </w:tcPr>
          <w:p w14:paraId="19E2F4C6" w14:textId="67813C65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40040</w:t>
            </w:r>
          </w:p>
        </w:tc>
        <w:tc>
          <w:tcPr>
            <w:tcW w:w="2126" w:type="dxa"/>
            <w:vAlign w:val="center"/>
          </w:tcPr>
          <w:p w14:paraId="32D51B3C" w14:textId="77658C02" w:rsidR="00754D66" w:rsidRPr="008B1315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 xml:space="preserve"> ~ 31</w:t>
            </w:r>
          </w:p>
        </w:tc>
        <w:tc>
          <w:tcPr>
            <w:tcW w:w="5670" w:type="dxa"/>
            <w:vAlign w:val="center"/>
          </w:tcPr>
          <w:p w14:paraId="34829554" w14:textId="119A9DEE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(ngày)</w:t>
            </w:r>
          </w:p>
        </w:tc>
      </w:tr>
      <w:tr w:rsidR="00754D66" w:rsidRPr="00C40940" w14:paraId="149AF7E8" w14:textId="77777777" w:rsidTr="00F84995">
        <w:tc>
          <w:tcPr>
            <w:tcW w:w="1838" w:type="dxa"/>
            <w:vAlign w:val="center"/>
          </w:tcPr>
          <w:p w14:paraId="641935EF" w14:textId="599AA746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40041</w:t>
            </w:r>
          </w:p>
        </w:tc>
        <w:tc>
          <w:tcPr>
            <w:tcW w:w="2126" w:type="dxa"/>
            <w:vAlign w:val="center"/>
          </w:tcPr>
          <w:p w14:paraId="3636F4E1" w14:textId="0321510C" w:rsidR="00754D66" w:rsidRPr="008B1315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~ 12</w:t>
            </w:r>
          </w:p>
        </w:tc>
        <w:tc>
          <w:tcPr>
            <w:tcW w:w="5670" w:type="dxa"/>
            <w:vAlign w:val="center"/>
          </w:tcPr>
          <w:p w14:paraId="755D3A85" w14:textId="501A1445" w:rsidR="00754D66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(tháng)</w:t>
            </w:r>
          </w:p>
        </w:tc>
      </w:tr>
      <w:tr w:rsidR="00754D66" w:rsidRPr="00C40940" w14:paraId="379BC4AF" w14:textId="77777777" w:rsidTr="00F84995">
        <w:tc>
          <w:tcPr>
            <w:tcW w:w="1838" w:type="dxa"/>
            <w:vAlign w:val="center"/>
          </w:tcPr>
          <w:p w14:paraId="37459529" w14:textId="3AF3F8FD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40042</w:t>
            </w:r>
          </w:p>
        </w:tc>
        <w:tc>
          <w:tcPr>
            <w:tcW w:w="2126" w:type="dxa"/>
            <w:vAlign w:val="center"/>
          </w:tcPr>
          <w:p w14:paraId="03781553" w14:textId="7DC3EA48" w:rsidR="00754D66" w:rsidRPr="008B1315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2000</w:t>
            </w:r>
            <w:r>
              <w:rPr>
                <w:sz w:val="32"/>
                <w:szCs w:val="32"/>
              </w:rPr>
              <w:t xml:space="preserve"> ~ 2099</w:t>
            </w:r>
          </w:p>
        </w:tc>
        <w:tc>
          <w:tcPr>
            <w:tcW w:w="5670" w:type="dxa"/>
            <w:vAlign w:val="center"/>
          </w:tcPr>
          <w:p w14:paraId="30D6B2F2" w14:textId="00850437" w:rsidR="00754D66" w:rsidRPr="003061D7" w:rsidRDefault="00754D66" w:rsidP="00754D66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bắt đầu ca (năm)</w:t>
            </w:r>
          </w:p>
        </w:tc>
      </w:tr>
      <w:tr w:rsidR="00754D66" w:rsidRPr="00C40940" w14:paraId="7EDB1883" w14:textId="77777777" w:rsidTr="00F84995">
        <w:tc>
          <w:tcPr>
            <w:tcW w:w="1838" w:type="dxa"/>
            <w:vAlign w:val="center"/>
          </w:tcPr>
          <w:p w14:paraId="17A99782" w14:textId="288947E7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400</w:t>
            </w:r>
            <w:r w:rsidR="00920063">
              <w:rPr>
                <w:sz w:val="32"/>
                <w:szCs w:val="32"/>
                <w:lang w:val="en-US"/>
              </w:rPr>
              <w:t>43</w:t>
            </w:r>
          </w:p>
        </w:tc>
        <w:tc>
          <w:tcPr>
            <w:tcW w:w="2126" w:type="dxa"/>
            <w:vAlign w:val="center"/>
          </w:tcPr>
          <w:p w14:paraId="602608CD" w14:textId="055FF90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59</w:t>
            </w:r>
          </w:p>
        </w:tc>
        <w:tc>
          <w:tcPr>
            <w:tcW w:w="5670" w:type="dxa"/>
            <w:vAlign w:val="center"/>
          </w:tcPr>
          <w:p w14:paraId="2E2C919E" w14:textId="542425B1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(giây)</w:t>
            </w:r>
          </w:p>
        </w:tc>
      </w:tr>
      <w:tr w:rsidR="00754D66" w:rsidRPr="00C40940" w14:paraId="43CBD052" w14:textId="77777777" w:rsidTr="00F84995">
        <w:tc>
          <w:tcPr>
            <w:tcW w:w="1838" w:type="dxa"/>
            <w:vAlign w:val="center"/>
          </w:tcPr>
          <w:p w14:paraId="4EF40FDA" w14:textId="26783D01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</w:t>
            </w:r>
            <w:r w:rsidR="00920063">
              <w:rPr>
                <w:sz w:val="32"/>
                <w:szCs w:val="32"/>
                <w:lang w:val="en-US"/>
              </w:rPr>
              <w:t>44</w:t>
            </w:r>
          </w:p>
        </w:tc>
        <w:tc>
          <w:tcPr>
            <w:tcW w:w="2126" w:type="dxa"/>
            <w:vAlign w:val="center"/>
          </w:tcPr>
          <w:p w14:paraId="0411036D" w14:textId="131A4D23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59</w:t>
            </w:r>
          </w:p>
        </w:tc>
        <w:tc>
          <w:tcPr>
            <w:tcW w:w="5670" w:type="dxa"/>
            <w:vAlign w:val="center"/>
          </w:tcPr>
          <w:p w14:paraId="1BBD2F49" w14:textId="4BC0EE3C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(phút)</w:t>
            </w:r>
          </w:p>
        </w:tc>
      </w:tr>
      <w:tr w:rsidR="00754D66" w:rsidRPr="00C40940" w14:paraId="1E95F49C" w14:textId="77777777" w:rsidTr="00F84995">
        <w:tc>
          <w:tcPr>
            <w:tcW w:w="1838" w:type="dxa"/>
            <w:vAlign w:val="center"/>
          </w:tcPr>
          <w:p w14:paraId="1B81BC5B" w14:textId="227AB3D4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</w:t>
            </w:r>
            <w:r w:rsidR="00920063">
              <w:rPr>
                <w:sz w:val="32"/>
                <w:szCs w:val="32"/>
                <w:lang w:val="en-US"/>
              </w:rPr>
              <w:t>45</w:t>
            </w:r>
          </w:p>
        </w:tc>
        <w:tc>
          <w:tcPr>
            <w:tcW w:w="2126" w:type="dxa"/>
            <w:vAlign w:val="center"/>
          </w:tcPr>
          <w:p w14:paraId="5B23B7AA" w14:textId="199E5D9B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 xml:space="preserve"> ~ 23</w:t>
            </w:r>
          </w:p>
        </w:tc>
        <w:tc>
          <w:tcPr>
            <w:tcW w:w="5670" w:type="dxa"/>
            <w:vAlign w:val="center"/>
          </w:tcPr>
          <w:p w14:paraId="0449CEFA" w14:textId="31A27561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(giờ)</w:t>
            </w:r>
          </w:p>
        </w:tc>
      </w:tr>
      <w:tr w:rsidR="00754D66" w:rsidRPr="00C40940" w14:paraId="3356FE0D" w14:textId="77777777" w:rsidTr="00F84995">
        <w:tc>
          <w:tcPr>
            <w:tcW w:w="1838" w:type="dxa"/>
            <w:vAlign w:val="center"/>
          </w:tcPr>
          <w:p w14:paraId="41691F01" w14:textId="4D54EB40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</w:t>
            </w:r>
            <w:r w:rsidR="00920063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14:paraId="78D74EAA" w14:textId="2906195F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 xml:space="preserve"> ~ 31</w:t>
            </w:r>
          </w:p>
        </w:tc>
        <w:tc>
          <w:tcPr>
            <w:tcW w:w="5670" w:type="dxa"/>
            <w:vAlign w:val="center"/>
          </w:tcPr>
          <w:p w14:paraId="76F1BFC6" w14:textId="5ED950BF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(ngày)</w:t>
            </w:r>
          </w:p>
        </w:tc>
      </w:tr>
      <w:tr w:rsidR="00754D66" w:rsidRPr="00C40940" w14:paraId="13064CDC" w14:textId="77777777" w:rsidTr="00F84995">
        <w:tc>
          <w:tcPr>
            <w:tcW w:w="1838" w:type="dxa"/>
            <w:vAlign w:val="center"/>
          </w:tcPr>
          <w:p w14:paraId="11DEA6E3" w14:textId="05C9CCCA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</w:t>
            </w:r>
            <w:r w:rsidR="00920063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14:paraId="25B4FBD4" w14:textId="0E508CA4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 ~ 12</w:t>
            </w:r>
          </w:p>
        </w:tc>
        <w:tc>
          <w:tcPr>
            <w:tcW w:w="5670" w:type="dxa"/>
            <w:vAlign w:val="center"/>
          </w:tcPr>
          <w:p w14:paraId="2B2DB1AF" w14:textId="6A61ABF6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(tháng)</w:t>
            </w:r>
          </w:p>
        </w:tc>
      </w:tr>
      <w:tr w:rsidR="00754D66" w:rsidRPr="00C40940" w14:paraId="455BB5B6" w14:textId="77777777" w:rsidTr="00F84995">
        <w:tc>
          <w:tcPr>
            <w:tcW w:w="1838" w:type="dxa"/>
            <w:vAlign w:val="center"/>
          </w:tcPr>
          <w:p w14:paraId="093B7F2D" w14:textId="157ECF68" w:rsidR="00754D66" w:rsidRDefault="00754D66" w:rsidP="00754D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</w:t>
            </w:r>
            <w:r w:rsidR="00920063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14:paraId="4A8A8DDB" w14:textId="20CA76A5" w:rsidR="00754D66" w:rsidRDefault="00754D66" w:rsidP="00754D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2000</w:t>
            </w:r>
            <w:r>
              <w:rPr>
                <w:sz w:val="32"/>
                <w:szCs w:val="32"/>
              </w:rPr>
              <w:t xml:space="preserve"> ~ 2099</w:t>
            </w:r>
          </w:p>
        </w:tc>
        <w:tc>
          <w:tcPr>
            <w:tcW w:w="5670" w:type="dxa"/>
            <w:vAlign w:val="center"/>
          </w:tcPr>
          <w:p w14:paraId="4070E05A" w14:textId="5397C351" w:rsidR="00754D66" w:rsidRDefault="00754D66" w:rsidP="00754D66">
            <w:pPr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Thời</w:t>
            </w:r>
            <w:r>
              <w:rPr>
                <w:sz w:val="32"/>
                <w:szCs w:val="32"/>
              </w:rPr>
              <w:t xml:space="preserve"> gian kết thúc ca (năm)</w:t>
            </w:r>
          </w:p>
        </w:tc>
      </w:tr>
      <w:tr w:rsidR="00C9667D" w:rsidRPr="00C40940" w14:paraId="38DCC55B" w14:textId="77777777" w:rsidTr="00F84995">
        <w:tc>
          <w:tcPr>
            <w:tcW w:w="1838" w:type="dxa"/>
            <w:vAlign w:val="center"/>
          </w:tcPr>
          <w:p w14:paraId="19A0C0BF" w14:textId="099C40B9" w:rsidR="00C9667D" w:rsidRDefault="00C9667D" w:rsidP="00F01E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40049</w:t>
            </w:r>
          </w:p>
        </w:tc>
        <w:tc>
          <w:tcPr>
            <w:tcW w:w="2126" w:type="dxa"/>
            <w:vMerge w:val="restart"/>
            <w:vAlign w:val="center"/>
          </w:tcPr>
          <w:p w14:paraId="470F1F3A" w14:textId="13ECE91D" w:rsidR="00C9667D" w:rsidRDefault="00C9667D" w:rsidP="00C9667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5670" w:type="dxa"/>
            <w:vMerge w:val="restart"/>
            <w:vAlign w:val="center"/>
          </w:tcPr>
          <w:p w14:paraId="2A2DC49F" w14:textId="337A34FE" w:rsidR="00C9667D" w:rsidRDefault="00C9667D" w:rsidP="004F3E16">
            <w:pPr>
              <w:jc w:val="center"/>
              <w:rPr>
                <w:sz w:val="32"/>
                <w:szCs w:val="32"/>
                <w:lang w:val="en-US"/>
              </w:rPr>
            </w:pPr>
            <w:r w:rsidRPr="003061D7">
              <w:rPr>
                <w:b/>
                <w:bCs/>
                <w:sz w:val="32"/>
                <w:szCs w:val="32"/>
              </w:rPr>
              <w:t>Not used</w:t>
            </w:r>
          </w:p>
        </w:tc>
      </w:tr>
      <w:tr w:rsidR="00C9667D" w:rsidRPr="00C40940" w14:paraId="5BC87B14" w14:textId="77777777" w:rsidTr="00F84995">
        <w:tc>
          <w:tcPr>
            <w:tcW w:w="1838" w:type="dxa"/>
            <w:vAlign w:val="center"/>
          </w:tcPr>
          <w:p w14:paraId="40C0108C" w14:textId="249C55B6" w:rsidR="00C9667D" w:rsidRDefault="00C9667D" w:rsidP="00F01E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40050</w:t>
            </w:r>
          </w:p>
        </w:tc>
        <w:tc>
          <w:tcPr>
            <w:tcW w:w="2126" w:type="dxa"/>
            <w:vMerge/>
            <w:vAlign w:val="center"/>
          </w:tcPr>
          <w:p w14:paraId="2347ADD7" w14:textId="6238EB71" w:rsidR="00C9667D" w:rsidRDefault="00C9667D" w:rsidP="00F01E67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670" w:type="dxa"/>
            <w:vMerge/>
            <w:vAlign w:val="center"/>
          </w:tcPr>
          <w:p w14:paraId="0FE4E8ED" w14:textId="02B7C47F" w:rsidR="00C9667D" w:rsidRDefault="00C9667D" w:rsidP="004F3E16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F1952" w:rsidRPr="00CF1952" w14:paraId="596FC507" w14:textId="77777777" w:rsidTr="00F84995">
        <w:tc>
          <w:tcPr>
            <w:tcW w:w="1838" w:type="dxa"/>
            <w:vAlign w:val="center"/>
          </w:tcPr>
          <w:p w14:paraId="122EF6DE" w14:textId="33056134" w:rsidR="00F01E67" w:rsidRPr="00CF1952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  <w:r w:rsidRPr="00CF1952">
              <w:rPr>
                <w:sz w:val="32"/>
                <w:szCs w:val="32"/>
                <w:lang w:val="en-US"/>
              </w:rPr>
              <w:t>40051</w:t>
            </w:r>
          </w:p>
        </w:tc>
        <w:tc>
          <w:tcPr>
            <w:tcW w:w="2126" w:type="dxa"/>
            <w:vMerge w:val="restart"/>
            <w:vAlign w:val="center"/>
          </w:tcPr>
          <w:p w14:paraId="2EC152AE" w14:textId="6CD4D5CB" w:rsidR="00F01E67" w:rsidRPr="00CF1952" w:rsidRDefault="00D937E6" w:rsidP="00F01E67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16</w:t>
            </w:r>
            <w:r w:rsidR="00F01E67" w:rsidRPr="00CF1952">
              <w:rPr>
                <w:sz w:val="32"/>
                <w:szCs w:val="32"/>
              </w:rPr>
              <w:t xml:space="preserve"> bit integer</w:t>
            </w:r>
          </w:p>
        </w:tc>
        <w:tc>
          <w:tcPr>
            <w:tcW w:w="5670" w:type="dxa"/>
            <w:vMerge w:val="restart"/>
            <w:vAlign w:val="center"/>
          </w:tcPr>
          <w:p w14:paraId="498DA13F" w14:textId="4637004C" w:rsidR="00F01E67" w:rsidRPr="00CF1952" w:rsidRDefault="00F01E67" w:rsidP="00F01E67">
            <w:pPr>
              <w:jc w:val="left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 xml:space="preserve">Tên người vận </w:t>
            </w:r>
            <w:r w:rsidR="004D6B5C" w:rsidRPr="00CF1952">
              <w:rPr>
                <w:sz w:val="32"/>
                <w:szCs w:val="32"/>
              </w:rPr>
              <w:t>hành**</w:t>
            </w:r>
          </w:p>
        </w:tc>
      </w:tr>
      <w:tr w:rsidR="00CF1952" w:rsidRPr="00CF1952" w14:paraId="276F1A41" w14:textId="77777777" w:rsidTr="00F84995">
        <w:tc>
          <w:tcPr>
            <w:tcW w:w="1838" w:type="dxa"/>
            <w:vAlign w:val="center"/>
          </w:tcPr>
          <w:p w14:paraId="69580B1B" w14:textId="54C789F8" w:rsidR="00F01E67" w:rsidRPr="00CF1952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  <w:r w:rsidRPr="00CF1952">
              <w:rPr>
                <w:sz w:val="32"/>
                <w:szCs w:val="32"/>
                <w:lang w:val="en-US"/>
              </w:rPr>
              <w:t>…</w:t>
            </w:r>
          </w:p>
        </w:tc>
        <w:tc>
          <w:tcPr>
            <w:tcW w:w="2126" w:type="dxa"/>
            <w:vMerge/>
            <w:vAlign w:val="center"/>
          </w:tcPr>
          <w:p w14:paraId="71AF0A69" w14:textId="77777777" w:rsidR="00F01E67" w:rsidRPr="00CF1952" w:rsidRDefault="00F01E67" w:rsidP="00F01E6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670" w:type="dxa"/>
            <w:vMerge/>
            <w:vAlign w:val="center"/>
          </w:tcPr>
          <w:p w14:paraId="632F44CB" w14:textId="77777777" w:rsidR="00F01E67" w:rsidRPr="00CF1952" w:rsidRDefault="00F01E67" w:rsidP="00F01E67">
            <w:pPr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 w:rsidR="00CF1952" w:rsidRPr="00CF1952" w14:paraId="3EBD3DBD" w14:textId="77777777" w:rsidTr="00F84995">
        <w:tc>
          <w:tcPr>
            <w:tcW w:w="1838" w:type="dxa"/>
            <w:vAlign w:val="center"/>
          </w:tcPr>
          <w:p w14:paraId="30DE425A" w14:textId="5308B40A" w:rsidR="00F01E67" w:rsidRPr="00CF1952" w:rsidRDefault="00F01E67" w:rsidP="00F01E67">
            <w:pPr>
              <w:jc w:val="center"/>
              <w:rPr>
                <w:sz w:val="32"/>
                <w:szCs w:val="32"/>
                <w:lang w:val="en-US"/>
              </w:rPr>
            </w:pPr>
            <w:r w:rsidRPr="00CF1952">
              <w:rPr>
                <w:sz w:val="32"/>
                <w:szCs w:val="32"/>
                <w:lang w:val="en-US"/>
              </w:rPr>
              <w:t>40070</w:t>
            </w:r>
          </w:p>
        </w:tc>
        <w:tc>
          <w:tcPr>
            <w:tcW w:w="2126" w:type="dxa"/>
            <w:vMerge/>
            <w:vAlign w:val="center"/>
          </w:tcPr>
          <w:p w14:paraId="59A44EF6" w14:textId="77777777" w:rsidR="00F01E67" w:rsidRPr="00CF1952" w:rsidRDefault="00F01E67" w:rsidP="00F01E6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670" w:type="dxa"/>
            <w:vMerge/>
            <w:vAlign w:val="center"/>
          </w:tcPr>
          <w:p w14:paraId="0F760C29" w14:textId="77777777" w:rsidR="00F01E67" w:rsidRPr="00CF1952" w:rsidRDefault="00F01E67" w:rsidP="00F01E67">
            <w:pPr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 w:rsidR="00CF1952" w:rsidRPr="00CF1952" w14:paraId="38554BB7" w14:textId="77777777" w:rsidTr="00F84995">
        <w:tc>
          <w:tcPr>
            <w:tcW w:w="1838" w:type="dxa"/>
            <w:vAlign w:val="center"/>
          </w:tcPr>
          <w:p w14:paraId="2D3B98E0" w14:textId="73C9128C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  <w:r w:rsidRPr="00CF1952">
              <w:rPr>
                <w:color w:val="FF0000"/>
                <w:sz w:val="32"/>
                <w:szCs w:val="32"/>
                <w:lang w:val="en-US"/>
              </w:rPr>
              <w:t>40071</w:t>
            </w:r>
          </w:p>
        </w:tc>
        <w:tc>
          <w:tcPr>
            <w:tcW w:w="2126" w:type="dxa"/>
            <w:vMerge w:val="restart"/>
            <w:vAlign w:val="center"/>
          </w:tcPr>
          <w:p w14:paraId="6264A78F" w14:textId="3CC287C7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  <w:r w:rsidRPr="00CF1952">
              <w:rPr>
                <w:color w:val="FF0000"/>
                <w:sz w:val="32"/>
                <w:szCs w:val="32"/>
              </w:rPr>
              <w:t>-</w:t>
            </w:r>
          </w:p>
        </w:tc>
        <w:tc>
          <w:tcPr>
            <w:tcW w:w="5670" w:type="dxa"/>
            <w:vMerge w:val="restart"/>
            <w:vAlign w:val="center"/>
          </w:tcPr>
          <w:p w14:paraId="4A7CFF27" w14:textId="0DDFAD18" w:rsidR="00CF1952" w:rsidRPr="00CF1952" w:rsidRDefault="00CF1952" w:rsidP="00CF1952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CF1952">
              <w:rPr>
                <w:b/>
                <w:bCs/>
                <w:color w:val="FF0000"/>
                <w:sz w:val="32"/>
                <w:szCs w:val="32"/>
              </w:rPr>
              <w:t>Not used</w:t>
            </w:r>
          </w:p>
        </w:tc>
      </w:tr>
      <w:tr w:rsidR="00CF1952" w:rsidRPr="00CF1952" w14:paraId="7123AD9A" w14:textId="77777777" w:rsidTr="00F84995">
        <w:tc>
          <w:tcPr>
            <w:tcW w:w="1838" w:type="dxa"/>
            <w:vAlign w:val="center"/>
          </w:tcPr>
          <w:p w14:paraId="5B96B9E6" w14:textId="30FE086C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  <w:r w:rsidRPr="00CF1952">
              <w:rPr>
                <w:color w:val="FF0000"/>
                <w:sz w:val="32"/>
                <w:szCs w:val="32"/>
              </w:rPr>
              <w:t>…</w:t>
            </w:r>
          </w:p>
        </w:tc>
        <w:tc>
          <w:tcPr>
            <w:tcW w:w="2126" w:type="dxa"/>
            <w:vMerge/>
            <w:vAlign w:val="center"/>
          </w:tcPr>
          <w:p w14:paraId="406693CE" w14:textId="77777777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5670" w:type="dxa"/>
            <w:vMerge/>
            <w:vAlign w:val="center"/>
          </w:tcPr>
          <w:p w14:paraId="3A412B37" w14:textId="77777777" w:rsidR="00CF1952" w:rsidRPr="00CF1952" w:rsidRDefault="00CF1952" w:rsidP="00CF1952">
            <w:pPr>
              <w:jc w:val="left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CF1952" w:rsidRPr="00CF1952" w14:paraId="5B8C7411" w14:textId="77777777" w:rsidTr="00F84995">
        <w:tc>
          <w:tcPr>
            <w:tcW w:w="1838" w:type="dxa"/>
            <w:vAlign w:val="center"/>
          </w:tcPr>
          <w:p w14:paraId="0F4A0927" w14:textId="37BEDF15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CF1952">
              <w:rPr>
                <w:color w:val="FF0000"/>
                <w:sz w:val="32"/>
                <w:szCs w:val="32"/>
                <w:lang w:val="en-US"/>
              </w:rPr>
              <w:t>40099</w:t>
            </w:r>
          </w:p>
        </w:tc>
        <w:tc>
          <w:tcPr>
            <w:tcW w:w="2126" w:type="dxa"/>
            <w:vMerge/>
            <w:vAlign w:val="center"/>
          </w:tcPr>
          <w:p w14:paraId="264DD451" w14:textId="77777777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5670" w:type="dxa"/>
            <w:vMerge/>
            <w:vAlign w:val="center"/>
          </w:tcPr>
          <w:p w14:paraId="12D6F548" w14:textId="77777777" w:rsidR="00CF1952" w:rsidRPr="00CF1952" w:rsidRDefault="00CF1952" w:rsidP="00CF1952">
            <w:pPr>
              <w:jc w:val="left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CF1952" w:rsidRPr="00CF1952" w14:paraId="4631CDE8" w14:textId="77777777" w:rsidTr="00F84995">
        <w:tc>
          <w:tcPr>
            <w:tcW w:w="1838" w:type="dxa"/>
            <w:vAlign w:val="center"/>
          </w:tcPr>
          <w:p w14:paraId="23B6C42A" w14:textId="4F43C4B4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CF1952">
              <w:rPr>
                <w:color w:val="FF0000"/>
                <w:sz w:val="32"/>
                <w:szCs w:val="32"/>
                <w:lang w:val="en-US"/>
              </w:rPr>
              <w:t>40100</w:t>
            </w:r>
          </w:p>
        </w:tc>
        <w:tc>
          <w:tcPr>
            <w:tcW w:w="2126" w:type="dxa"/>
            <w:vAlign w:val="center"/>
          </w:tcPr>
          <w:p w14:paraId="359031C3" w14:textId="6091C212" w:rsidR="00CF1952" w:rsidRPr="00CF1952" w:rsidRDefault="00CF1952" w:rsidP="00CF1952">
            <w:pPr>
              <w:jc w:val="center"/>
              <w:rPr>
                <w:color w:val="FF0000"/>
                <w:sz w:val="32"/>
                <w:szCs w:val="32"/>
              </w:rPr>
            </w:pPr>
            <w:r w:rsidRPr="00CF1952">
              <w:rPr>
                <w:color w:val="FF0000"/>
                <w:sz w:val="32"/>
                <w:szCs w:val="32"/>
              </w:rPr>
              <w:t>16 bit integer</w:t>
            </w:r>
          </w:p>
        </w:tc>
        <w:tc>
          <w:tcPr>
            <w:tcW w:w="5670" w:type="dxa"/>
            <w:vAlign w:val="center"/>
          </w:tcPr>
          <w:p w14:paraId="77D1C9A6" w14:textId="5E0D371E" w:rsidR="00CF1952" w:rsidRPr="00CF1952" w:rsidRDefault="00CF1952" w:rsidP="00CF1952">
            <w:pPr>
              <w:jc w:val="left"/>
              <w:rPr>
                <w:color w:val="FF0000"/>
                <w:sz w:val="32"/>
                <w:szCs w:val="32"/>
              </w:rPr>
            </w:pPr>
            <w:r w:rsidRPr="00CF1952">
              <w:rPr>
                <w:color w:val="FF0000"/>
                <w:sz w:val="32"/>
                <w:szCs w:val="32"/>
              </w:rPr>
              <w:t xml:space="preserve">Trạng thái </w:t>
            </w:r>
            <w:r w:rsidR="00F84995">
              <w:rPr>
                <w:color w:val="FF0000"/>
                <w:sz w:val="32"/>
                <w:szCs w:val="32"/>
              </w:rPr>
              <w:t xml:space="preserve">ĐÃ LƯU </w:t>
            </w:r>
            <w:r w:rsidRPr="00CF1952">
              <w:rPr>
                <w:color w:val="FF0000"/>
                <w:sz w:val="32"/>
                <w:szCs w:val="32"/>
              </w:rPr>
              <w:t xml:space="preserve">của 10 bộ data </w:t>
            </w:r>
            <w:r w:rsidR="00F84995">
              <w:rPr>
                <w:color w:val="FF0000"/>
                <w:sz w:val="32"/>
                <w:szCs w:val="32"/>
              </w:rPr>
              <w:t>backup, từ ca gần nhất đến ca gần thứ 10 tương ứng từ bit 0 đến bit 9</w:t>
            </w:r>
          </w:p>
        </w:tc>
      </w:tr>
    </w:tbl>
    <w:p w14:paraId="459E338B" w14:textId="5480CE0F" w:rsidR="004D6B5C" w:rsidRPr="00CF1952" w:rsidRDefault="004D6B5C" w:rsidP="00754D66">
      <w:pPr>
        <w:rPr>
          <w:sz w:val="32"/>
          <w:szCs w:val="32"/>
        </w:rPr>
      </w:pPr>
      <w:r w:rsidRPr="00CF1952">
        <w:rPr>
          <w:sz w:val="32"/>
          <w:szCs w:val="32"/>
        </w:rPr>
        <w:t>** Tên người vận hành được lưu trong tối đa 20 thanh ghi 16 bits, theo thứ tự từ 8 lower bits - 8 higher bits theo định dạng ASCII. Ví dụ, tên "</w:t>
      </w:r>
      <w:r w:rsidRPr="00CF1952">
        <w:rPr>
          <w:b/>
          <w:bCs/>
          <w:i/>
          <w:iCs/>
          <w:sz w:val="32"/>
          <w:szCs w:val="32"/>
        </w:rPr>
        <w:t>Nguyen Van A</w:t>
      </w:r>
      <w:r w:rsidRPr="00CF1952">
        <w:rPr>
          <w:sz w:val="32"/>
          <w:szCs w:val="32"/>
        </w:rPr>
        <w:t>" sẽ được lưu như sau: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1952" w:rsidRPr="00CF1952" w14:paraId="3A3652D9" w14:textId="77777777" w:rsidTr="004D6B5C">
        <w:tc>
          <w:tcPr>
            <w:tcW w:w="3209" w:type="dxa"/>
            <w:vAlign w:val="center"/>
          </w:tcPr>
          <w:p w14:paraId="400464DB" w14:textId="00613B55" w:rsidR="004D6B5C" w:rsidRPr="00CF1952" w:rsidRDefault="004D6B5C" w:rsidP="004D6B5C">
            <w:pPr>
              <w:jc w:val="center"/>
              <w:rPr>
                <w:b/>
                <w:bCs/>
                <w:sz w:val="32"/>
                <w:szCs w:val="32"/>
              </w:rPr>
            </w:pPr>
            <w:r w:rsidRPr="00CF1952">
              <w:rPr>
                <w:b/>
                <w:bCs/>
                <w:sz w:val="32"/>
                <w:szCs w:val="32"/>
              </w:rPr>
              <w:t>Register</w:t>
            </w:r>
          </w:p>
        </w:tc>
        <w:tc>
          <w:tcPr>
            <w:tcW w:w="3209" w:type="dxa"/>
            <w:vAlign w:val="center"/>
          </w:tcPr>
          <w:p w14:paraId="039DFAAE" w14:textId="4256E8CA" w:rsidR="004D6B5C" w:rsidRPr="00CF1952" w:rsidRDefault="004D6B5C" w:rsidP="004D6B5C">
            <w:pPr>
              <w:jc w:val="center"/>
              <w:rPr>
                <w:b/>
                <w:bCs/>
                <w:sz w:val="32"/>
                <w:szCs w:val="32"/>
              </w:rPr>
            </w:pPr>
            <w:r w:rsidRPr="00CF1952">
              <w:rPr>
                <w:b/>
                <w:bCs/>
                <w:sz w:val="32"/>
                <w:szCs w:val="32"/>
              </w:rPr>
              <w:t>8 higher bits</w:t>
            </w:r>
          </w:p>
        </w:tc>
        <w:tc>
          <w:tcPr>
            <w:tcW w:w="3210" w:type="dxa"/>
            <w:vAlign w:val="center"/>
          </w:tcPr>
          <w:p w14:paraId="5EA6A5DF" w14:textId="6F484E42" w:rsidR="004D6B5C" w:rsidRPr="00CF1952" w:rsidRDefault="004D6B5C" w:rsidP="004D6B5C">
            <w:pPr>
              <w:jc w:val="center"/>
              <w:rPr>
                <w:b/>
                <w:bCs/>
                <w:sz w:val="32"/>
                <w:szCs w:val="32"/>
              </w:rPr>
            </w:pPr>
            <w:r w:rsidRPr="00CF1952">
              <w:rPr>
                <w:b/>
                <w:bCs/>
                <w:sz w:val="32"/>
                <w:szCs w:val="32"/>
              </w:rPr>
              <w:t>8 lower bits</w:t>
            </w:r>
          </w:p>
        </w:tc>
      </w:tr>
      <w:tr w:rsidR="00CF1952" w:rsidRPr="00CF1952" w14:paraId="77D14B46" w14:textId="77777777" w:rsidTr="004D6B5C">
        <w:tc>
          <w:tcPr>
            <w:tcW w:w="3209" w:type="dxa"/>
            <w:vMerge w:val="restart"/>
            <w:vAlign w:val="center"/>
          </w:tcPr>
          <w:p w14:paraId="7185AF23" w14:textId="3F665DF4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40051</w:t>
            </w:r>
          </w:p>
        </w:tc>
        <w:tc>
          <w:tcPr>
            <w:tcW w:w="3209" w:type="dxa"/>
            <w:vAlign w:val="center"/>
          </w:tcPr>
          <w:p w14:paraId="309CC016" w14:textId="436D1625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01100111</w:t>
            </w:r>
          </w:p>
        </w:tc>
        <w:tc>
          <w:tcPr>
            <w:tcW w:w="3210" w:type="dxa"/>
            <w:vAlign w:val="center"/>
          </w:tcPr>
          <w:p w14:paraId="0881D4E7" w14:textId="4AF76A53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01001110</w:t>
            </w:r>
          </w:p>
        </w:tc>
      </w:tr>
      <w:tr w:rsidR="00CF1952" w:rsidRPr="00CF1952" w14:paraId="60B6CC20" w14:textId="77777777" w:rsidTr="004D6B5C">
        <w:tc>
          <w:tcPr>
            <w:tcW w:w="3209" w:type="dxa"/>
            <w:vMerge/>
            <w:vAlign w:val="center"/>
          </w:tcPr>
          <w:p w14:paraId="722B8061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09E8F716" w14:textId="71C17F82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"g"</w:t>
            </w:r>
          </w:p>
        </w:tc>
        <w:tc>
          <w:tcPr>
            <w:tcW w:w="3210" w:type="dxa"/>
            <w:vAlign w:val="center"/>
          </w:tcPr>
          <w:p w14:paraId="495BC58F" w14:textId="302EF61F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"N"</w:t>
            </w:r>
          </w:p>
        </w:tc>
      </w:tr>
      <w:tr w:rsidR="00CF1952" w:rsidRPr="00CF1952" w14:paraId="3ACBF649" w14:textId="77777777" w:rsidTr="004D6B5C">
        <w:tc>
          <w:tcPr>
            <w:tcW w:w="3209" w:type="dxa"/>
            <w:vMerge w:val="restart"/>
            <w:vAlign w:val="center"/>
          </w:tcPr>
          <w:p w14:paraId="77DB0C9D" w14:textId="781CFFA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40052</w:t>
            </w:r>
          </w:p>
        </w:tc>
        <w:tc>
          <w:tcPr>
            <w:tcW w:w="3209" w:type="dxa"/>
            <w:vAlign w:val="center"/>
          </w:tcPr>
          <w:p w14:paraId="297FE650" w14:textId="1F4A7AE5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01111001</w:t>
            </w:r>
          </w:p>
        </w:tc>
        <w:tc>
          <w:tcPr>
            <w:tcW w:w="3210" w:type="dxa"/>
            <w:vAlign w:val="center"/>
          </w:tcPr>
          <w:p w14:paraId="2AB34788" w14:textId="075963DA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01110101</w:t>
            </w:r>
          </w:p>
        </w:tc>
      </w:tr>
      <w:tr w:rsidR="00CF1952" w:rsidRPr="00CF1952" w14:paraId="5EB1D2C4" w14:textId="77777777" w:rsidTr="004D6B5C">
        <w:tc>
          <w:tcPr>
            <w:tcW w:w="3209" w:type="dxa"/>
            <w:vMerge/>
            <w:vAlign w:val="center"/>
          </w:tcPr>
          <w:p w14:paraId="05D18EEA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53645E3B" w14:textId="678A1F16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"y"</w:t>
            </w:r>
          </w:p>
        </w:tc>
        <w:tc>
          <w:tcPr>
            <w:tcW w:w="3210" w:type="dxa"/>
            <w:vAlign w:val="center"/>
          </w:tcPr>
          <w:p w14:paraId="4C7FD241" w14:textId="5BDDC0B0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"u"</w:t>
            </w:r>
          </w:p>
        </w:tc>
      </w:tr>
      <w:tr w:rsidR="00CF1952" w:rsidRPr="00CF1952" w14:paraId="21191243" w14:textId="77777777" w:rsidTr="004D6B5C">
        <w:tc>
          <w:tcPr>
            <w:tcW w:w="3209" w:type="dxa"/>
            <w:vMerge w:val="restart"/>
            <w:vAlign w:val="center"/>
          </w:tcPr>
          <w:p w14:paraId="4F2B43F4" w14:textId="7A8D66AA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lastRenderedPageBreak/>
              <w:t>40053</w:t>
            </w:r>
          </w:p>
        </w:tc>
        <w:tc>
          <w:tcPr>
            <w:tcW w:w="3209" w:type="dxa"/>
            <w:vAlign w:val="center"/>
          </w:tcPr>
          <w:p w14:paraId="49DABE2F" w14:textId="149D8BA9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01101110</w:t>
            </w:r>
          </w:p>
        </w:tc>
        <w:tc>
          <w:tcPr>
            <w:tcW w:w="3210" w:type="dxa"/>
            <w:vAlign w:val="center"/>
          </w:tcPr>
          <w:p w14:paraId="67BEE30B" w14:textId="7B039022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01100101</w:t>
            </w:r>
          </w:p>
        </w:tc>
      </w:tr>
      <w:tr w:rsidR="00CF1952" w:rsidRPr="00CF1952" w14:paraId="2A75DD45" w14:textId="77777777" w:rsidTr="004D6B5C">
        <w:tc>
          <w:tcPr>
            <w:tcW w:w="3209" w:type="dxa"/>
            <w:vMerge/>
            <w:vAlign w:val="center"/>
          </w:tcPr>
          <w:p w14:paraId="745DD771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4F1EEFE1" w14:textId="026866AC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"n"</w:t>
            </w:r>
          </w:p>
        </w:tc>
        <w:tc>
          <w:tcPr>
            <w:tcW w:w="3210" w:type="dxa"/>
            <w:vAlign w:val="center"/>
          </w:tcPr>
          <w:p w14:paraId="70E55EE1" w14:textId="7A71966A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"e"</w:t>
            </w:r>
          </w:p>
        </w:tc>
      </w:tr>
      <w:tr w:rsidR="00CF1952" w:rsidRPr="00CF1952" w14:paraId="49E21FA3" w14:textId="77777777" w:rsidTr="004D6B5C">
        <w:tc>
          <w:tcPr>
            <w:tcW w:w="3209" w:type="dxa"/>
            <w:vMerge w:val="restart"/>
            <w:vAlign w:val="center"/>
          </w:tcPr>
          <w:p w14:paraId="1199B187" w14:textId="26D3AFFE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40054</w:t>
            </w:r>
          </w:p>
        </w:tc>
        <w:tc>
          <w:tcPr>
            <w:tcW w:w="3209" w:type="dxa"/>
            <w:vAlign w:val="center"/>
          </w:tcPr>
          <w:p w14:paraId="503C4E7A" w14:textId="20D8349E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01010110</w:t>
            </w:r>
          </w:p>
        </w:tc>
        <w:tc>
          <w:tcPr>
            <w:tcW w:w="3210" w:type="dxa"/>
            <w:vAlign w:val="center"/>
          </w:tcPr>
          <w:p w14:paraId="349B6E45" w14:textId="216767F1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00100000</w:t>
            </w:r>
          </w:p>
        </w:tc>
      </w:tr>
      <w:tr w:rsidR="00CF1952" w:rsidRPr="00CF1952" w14:paraId="13B35698" w14:textId="77777777" w:rsidTr="004D6B5C">
        <w:tc>
          <w:tcPr>
            <w:tcW w:w="3209" w:type="dxa"/>
            <w:vMerge/>
            <w:vAlign w:val="center"/>
          </w:tcPr>
          <w:p w14:paraId="46F6D61F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06812DD2" w14:textId="3816CBEE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"V"</w:t>
            </w:r>
          </w:p>
        </w:tc>
        <w:tc>
          <w:tcPr>
            <w:tcW w:w="3210" w:type="dxa"/>
            <w:vAlign w:val="center"/>
          </w:tcPr>
          <w:p w14:paraId="24C77A80" w14:textId="3E3CC77E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 "</w:t>
            </w:r>
          </w:p>
        </w:tc>
      </w:tr>
      <w:tr w:rsidR="00CF1952" w:rsidRPr="00CF1952" w14:paraId="49AD8510" w14:textId="77777777" w:rsidTr="004D6B5C">
        <w:tc>
          <w:tcPr>
            <w:tcW w:w="3209" w:type="dxa"/>
            <w:vMerge w:val="restart"/>
            <w:vAlign w:val="center"/>
          </w:tcPr>
          <w:p w14:paraId="552A1B3F" w14:textId="6F6803C6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40055</w:t>
            </w:r>
          </w:p>
        </w:tc>
        <w:tc>
          <w:tcPr>
            <w:tcW w:w="3209" w:type="dxa"/>
            <w:vAlign w:val="center"/>
          </w:tcPr>
          <w:p w14:paraId="4B642963" w14:textId="311A7EE3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 xml:space="preserve">01101110 </w:t>
            </w:r>
          </w:p>
        </w:tc>
        <w:tc>
          <w:tcPr>
            <w:tcW w:w="3210" w:type="dxa"/>
            <w:vAlign w:val="center"/>
          </w:tcPr>
          <w:p w14:paraId="5C948B36" w14:textId="60829BE9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01100001</w:t>
            </w:r>
          </w:p>
        </w:tc>
      </w:tr>
      <w:tr w:rsidR="00CF1952" w:rsidRPr="00CF1952" w14:paraId="558A99D8" w14:textId="77777777" w:rsidTr="004D6B5C">
        <w:tc>
          <w:tcPr>
            <w:tcW w:w="3209" w:type="dxa"/>
            <w:vMerge/>
            <w:vAlign w:val="center"/>
          </w:tcPr>
          <w:p w14:paraId="72055B7B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529373B2" w14:textId="5F344D5B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"n"</w:t>
            </w:r>
          </w:p>
        </w:tc>
        <w:tc>
          <w:tcPr>
            <w:tcW w:w="3210" w:type="dxa"/>
            <w:vAlign w:val="center"/>
          </w:tcPr>
          <w:p w14:paraId="7DCA50CC" w14:textId="2798C2AB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"a"</w:t>
            </w:r>
          </w:p>
        </w:tc>
      </w:tr>
      <w:tr w:rsidR="00CF1952" w:rsidRPr="00CF1952" w14:paraId="0488D0BE" w14:textId="77777777" w:rsidTr="004D6B5C">
        <w:tc>
          <w:tcPr>
            <w:tcW w:w="3209" w:type="dxa"/>
            <w:vMerge w:val="restart"/>
            <w:vAlign w:val="center"/>
          </w:tcPr>
          <w:p w14:paraId="1BCB457C" w14:textId="42275CB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40056</w:t>
            </w:r>
          </w:p>
        </w:tc>
        <w:tc>
          <w:tcPr>
            <w:tcW w:w="3209" w:type="dxa"/>
            <w:vAlign w:val="center"/>
          </w:tcPr>
          <w:p w14:paraId="60355447" w14:textId="67E60C4B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00000000</w:t>
            </w:r>
          </w:p>
        </w:tc>
        <w:tc>
          <w:tcPr>
            <w:tcW w:w="3210" w:type="dxa"/>
            <w:vAlign w:val="center"/>
          </w:tcPr>
          <w:p w14:paraId="78EF0467" w14:textId="657F1B9C" w:rsidR="004D6B5C" w:rsidRPr="00CF1952" w:rsidRDefault="00236922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01000001</w:t>
            </w:r>
          </w:p>
        </w:tc>
      </w:tr>
      <w:tr w:rsidR="00CF1952" w:rsidRPr="00CF1952" w14:paraId="1663A281" w14:textId="77777777" w:rsidTr="004D6B5C">
        <w:tc>
          <w:tcPr>
            <w:tcW w:w="3209" w:type="dxa"/>
            <w:vMerge/>
            <w:vAlign w:val="center"/>
          </w:tcPr>
          <w:p w14:paraId="790CDC4C" w14:textId="77777777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9" w:type="dxa"/>
            <w:vAlign w:val="center"/>
          </w:tcPr>
          <w:p w14:paraId="7D6C4804" w14:textId="67DE4D80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""</w:t>
            </w:r>
          </w:p>
        </w:tc>
        <w:tc>
          <w:tcPr>
            <w:tcW w:w="3210" w:type="dxa"/>
            <w:vAlign w:val="center"/>
          </w:tcPr>
          <w:p w14:paraId="3E13BDC2" w14:textId="2E28A212" w:rsidR="004D6B5C" w:rsidRPr="00CF1952" w:rsidRDefault="004D6B5C" w:rsidP="004D6B5C">
            <w:pPr>
              <w:jc w:val="center"/>
              <w:rPr>
                <w:sz w:val="32"/>
                <w:szCs w:val="32"/>
              </w:rPr>
            </w:pPr>
            <w:r w:rsidRPr="00CF1952">
              <w:rPr>
                <w:sz w:val="32"/>
                <w:szCs w:val="32"/>
              </w:rPr>
              <w:t>"A"</w:t>
            </w:r>
          </w:p>
        </w:tc>
      </w:tr>
    </w:tbl>
    <w:p w14:paraId="136F3D82" w14:textId="38378962" w:rsidR="00754D66" w:rsidRPr="00CF1952" w:rsidRDefault="00754D66" w:rsidP="00754D66">
      <w:pPr>
        <w:rPr>
          <w:i/>
          <w:iCs/>
          <w:sz w:val="32"/>
          <w:szCs w:val="32"/>
          <w:lang w:val="en-US"/>
        </w:rPr>
      </w:pPr>
      <w:r w:rsidRPr="00CF1952">
        <w:rPr>
          <w:i/>
          <w:iCs/>
          <w:sz w:val="32"/>
          <w:szCs w:val="32"/>
          <w:lang w:val="en-US"/>
        </w:rPr>
        <w:t>* Data</w:t>
      </w:r>
      <w:r w:rsidRPr="00CF1952">
        <w:rPr>
          <w:i/>
          <w:iCs/>
          <w:sz w:val="32"/>
          <w:szCs w:val="32"/>
        </w:rPr>
        <w:t xml:space="preserve"> for </w:t>
      </w:r>
      <w:r w:rsidRPr="00CF1952">
        <w:rPr>
          <w:i/>
          <w:iCs/>
          <w:sz w:val="32"/>
          <w:szCs w:val="32"/>
          <w:lang w:val="en-US"/>
        </w:rPr>
        <w:t>backing up</w:t>
      </w:r>
    </w:p>
    <w:p w14:paraId="2A85037B" w14:textId="36E1E54F" w:rsidR="00800AFA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</w:t>
      </w:r>
      <w:r w:rsidR="00D71622" w:rsidRPr="00CF1952">
        <w:rPr>
          <w:sz w:val="32"/>
          <w:szCs w:val="32"/>
        </w:rPr>
        <w:t xml:space="preserve">ịa chỉ 40101 - </w:t>
      </w:r>
      <w:r w:rsidR="004F3E16" w:rsidRPr="00CF1952">
        <w:rPr>
          <w:sz w:val="32"/>
          <w:szCs w:val="32"/>
        </w:rPr>
        <w:t>40170</w:t>
      </w:r>
      <w:r w:rsidR="00D71622" w:rsidRPr="00CF1952">
        <w:rPr>
          <w:sz w:val="32"/>
          <w:szCs w:val="32"/>
        </w:rPr>
        <w:t xml:space="preserve"> tương ứng với 40001 - </w:t>
      </w:r>
      <w:r w:rsidR="004F3E16" w:rsidRPr="00CF1952">
        <w:rPr>
          <w:sz w:val="32"/>
          <w:szCs w:val="32"/>
        </w:rPr>
        <w:t>40070</w:t>
      </w:r>
      <w:r w:rsidR="00D71622" w:rsidRPr="00CF1952">
        <w:rPr>
          <w:sz w:val="32"/>
          <w:szCs w:val="32"/>
        </w:rPr>
        <w:t xml:space="preserve"> của ca </w:t>
      </w:r>
      <w:r w:rsidR="004F3E16" w:rsidRPr="00CF1952">
        <w:rPr>
          <w:sz w:val="32"/>
          <w:szCs w:val="32"/>
        </w:rPr>
        <w:t>gần nhất</w:t>
      </w:r>
    </w:p>
    <w:p w14:paraId="4C7C5E64" w14:textId="78532728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40201 - 40270 tương ứng với 40001 - 40070 của ca gần thứ 2</w:t>
      </w:r>
    </w:p>
    <w:p w14:paraId="0918C4CA" w14:textId="32761F47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40301 - 40370 tương ứng với 40001 - 40070 của ca gần thứ 3</w:t>
      </w:r>
    </w:p>
    <w:p w14:paraId="3E3CFE0B" w14:textId="5F8FE5B1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40401 - 40470 tương ứng với 40001 - 40070 của ca gần thứ 4</w:t>
      </w:r>
    </w:p>
    <w:p w14:paraId="14B98712" w14:textId="7AF22622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40501 - 40570 tương ứng với 40001 - 40070 của ca gần thứ 5</w:t>
      </w:r>
    </w:p>
    <w:p w14:paraId="2B24CD20" w14:textId="2353365E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40601 - 40670 tương ứng với 40001 - 40070 của ca gần thứ 6</w:t>
      </w:r>
    </w:p>
    <w:p w14:paraId="1A06FE91" w14:textId="6B0FE647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40701 - 40770 tương ứng với 40001 - 40070 của ca gần thứ 7</w:t>
      </w:r>
    </w:p>
    <w:p w14:paraId="1B2BE7CC" w14:textId="3EC8BA77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40801 - 40870 tương ứng với 40001 - 40070 của ca gần thứ 8</w:t>
      </w:r>
    </w:p>
    <w:p w14:paraId="72729F9A" w14:textId="5CC762C6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40901 - 40970 tương ứng với 40001 - 40070 của ca gần thứ 9</w:t>
      </w:r>
    </w:p>
    <w:p w14:paraId="58A9E65B" w14:textId="20817678" w:rsidR="004F3E16" w:rsidRPr="00CF1952" w:rsidRDefault="00E410BD" w:rsidP="004F3E16">
      <w:pPr>
        <w:pStyle w:val="oancuaDanhsach"/>
        <w:numPr>
          <w:ilvl w:val="0"/>
          <w:numId w:val="11"/>
        </w:numPr>
        <w:ind w:left="567"/>
        <w:rPr>
          <w:sz w:val="32"/>
          <w:szCs w:val="32"/>
        </w:rPr>
      </w:pPr>
      <w:r w:rsidRPr="00CF1952">
        <w:rPr>
          <w:sz w:val="32"/>
          <w:szCs w:val="32"/>
        </w:rPr>
        <w:t>Địa chỉ</w:t>
      </w:r>
      <w:r w:rsidR="004F3E16" w:rsidRPr="00CF1952">
        <w:rPr>
          <w:sz w:val="32"/>
          <w:szCs w:val="32"/>
        </w:rPr>
        <w:t xml:space="preserve"> 41001 - 41070 tương ứng với 40001 - 40070 của ca gần thứ 10</w:t>
      </w:r>
    </w:p>
    <w:p w14:paraId="0DE2AFBB" w14:textId="77777777" w:rsidR="004F3E16" w:rsidRDefault="004F3E16" w:rsidP="004F3E16">
      <w:pPr>
        <w:pStyle w:val="oancuaDanhsach"/>
        <w:ind w:left="567"/>
        <w:rPr>
          <w:sz w:val="32"/>
          <w:szCs w:val="32"/>
        </w:rPr>
      </w:pPr>
    </w:p>
    <w:p w14:paraId="396599A4" w14:textId="77777777" w:rsidR="004F3E16" w:rsidRPr="004F3E16" w:rsidRDefault="004F3E16" w:rsidP="004F3E16">
      <w:pPr>
        <w:pStyle w:val="oancuaDanhsach"/>
        <w:ind w:left="567"/>
        <w:rPr>
          <w:sz w:val="32"/>
          <w:szCs w:val="32"/>
        </w:rPr>
      </w:pPr>
    </w:p>
    <w:p w14:paraId="25775545" w14:textId="77777777" w:rsidR="004F3E16" w:rsidRPr="00D71622" w:rsidRDefault="004F3E16" w:rsidP="00F44ADD">
      <w:pPr>
        <w:rPr>
          <w:sz w:val="32"/>
          <w:szCs w:val="32"/>
          <w:lang w:val="en-US"/>
        </w:rPr>
      </w:pPr>
    </w:p>
    <w:sectPr w:rsidR="004F3E16" w:rsidRPr="00D71622" w:rsidSect="00800A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4308" w14:textId="77777777" w:rsidR="00590446" w:rsidRDefault="00590446" w:rsidP="007E3EA3">
      <w:pPr>
        <w:spacing w:line="240" w:lineRule="auto"/>
      </w:pPr>
      <w:r>
        <w:separator/>
      </w:r>
    </w:p>
  </w:endnote>
  <w:endnote w:type="continuationSeparator" w:id="0">
    <w:p w14:paraId="633B7276" w14:textId="77777777" w:rsidR="00590446" w:rsidRDefault="00590446" w:rsidP="007E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FD035" w14:textId="77777777" w:rsidR="00590446" w:rsidRDefault="00590446" w:rsidP="007E3EA3">
      <w:pPr>
        <w:spacing w:line="240" w:lineRule="auto"/>
      </w:pPr>
      <w:r>
        <w:separator/>
      </w:r>
    </w:p>
  </w:footnote>
  <w:footnote w:type="continuationSeparator" w:id="0">
    <w:p w14:paraId="7D17F6B0" w14:textId="77777777" w:rsidR="00590446" w:rsidRDefault="00590446" w:rsidP="007E3E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E06"/>
    <w:multiLevelType w:val="hybridMultilevel"/>
    <w:tmpl w:val="181A17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53C1"/>
    <w:multiLevelType w:val="hybridMultilevel"/>
    <w:tmpl w:val="924ACAA2"/>
    <w:lvl w:ilvl="0" w:tplc="B48C0802"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33BD9"/>
    <w:multiLevelType w:val="hybridMultilevel"/>
    <w:tmpl w:val="7A52FB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4008"/>
    <w:multiLevelType w:val="hybridMultilevel"/>
    <w:tmpl w:val="6786F3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E6E52"/>
    <w:multiLevelType w:val="hybridMultilevel"/>
    <w:tmpl w:val="21F080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F562F"/>
    <w:multiLevelType w:val="hybridMultilevel"/>
    <w:tmpl w:val="3982BE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E28EF"/>
    <w:multiLevelType w:val="hybridMultilevel"/>
    <w:tmpl w:val="224E8C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128EE"/>
    <w:multiLevelType w:val="hybridMultilevel"/>
    <w:tmpl w:val="DD5471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42A86"/>
    <w:multiLevelType w:val="hybridMultilevel"/>
    <w:tmpl w:val="16DC4A16"/>
    <w:lvl w:ilvl="0" w:tplc="042A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9" w15:restartNumberingAfterBreak="0">
    <w:nsid w:val="5B99384B"/>
    <w:multiLevelType w:val="hybridMultilevel"/>
    <w:tmpl w:val="74869FB2"/>
    <w:lvl w:ilvl="0" w:tplc="B48C0802"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0" w15:restartNumberingAfterBreak="0">
    <w:nsid w:val="6DD84C06"/>
    <w:multiLevelType w:val="hybridMultilevel"/>
    <w:tmpl w:val="95B24B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FA"/>
    <w:rsid w:val="000141A0"/>
    <w:rsid w:val="000148F1"/>
    <w:rsid w:val="00024F4D"/>
    <w:rsid w:val="00037C11"/>
    <w:rsid w:val="00060FB1"/>
    <w:rsid w:val="0006129A"/>
    <w:rsid w:val="000841BE"/>
    <w:rsid w:val="0009052F"/>
    <w:rsid w:val="000916D9"/>
    <w:rsid w:val="000A5ADB"/>
    <w:rsid w:val="000B59CB"/>
    <w:rsid w:val="00105EC3"/>
    <w:rsid w:val="00123AA2"/>
    <w:rsid w:val="00137206"/>
    <w:rsid w:val="00155237"/>
    <w:rsid w:val="0016710B"/>
    <w:rsid w:val="001754E1"/>
    <w:rsid w:val="00185B3D"/>
    <w:rsid w:val="0019273E"/>
    <w:rsid w:val="001A6BB8"/>
    <w:rsid w:val="001B4730"/>
    <w:rsid w:val="002008B9"/>
    <w:rsid w:val="00207270"/>
    <w:rsid w:val="0021737F"/>
    <w:rsid w:val="00230077"/>
    <w:rsid w:val="00235B3F"/>
    <w:rsid w:val="00236922"/>
    <w:rsid w:val="0025790C"/>
    <w:rsid w:val="00261714"/>
    <w:rsid w:val="00265B2A"/>
    <w:rsid w:val="00267E6B"/>
    <w:rsid w:val="00272175"/>
    <w:rsid w:val="002A5143"/>
    <w:rsid w:val="002A7D40"/>
    <w:rsid w:val="003061D7"/>
    <w:rsid w:val="003367F7"/>
    <w:rsid w:val="00371E54"/>
    <w:rsid w:val="00375FAA"/>
    <w:rsid w:val="00380872"/>
    <w:rsid w:val="00381FFD"/>
    <w:rsid w:val="003B7939"/>
    <w:rsid w:val="003F0DAE"/>
    <w:rsid w:val="00405656"/>
    <w:rsid w:val="004162F1"/>
    <w:rsid w:val="004209E9"/>
    <w:rsid w:val="004607D7"/>
    <w:rsid w:val="0047050B"/>
    <w:rsid w:val="0048718C"/>
    <w:rsid w:val="004A0B4A"/>
    <w:rsid w:val="004A72BC"/>
    <w:rsid w:val="004C1B57"/>
    <w:rsid w:val="004C51C6"/>
    <w:rsid w:val="004D1AF2"/>
    <w:rsid w:val="004D6B5C"/>
    <w:rsid w:val="004E3C3D"/>
    <w:rsid w:val="004E4D28"/>
    <w:rsid w:val="004E5C4A"/>
    <w:rsid w:val="004F020F"/>
    <w:rsid w:val="004F3E16"/>
    <w:rsid w:val="005255BD"/>
    <w:rsid w:val="0055184A"/>
    <w:rsid w:val="005866DF"/>
    <w:rsid w:val="00586894"/>
    <w:rsid w:val="00590446"/>
    <w:rsid w:val="005A2EAE"/>
    <w:rsid w:val="005B393F"/>
    <w:rsid w:val="005B50F1"/>
    <w:rsid w:val="005C3023"/>
    <w:rsid w:val="00610439"/>
    <w:rsid w:val="00612727"/>
    <w:rsid w:val="006960FA"/>
    <w:rsid w:val="006C2688"/>
    <w:rsid w:val="006E51E9"/>
    <w:rsid w:val="006E525E"/>
    <w:rsid w:val="006F52FB"/>
    <w:rsid w:val="00723DAB"/>
    <w:rsid w:val="007371BC"/>
    <w:rsid w:val="007409C6"/>
    <w:rsid w:val="0074130F"/>
    <w:rsid w:val="00754D66"/>
    <w:rsid w:val="007723CB"/>
    <w:rsid w:val="007B1DC2"/>
    <w:rsid w:val="007E3EA3"/>
    <w:rsid w:val="007F0C0F"/>
    <w:rsid w:val="00800AFA"/>
    <w:rsid w:val="00823A29"/>
    <w:rsid w:val="00825355"/>
    <w:rsid w:val="00831363"/>
    <w:rsid w:val="0083148F"/>
    <w:rsid w:val="00832DDB"/>
    <w:rsid w:val="00835A73"/>
    <w:rsid w:val="00835E07"/>
    <w:rsid w:val="008420B9"/>
    <w:rsid w:val="00863EA3"/>
    <w:rsid w:val="00890CDC"/>
    <w:rsid w:val="008A01D2"/>
    <w:rsid w:val="008A7B99"/>
    <w:rsid w:val="008B1315"/>
    <w:rsid w:val="008D27E5"/>
    <w:rsid w:val="008D7291"/>
    <w:rsid w:val="008D756D"/>
    <w:rsid w:val="008E1F5C"/>
    <w:rsid w:val="008E697B"/>
    <w:rsid w:val="00906665"/>
    <w:rsid w:val="00920063"/>
    <w:rsid w:val="00930A4F"/>
    <w:rsid w:val="00944286"/>
    <w:rsid w:val="00971B33"/>
    <w:rsid w:val="00973699"/>
    <w:rsid w:val="0099568D"/>
    <w:rsid w:val="009F03D8"/>
    <w:rsid w:val="009F3501"/>
    <w:rsid w:val="009F62B1"/>
    <w:rsid w:val="00A162AC"/>
    <w:rsid w:val="00A22A7A"/>
    <w:rsid w:val="00A23A63"/>
    <w:rsid w:val="00A53777"/>
    <w:rsid w:val="00A5516D"/>
    <w:rsid w:val="00A80887"/>
    <w:rsid w:val="00A87FD8"/>
    <w:rsid w:val="00A915BB"/>
    <w:rsid w:val="00AA25B5"/>
    <w:rsid w:val="00AC4733"/>
    <w:rsid w:val="00AE4DA8"/>
    <w:rsid w:val="00B1317C"/>
    <w:rsid w:val="00B13FD4"/>
    <w:rsid w:val="00B354A6"/>
    <w:rsid w:val="00B55DD3"/>
    <w:rsid w:val="00B62DA6"/>
    <w:rsid w:val="00B66124"/>
    <w:rsid w:val="00B86A31"/>
    <w:rsid w:val="00BA0791"/>
    <w:rsid w:val="00BA5073"/>
    <w:rsid w:val="00BB159F"/>
    <w:rsid w:val="00BB32A7"/>
    <w:rsid w:val="00BC30DA"/>
    <w:rsid w:val="00BD3D32"/>
    <w:rsid w:val="00BF0A35"/>
    <w:rsid w:val="00C137EB"/>
    <w:rsid w:val="00C20006"/>
    <w:rsid w:val="00C40940"/>
    <w:rsid w:val="00C52738"/>
    <w:rsid w:val="00C55792"/>
    <w:rsid w:val="00C56EE7"/>
    <w:rsid w:val="00C95D09"/>
    <w:rsid w:val="00C9667D"/>
    <w:rsid w:val="00CD524F"/>
    <w:rsid w:val="00CF1952"/>
    <w:rsid w:val="00D04E75"/>
    <w:rsid w:val="00D542F3"/>
    <w:rsid w:val="00D62BDB"/>
    <w:rsid w:val="00D71622"/>
    <w:rsid w:val="00D937E6"/>
    <w:rsid w:val="00DA14E0"/>
    <w:rsid w:val="00E1633B"/>
    <w:rsid w:val="00E2189F"/>
    <w:rsid w:val="00E410BD"/>
    <w:rsid w:val="00E770F5"/>
    <w:rsid w:val="00E87646"/>
    <w:rsid w:val="00EA4435"/>
    <w:rsid w:val="00EA5453"/>
    <w:rsid w:val="00EA55A9"/>
    <w:rsid w:val="00EA65FB"/>
    <w:rsid w:val="00EB1220"/>
    <w:rsid w:val="00EB6F5D"/>
    <w:rsid w:val="00ED21F9"/>
    <w:rsid w:val="00ED63CF"/>
    <w:rsid w:val="00ED7CCD"/>
    <w:rsid w:val="00EE5390"/>
    <w:rsid w:val="00EF1D3A"/>
    <w:rsid w:val="00F01E67"/>
    <w:rsid w:val="00F27ACF"/>
    <w:rsid w:val="00F34F55"/>
    <w:rsid w:val="00F44ADD"/>
    <w:rsid w:val="00F64772"/>
    <w:rsid w:val="00F8066E"/>
    <w:rsid w:val="00F830CE"/>
    <w:rsid w:val="00F84995"/>
    <w:rsid w:val="00FD7D77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91CDC"/>
  <w15:chartTrackingRefBased/>
  <w15:docId w15:val="{5C9C7166-342F-47BE-B71D-FA494EC1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54D66"/>
    <w:pPr>
      <w:tabs>
        <w:tab w:val="left" w:pos="567"/>
      </w:tabs>
      <w:spacing w:after="0" w:line="360" w:lineRule="auto"/>
      <w:contextualSpacing/>
      <w:jc w:val="both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83136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3136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960FA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960FA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831363"/>
    <w:pPr>
      <w:tabs>
        <w:tab w:val="left" w:pos="567"/>
      </w:tabs>
      <w:spacing w:after="0" w:line="360" w:lineRule="auto"/>
      <w:contextualSpacing/>
      <w:jc w:val="center"/>
    </w:pPr>
    <w:rPr>
      <w:rFonts w:asciiTheme="majorHAnsi" w:hAnsiTheme="majorHAnsi"/>
      <w:i/>
      <w:sz w:val="20"/>
    </w:rPr>
  </w:style>
  <w:style w:type="character" w:customStyle="1" w:styleId="u1Char">
    <w:name w:val="Đầu đề 1 Char"/>
    <w:basedOn w:val="Phngmcinhcuaoanvn"/>
    <w:link w:val="u1"/>
    <w:uiPriority w:val="9"/>
    <w:rsid w:val="00831363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31363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6960FA"/>
    <w:rPr>
      <w:rFonts w:asciiTheme="majorHAnsi" w:eastAsiaTheme="majorEastAsia" w:hAnsiTheme="majorHAnsi" w:cstheme="majorBidi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960FA"/>
    <w:rPr>
      <w:rFonts w:asciiTheme="majorHAnsi" w:eastAsiaTheme="majorEastAsia" w:hAnsiTheme="majorHAnsi" w:cstheme="majorBidi"/>
      <w:iCs/>
      <w:sz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6960FA"/>
    <w:pPr>
      <w:tabs>
        <w:tab w:val="clear" w:pos="567"/>
      </w:tabs>
    </w:pPr>
  </w:style>
  <w:style w:type="character" w:styleId="VnbanChdanhsn">
    <w:name w:val="Placeholder Text"/>
    <w:basedOn w:val="Phngmcinhcuaoanvn"/>
    <w:uiPriority w:val="99"/>
    <w:semiHidden/>
    <w:rsid w:val="00835A73"/>
    <w:rPr>
      <w:color w:val="808080"/>
    </w:rPr>
  </w:style>
  <w:style w:type="paragraph" w:styleId="oancuaDanhsach">
    <w:name w:val="List Paragraph"/>
    <w:basedOn w:val="Binhthng"/>
    <w:uiPriority w:val="34"/>
    <w:qFormat/>
    <w:rsid w:val="00F34F55"/>
    <w:pPr>
      <w:ind w:left="720"/>
    </w:pPr>
  </w:style>
  <w:style w:type="paragraph" w:styleId="utrang">
    <w:name w:val="header"/>
    <w:basedOn w:val="Binhthng"/>
    <w:link w:val="utrangChar"/>
    <w:uiPriority w:val="99"/>
    <w:unhideWhenUsed/>
    <w:rsid w:val="007E3EA3"/>
    <w:pPr>
      <w:tabs>
        <w:tab w:val="clear" w:pos="567"/>
        <w:tab w:val="center" w:pos="4513"/>
        <w:tab w:val="right" w:pos="9026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E3EA3"/>
    <w:rPr>
      <w:rFonts w:asciiTheme="majorHAnsi" w:hAnsiTheme="majorHAnsi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7E3EA3"/>
    <w:pPr>
      <w:tabs>
        <w:tab w:val="clear" w:pos="567"/>
        <w:tab w:val="center" w:pos="4513"/>
        <w:tab w:val="right" w:pos="9026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E3EA3"/>
    <w:rPr>
      <w:rFonts w:asciiTheme="majorHAnsi" w:hAnsiTheme="majorHAnsi"/>
      <w:sz w:val="26"/>
    </w:rPr>
  </w:style>
  <w:style w:type="table" w:styleId="LiBang">
    <w:name w:val="Table Grid"/>
    <w:basedOn w:val="BangThngthng"/>
    <w:uiPriority w:val="39"/>
    <w:rsid w:val="0080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nbanCcchu">
    <w:name w:val="footnote text"/>
    <w:basedOn w:val="Binhthng"/>
    <w:link w:val="VnbanCcchuChar"/>
    <w:uiPriority w:val="99"/>
    <w:semiHidden/>
    <w:unhideWhenUsed/>
    <w:rsid w:val="004D6B5C"/>
    <w:pPr>
      <w:spacing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4D6B5C"/>
    <w:rPr>
      <w:rFonts w:asciiTheme="majorHAnsi" w:hAnsiTheme="majorHAnsi"/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4D6B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gt\OneDrive\Documents\M&#7851;u%20Office%20T&#249;y%20ch&#7881;nh\DangTai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3337D-5777-49FE-9490-1004389F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DangTai.dotx</Template>
  <TotalTime>314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Đặng</dc:creator>
  <cp:keywords/>
  <dc:description/>
  <cp:lastModifiedBy>Tài Đặng</cp:lastModifiedBy>
  <cp:revision>38</cp:revision>
  <dcterms:created xsi:type="dcterms:W3CDTF">2025-05-31T02:10:00Z</dcterms:created>
  <dcterms:modified xsi:type="dcterms:W3CDTF">2025-07-08T16:40:00Z</dcterms:modified>
</cp:coreProperties>
</file>