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50992" w14:textId="77777777" w:rsidR="005B393F" w:rsidRDefault="005B393F" w:rsidP="00A87FD8"/>
    <w:p w14:paraId="746D0186" w14:textId="17CD44F5" w:rsidR="002008B9" w:rsidRPr="004162F1" w:rsidRDefault="00800AFA" w:rsidP="00800AFA">
      <w:pPr>
        <w:jc w:val="center"/>
        <w:rPr>
          <w:b/>
          <w:bCs/>
          <w:sz w:val="32"/>
          <w:szCs w:val="32"/>
          <w:lang w:val="en-US"/>
        </w:rPr>
      </w:pPr>
      <w:r w:rsidRPr="004162F1">
        <w:rPr>
          <w:b/>
          <w:bCs/>
          <w:sz w:val="32"/>
          <w:szCs w:val="32"/>
          <w:lang w:val="en-US"/>
        </w:rPr>
        <w:t>IV03 - Modbus TCP Address</w:t>
      </w:r>
    </w:p>
    <w:p w14:paraId="38DB236D" w14:textId="308F8EC8" w:rsidR="00800AFA" w:rsidRPr="004162F1" w:rsidRDefault="00800AFA" w:rsidP="00800AFA">
      <w:pPr>
        <w:rPr>
          <w:i/>
          <w:iCs/>
          <w:sz w:val="32"/>
          <w:szCs w:val="32"/>
          <w:lang w:val="en-US"/>
        </w:rPr>
      </w:pPr>
      <w:r w:rsidRPr="004162F1">
        <w:rPr>
          <w:i/>
          <w:iCs/>
          <w:sz w:val="32"/>
          <w:szCs w:val="32"/>
          <w:lang w:val="en-US"/>
        </w:rPr>
        <w:t xml:space="preserve">* </w:t>
      </w:r>
      <w:r w:rsidR="00F44ADD" w:rsidRPr="004162F1">
        <w:rPr>
          <w:i/>
          <w:iCs/>
          <w:sz w:val="32"/>
          <w:szCs w:val="32"/>
          <w:lang w:val="en-US"/>
        </w:rPr>
        <w:t>Data</w:t>
      </w:r>
      <w:r w:rsidR="00F44ADD" w:rsidRPr="004162F1">
        <w:rPr>
          <w:i/>
          <w:iCs/>
          <w:sz w:val="32"/>
          <w:szCs w:val="32"/>
        </w:rPr>
        <w:t xml:space="preserve"> for m</w:t>
      </w:r>
      <w:r w:rsidR="00F44ADD" w:rsidRPr="004162F1">
        <w:rPr>
          <w:i/>
          <w:iCs/>
          <w:sz w:val="32"/>
          <w:szCs w:val="32"/>
          <w:lang w:val="en-US"/>
        </w:rPr>
        <w:t>onitoring</w:t>
      </w:r>
    </w:p>
    <w:tbl>
      <w:tblPr>
        <w:tblStyle w:val="LiBang"/>
        <w:tblW w:w="9634" w:type="dxa"/>
        <w:tblLook w:val="04A0" w:firstRow="1" w:lastRow="0" w:firstColumn="1" w:lastColumn="0" w:noHBand="0" w:noVBand="1"/>
      </w:tblPr>
      <w:tblGrid>
        <w:gridCol w:w="1838"/>
        <w:gridCol w:w="2126"/>
        <w:gridCol w:w="5670"/>
      </w:tblGrid>
      <w:tr w:rsidR="00800AFA" w14:paraId="0954472D" w14:textId="77777777" w:rsidTr="00F84995">
        <w:tc>
          <w:tcPr>
            <w:tcW w:w="1838" w:type="dxa"/>
          </w:tcPr>
          <w:p w14:paraId="09FF5F1F" w14:textId="240200B8" w:rsidR="00800AFA" w:rsidRPr="00800AFA" w:rsidRDefault="00800AFA" w:rsidP="00800AFA">
            <w:pPr>
              <w:jc w:val="center"/>
              <w:rPr>
                <w:b/>
                <w:bCs/>
                <w:sz w:val="32"/>
                <w:szCs w:val="32"/>
              </w:rPr>
            </w:pPr>
            <w:r w:rsidRPr="00800AFA">
              <w:rPr>
                <w:b/>
                <w:bCs/>
                <w:sz w:val="32"/>
                <w:szCs w:val="32"/>
              </w:rPr>
              <w:t>Địa chỉ</w:t>
            </w:r>
          </w:p>
        </w:tc>
        <w:tc>
          <w:tcPr>
            <w:tcW w:w="2126" w:type="dxa"/>
          </w:tcPr>
          <w:p w14:paraId="24F0D7B1" w14:textId="3766E9C5" w:rsidR="00800AFA" w:rsidRPr="00800AFA" w:rsidRDefault="00800AFA" w:rsidP="00800AFA">
            <w:pPr>
              <w:jc w:val="center"/>
              <w:rPr>
                <w:b/>
                <w:bCs/>
                <w:sz w:val="32"/>
                <w:szCs w:val="32"/>
              </w:rPr>
            </w:pPr>
            <w:r w:rsidRPr="00800AFA">
              <w:rPr>
                <w:b/>
                <w:bCs/>
                <w:sz w:val="32"/>
                <w:szCs w:val="32"/>
                <w:lang w:val="en-US"/>
              </w:rPr>
              <w:t>Giá</w:t>
            </w:r>
            <w:r w:rsidRPr="00800AFA">
              <w:rPr>
                <w:b/>
                <w:bCs/>
                <w:sz w:val="32"/>
                <w:szCs w:val="32"/>
              </w:rPr>
              <w:t xml:space="preserve"> trị</w:t>
            </w:r>
          </w:p>
        </w:tc>
        <w:tc>
          <w:tcPr>
            <w:tcW w:w="5670" w:type="dxa"/>
          </w:tcPr>
          <w:p w14:paraId="468F7A51" w14:textId="322406D5" w:rsidR="00800AFA" w:rsidRPr="00800AFA" w:rsidRDefault="00800AFA" w:rsidP="00800AFA">
            <w:pPr>
              <w:jc w:val="center"/>
              <w:rPr>
                <w:b/>
                <w:bCs/>
                <w:sz w:val="32"/>
                <w:szCs w:val="32"/>
              </w:rPr>
            </w:pPr>
            <w:r w:rsidRPr="00800AFA">
              <w:rPr>
                <w:b/>
                <w:bCs/>
                <w:sz w:val="32"/>
                <w:szCs w:val="32"/>
                <w:lang w:val="en-US"/>
              </w:rPr>
              <w:t>Mô</w:t>
            </w:r>
            <w:r w:rsidRPr="00800AFA">
              <w:rPr>
                <w:b/>
                <w:bCs/>
                <w:sz w:val="32"/>
                <w:szCs w:val="32"/>
              </w:rPr>
              <w:t xml:space="preserve"> tả</w:t>
            </w:r>
          </w:p>
        </w:tc>
      </w:tr>
      <w:tr w:rsidR="00897D36" w:rsidRPr="00897D36" w14:paraId="7C041BB5" w14:textId="77777777" w:rsidTr="00F84995">
        <w:tc>
          <w:tcPr>
            <w:tcW w:w="1838" w:type="dxa"/>
            <w:vAlign w:val="center"/>
          </w:tcPr>
          <w:p w14:paraId="1B48E97B" w14:textId="58155762" w:rsidR="0038212E" w:rsidRPr="00897D36" w:rsidRDefault="0038212E" w:rsidP="00800AFA">
            <w:pPr>
              <w:jc w:val="center"/>
              <w:rPr>
                <w:color w:val="FF0000"/>
                <w:sz w:val="32"/>
                <w:szCs w:val="32"/>
                <w:lang w:val="en-US"/>
              </w:rPr>
            </w:pPr>
            <w:r w:rsidRPr="00897D36">
              <w:rPr>
                <w:color w:val="FF0000"/>
                <w:sz w:val="32"/>
                <w:szCs w:val="32"/>
                <w:lang w:val="en-US"/>
              </w:rPr>
              <w:t>40001</w:t>
            </w:r>
          </w:p>
        </w:tc>
        <w:tc>
          <w:tcPr>
            <w:tcW w:w="2126" w:type="dxa"/>
            <w:vAlign w:val="center"/>
          </w:tcPr>
          <w:p w14:paraId="5731CAE8" w14:textId="12CF2B0E" w:rsidR="0038212E" w:rsidRPr="00897D36" w:rsidRDefault="0038212E" w:rsidP="00800AFA">
            <w:pPr>
              <w:jc w:val="center"/>
              <w:rPr>
                <w:color w:val="FF0000"/>
                <w:sz w:val="32"/>
                <w:szCs w:val="32"/>
                <w:lang w:val="en-US"/>
              </w:rPr>
            </w:pPr>
            <w:r w:rsidRPr="00897D36">
              <w:rPr>
                <w:color w:val="FF0000"/>
                <w:sz w:val="32"/>
                <w:szCs w:val="32"/>
                <w:lang w:val="en-US"/>
              </w:rPr>
              <w:t>16 bits integer</w:t>
            </w:r>
          </w:p>
        </w:tc>
        <w:tc>
          <w:tcPr>
            <w:tcW w:w="5670" w:type="dxa"/>
          </w:tcPr>
          <w:p w14:paraId="073E0EA1" w14:textId="2FA146FB" w:rsidR="0038212E" w:rsidRPr="00897D36" w:rsidRDefault="0038212E" w:rsidP="00800AFA">
            <w:pPr>
              <w:rPr>
                <w:color w:val="FF0000"/>
                <w:sz w:val="32"/>
                <w:szCs w:val="32"/>
              </w:rPr>
            </w:pPr>
            <w:r w:rsidRPr="00897D36">
              <w:rPr>
                <w:color w:val="FF0000"/>
                <w:sz w:val="32"/>
                <w:szCs w:val="32"/>
                <w:lang w:val="en-US"/>
              </w:rPr>
              <w:t>Bit 3</w:t>
            </w:r>
            <w:r w:rsidRPr="00897D36">
              <w:rPr>
                <w:color w:val="FF0000"/>
                <w:sz w:val="32"/>
                <w:szCs w:val="32"/>
              </w:rPr>
              <w:t xml:space="preserve"> - 0: Tr</w:t>
            </w:r>
            <w:r w:rsidRPr="00897D36">
              <w:rPr>
                <w:color w:val="FF0000"/>
                <w:sz w:val="32"/>
                <w:szCs w:val="32"/>
                <w:lang w:val="en-US"/>
              </w:rPr>
              <w:t>ạng</w:t>
            </w:r>
            <w:r w:rsidRPr="00897D36">
              <w:rPr>
                <w:color w:val="FF0000"/>
                <w:sz w:val="32"/>
                <w:szCs w:val="32"/>
              </w:rPr>
              <w:t xml:space="preserve"> thái hoạt động của máy</w:t>
            </w:r>
          </w:p>
          <w:p w14:paraId="2C6E486A" w14:textId="0A595422" w:rsidR="0038212E" w:rsidRPr="00897D36" w:rsidRDefault="0038212E" w:rsidP="0038212E">
            <w:pPr>
              <w:pStyle w:val="oancuaDanhsach"/>
              <w:numPr>
                <w:ilvl w:val="0"/>
                <w:numId w:val="8"/>
              </w:numPr>
              <w:rPr>
                <w:color w:val="FF0000"/>
                <w:sz w:val="32"/>
                <w:szCs w:val="32"/>
              </w:rPr>
            </w:pPr>
            <w:r w:rsidRPr="00897D36">
              <w:rPr>
                <w:color w:val="FF0000"/>
                <w:sz w:val="32"/>
                <w:szCs w:val="32"/>
              </w:rPr>
              <w:t>0000</w:t>
            </w:r>
            <w:r w:rsidRPr="00897D36">
              <w:rPr>
                <w:color w:val="FF0000"/>
                <w:sz w:val="32"/>
                <w:szCs w:val="32"/>
              </w:rPr>
              <w:t>: Máy đang dừng</w:t>
            </w:r>
          </w:p>
          <w:p w14:paraId="1DDCD85C" w14:textId="6245405D" w:rsidR="0038212E" w:rsidRPr="00897D36" w:rsidRDefault="0038212E" w:rsidP="0038212E">
            <w:pPr>
              <w:pStyle w:val="oancuaDanhsach"/>
              <w:numPr>
                <w:ilvl w:val="0"/>
                <w:numId w:val="8"/>
              </w:numPr>
              <w:rPr>
                <w:color w:val="FF0000"/>
                <w:sz w:val="32"/>
                <w:szCs w:val="32"/>
              </w:rPr>
            </w:pPr>
            <w:r w:rsidRPr="00897D36">
              <w:rPr>
                <w:color w:val="FF0000"/>
                <w:sz w:val="32"/>
                <w:szCs w:val="32"/>
              </w:rPr>
              <w:t>000</w:t>
            </w:r>
            <w:r w:rsidRPr="00897D36">
              <w:rPr>
                <w:color w:val="FF0000"/>
                <w:sz w:val="32"/>
                <w:szCs w:val="32"/>
              </w:rPr>
              <w:t xml:space="preserve">1: Máy đang hoạt động ở chế độ tự động và không tạm dừng </w:t>
            </w:r>
          </w:p>
          <w:p w14:paraId="3C6510B2" w14:textId="79A54160" w:rsidR="0038212E" w:rsidRPr="00897D36" w:rsidRDefault="0038212E" w:rsidP="0038212E">
            <w:pPr>
              <w:pStyle w:val="oancuaDanhsach"/>
              <w:numPr>
                <w:ilvl w:val="0"/>
                <w:numId w:val="8"/>
              </w:numPr>
              <w:rPr>
                <w:color w:val="FF0000"/>
                <w:sz w:val="32"/>
                <w:szCs w:val="32"/>
              </w:rPr>
            </w:pPr>
            <w:r w:rsidRPr="00897D36">
              <w:rPr>
                <w:color w:val="FF0000"/>
                <w:sz w:val="32"/>
                <w:szCs w:val="32"/>
              </w:rPr>
              <w:t>0010</w:t>
            </w:r>
            <w:r w:rsidRPr="00897D36">
              <w:rPr>
                <w:color w:val="FF0000"/>
                <w:sz w:val="32"/>
                <w:szCs w:val="32"/>
              </w:rPr>
              <w:t>: Máy đang hoạt động ở chế độ tự động nhưng tạm dừng</w:t>
            </w:r>
          </w:p>
          <w:p w14:paraId="2014CB37" w14:textId="77777777" w:rsidR="0038212E" w:rsidRPr="00897D36" w:rsidRDefault="0038212E" w:rsidP="0038212E">
            <w:pPr>
              <w:pStyle w:val="oancuaDanhsach"/>
              <w:numPr>
                <w:ilvl w:val="0"/>
                <w:numId w:val="8"/>
              </w:numPr>
              <w:rPr>
                <w:color w:val="FF0000"/>
                <w:sz w:val="32"/>
                <w:szCs w:val="32"/>
              </w:rPr>
            </w:pPr>
            <w:r w:rsidRPr="00897D36">
              <w:rPr>
                <w:color w:val="FF0000"/>
                <w:sz w:val="32"/>
                <w:szCs w:val="32"/>
                <w:lang w:val="en-US"/>
              </w:rPr>
              <w:t>0011</w:t>
            </w:r>
            <w:r w:rsidRPr="00897D36">
              <w:rPr>
                <w:color w:val="FF0000"/>
                <w:sz w:val="32"/>
                <w:szCs w:val="32"/>
              </w:rPr>
              <w:t xml:space="preserve">: </w:t>
            </w:r>
            <w:r w:rsidRPr="00897D36">
              <w:rPr>
                <w:color w:val="FF0000"/>
                <w:sz w:val="32"/>
                <w:szCs w:val="32"/>
                <w:lang w:val="en-US"/>
              </w:rPr>
              <w:t>Máy</w:t>
            </w:r>
            <w:r w:rsidRPr="00897D36">
              <w:rPr>
                <w:color w:val="FF0000"/>
                <w:sz w:val="32"/>
                <w:szCs w:val="32"/>
              </w:rPr>
              <w:t xml:space="preserve"> đang hoạt động ở chế độ bán tự động</w:t>
            </w:r>
          </w:p>
          <w:p w14:paraId="647AD094" w14:textId="5C9C3EAB" w:rsidR="0038212E" w:rsidRPr="00897D36" w:rsidRDefault="0038212E" w:rsidP="0038212E">
            <w:pPr>
              <w:rPr>
                <w:color w:val="FF0000"/>
                <w:sz w:val="32"/>
                <w:szCs w:val="32"/>
              </w:rPr>
            </w:pPr>
            <w:r w:rsidRPr="00897D36">
              <w:rPr>
                <w:color w:val="FF0000"/>
                <w:sz w:val="32"/>
                <w:szCs w:val="32"/>
              </w:rPr>
              <w:t>Bit 7, 6, 5, 4: Trạng thái của bồn cấp bột số 4, 3, 2, 1 (bồn 1, 2 thuộc line A, bồn 3, 4 thuộc line B)</w:t>
            </w:r>
          </w:p>
          <w:p w14:paraId="4E8279AF" w14:textId="46D1DECD" w:rsidR="0038212E" w:rsidRPr="00897D36" w:rsidRDefault="0038212E" w:rsidP="0038212E">
            <w:pPr>
              <w:pStyle w:val="oancuaDanhsach"/>
              <w:numPr>
                <w:ilvl w:val="0"/>
                <w:numId w:val="8"/>
              </w:numPr>
              <w:rPr>
                <w:color w:val="FF0000"/>
                <w:sz w:val="32"/>
                <w:szCs w:val="32"/>
              </w:rPr>
            </w:pPr>
            <w:r w:rsidRPr="00897D36">
              <w:rPr>
                <w:color w:val="FF0000"/>
                <w:sz w:val="32"/>
                <w:szCs w:val="32"/>
              </w:rPr>
              <w:t>0: Chưa đầy</w:t>
            </w:r>
          </w:p>
          <w:p w14:paraId="00F60DA5" w14:textId="77777777" w:rsidR="0038212E" w:rsidRPr="00897D36" w:rsidRDefault="0038212E" w:rsidP="0038212E">
            <w:pPr>
              <w:pStyle w:val="oancuaDanhsach"/>
              <w:numPr>
                <w:ilvl w:val="0"/>
                <w:numId w:val="8"/>
              </w:numPr>
              <w:rPr>
                <w:color w:val="FF0000"/>
                <w:sz w:val="32"/>
                <w:szCs w:val="32"/>
              </w:rPr>
            </w:pPr>
            <w:r w:rsidRPr="00897D36">
              <w:rPr>
                <w:color w:val="FF0000"/>
                <w:sz w:val="32"/>
                <w:szCs w:val="32"/>
              </w:rPr>
              <w:t xml:space="preserve">1: </w:t>
            </w:r>
            <w:r w:rsidRPr="00897D36">
              <w:rPr>
                <w:color w:val="FF0000"/>
                <w:sz w:val="32"/>
                <w:szCs w:val="32"/>
              </w:rPr>
              <w:t>Đã đầy</w:t>
            </w:r>
          </w:p>
          <w:p w14:paraId="5DFF1E09" w14:textId="6C34F1BA" w:rsidR="0038212E" w:rsidRPr="00897D36" w:rsidRDefault="0038212E" w:rsidP="0038212E">
            <w:pPr>
              <w:rPr>
                <w:color w:val="FF0000"/>
                <w:sz w:val="32"/>
                <w:szCs w:val="32"/>
              </w:rPr>
            </w:pPr>
            <w:r w:rsidRPr="00897D36">
              <w:rPr>
                <w:color w:val="FF0000"/>
                <w:sz w:val="32"/>
                <w:szCs w:val="32"/>
              </w:rPr>
              <w:t>Bit 11 - 8: Loại bột được chiết</w:t>
            </w:r>
          </w:p>
          <w:p w14:paraId="63C71A2C" w14:textId="0EF472D8" w:rsidR="0038212E" w:rsidRPr="00897D36" w:rsidRDefault="0038212E" w:rsidP="0038212E">
            <w:pPr>
              <w:pStyle w:val="oancuaDanhsach"/>
              <w:numPr>
                <w:ilvl w:val="0"/>
                <w:numId w:val="8"/>
              </w:numPr>
              <w:rPr>
                <w:color w:val="FF0000"/>
                <w:sz w:val="32"/>
                <w:szCs w:val="32"/>
              </w:rPr>
            </w:pPr>
            <w:r w:rsidRPr="00897D36">
              <w:rPr>
                <w:color w:val="FF0000"/>
                <w:sz w:val="32"/>
                <w:szCs w:val="32"/>
              </w:rPr>
              <w:t xml:space="preserve">0000: </w:t>
            </w:r>
            <w:r w:rsidRPr="00897D36">
              <w:rPr>
                <w:color w:val="FF0000"/>
                <w:sz w:val="32"/>
                <w:szCs w:val="32"/>
              </w:rPr>
              <w:t>Cả bột hành và bột tỏi, mặc định bột hành ở line A, bột tỏi ở line B</w:t>
            </w:r>
          </w:p>
          <w:p w14:paraId="6843FEB8" w14:textId="099485A3" w:rsidR="0038212E" w:rsidRPr="00897D36" w:rsidRDefault="0038212E" w:rsidP="0038212E">
            <w:pPr>
              <w:pStyle w:val="oancuaDanhsach"/>
              <w:numPr>
                <w:ilvl w:val="0"/>
                <w:numId w:val="8"/>
              </w:numPr>
              <w:rPr>
                <w:color w:val="FF0000"/>
                <w:sz w:val="32"/>
                <w:szCs w:val="32"/>
              </w:rPr>
            </w:pPr>
            <w:r w:rsidRPr="00897D36">
              <w:rPr>
                <w:color w:val="FF0000"/>
                <w:sz w:val="32"/>
                <w:szCs w:val="32"/>
              </w:rPr>
              <w:t xml:space="preserve">0001: </w:t>
            </w:r>
            <w:r w:rsidRPr="00897D36">
              <w:rPr>
                <w:color w:val="FF0000"/>
                <w:sz w:val="32"/>
                <w:szCs w:val="32"/>
              </w:rPr>
              <w:t>Chỉ chiết bột hành</w:t>
            </w:r>
          </w:p>
          <w:p w14:paraId="138FD8E6" w14:textId="2AAFC26D" w:rsidR="0038212E" w:rsidRPr="00897D36" w:rsidRDefault="0038212E" w:rsidP="0038212E">
            <w:pPr>
              <w:pStyle w:val="oancuaDanhsach"/>
              <w:numPr>
                <w:ilvl w:val="0"/>
                <w:numId w:val="8"/>
              </w:numPr>
              <w:rPr>
                <w:color w:val="FF0000"/>
                <w:sz w:val="32"/>
                <w:szCs w:val="32"/>
              </w:rPr>
            </w:pPr>
            <w:r w:rsidRPr="00897D36">
              <w:rPr>
                <w:color w:val="FF0000"/>
                <w:sz w:val="32"/>
                <w:szCs w:val="32"/>
              </w:rPr>
              <w:t xml:space="preserve">0010: </w:t>
            </w:r>
            <w:r w:rsidRPr="00897D36">
              <w:rPr>
                <w:color w:val="FF0000"/>
                <w:sz w:val="32"/>
                <w:szCs w:val="32"/>
              </w:rPr>
              <w:t>Chỉ chiết bột tỏi</w:t>
            </w:r>
          </w:p>
          <w:p w14:paraId="6E83A129" w14:textId="77777777" w:rsidR="0038212E" w:rsidRPr="00897D36" w:rsidRDefault="0038212E" w:rsidP="0038212E">
            <w:pPr>
              <w:jc w:val="left"/>
              <w:rPr>
                <w:color w:val="FF0000"/>
                <w:sz w:val="32"/>
                <w:szCs w:val="32"/>
              </w:rPr>
            </w:pPr>
            <w:r w:rsidRPr="00897D36">
              <w:rPr>
                <w:color w:val="FF0000"/>
                <w:sz w:val="32"/>
                <w:szCs w:val="32"/>
              </w:rPr>
              <w:t>Bit 13, 12: Trạng thái hoạt động của line B, line A</w:t>
            </w:r>
          </w:p>
          <w:p w14:paraId="36DBB780" w14:textId="0B376C49" w:rsidR="0038212E" w:rsidRPr="00897D36" w:rsidRDefault="0038212E" w:rsidP="0038212E">
            <w:pPr>
              <w:pStyle w:val="oancuaDanhsach"/>
              <w:numPr>
                <w:ilvl w:val="0"/>
                <w:numId w:val="8"/>
              </w:numPr>
              <w:rPr>
                <w:color w:val="FF0000"/>
                <w:sz w:val="32"/>
                <w:szCs w:val="32"/>
              </w:rPr>
            </w:pPr>
            <w:r w:rsidRPr="00897D36">
              <w:rPr>
                <w:color w:val="FF0000"/>
                <w:sz w:val="32"/>
                <w:szCs w:val="32"/>
              </w:rPr>
              <w:t xml:space="preserve">0: </w:t>
            </w:r>
            <w:r w:rsidRPr="00897D36">
              <w:rPr>
                <w:color w:val="FF0000"/>
                <w:sz w:val="32"/>
                <w:szCs w:val="32"/>
              </w:rPr>
              <w:t>Không hoạt động</w:t>
            </w:r>
          </w:p>
          <w:p w14:paraId="2C42069A" w14:textId="1D07DBA2" w:rsidR="0038212E" w:rsidRPr="00897D36" w:rsidRDefault="0038212E" w:rsidP="0038212E">
            <w:pPr>
              <w:pStyle w:val="oancuaDanhsach"/>
              <w:numPr>
                <w:ilvl w:val="0"/>
                <w:numId w:val="8"/>
              </w:numPr>
              <w:rPr>
                <w:color w:val="FF0000"/>
                <w:sz w:val="32"/>
                <w:szCs w:val="32"/>
              </w:rPr>
            </w:pPr>
            <w:r w:rsidRPr="00897D36">
              <w:rPr>
                <w:color w:val="FF0000"/>
                <w:sz w:val="32"/>
                <w:szCs w:val="32"/>
              </w:rPr>
              <w:t xml:space="preserve">1: </w:t>
            </w:r>
            <w:r w:rsidRPr="00897D36">
              <w:rPr>
                <w:color w:val="FF0000"/>
                <w:sz w:val="32"/>
                <w:szCs w:val="32"/>
              </w:rPr>
              <w:t>Hoạt động</w:t>
            </w:r>
          </w:p>
        </w:tc>
      </w:tr>
      <w:tr w:rsidR="00897D36" w:rsidRPr="00897D36" w14:paraId="6885C38E" w14:textId="77777777" w:rsidTr="002F48EE">
        <w:tc>
          <w:tcPr>
            <w:tcW w:w="1838" w:type="dxa"/>
            <w:vAlign w:val="center"/>
          </w:tcPr>
          <w:p w14:paraId="056AD947" w14:textId="55D3767B" w:rsidR="0038212E" w:rsidRPr="00897D36" w:rsidRDefault="0038212E" w:rsidP="0038212E">
            <w:pPr>
              <w:jc w:val="center"/>
              <w:rPr>
                <w:color w:val="FF0000"/>
                <w:sz w:val="32"/>
                <w:szCs w:val="32"/>
                <w:lang w:val="en-US"/>
              </w:rPr>
            </w:pPr>
            <w:r w:rsidRPr="00897D36">
              <w:rPr>
                <w:color w:val="FF0000"/>
                <w:sz w:val="32"/>
                <w:szCs w:val="32"/>
                <w:lang w:val="en-US"/>
              </w:rPr>
              <w:lastRenderedPageBreak/>
              <w:t>40002</w:t>
            </w:r>
          </w:p>
        </w:tc>
        <w:tc>
          <w:tcPr>
            <w:tcW w:w="2126" w:type="dxa"/>
            <w:vAlign w:val="center"/>
          </w:tcPr>
          <w:p w14:paraId="6F1E3E79" w14:textId="7FEBE6FA" w:rsidR="0038212E" w:rsidRPr="00897D36" w:rsidRDefault="0038212E" w:rsidP="0038212E">
            <w:pPr>
              <w:jc w:val="center"/>
              <w:rPr>
                <w:color w:val="FF0000"/>
                <w:sz w:val="32"/>
                <w:szCs w:val="32"/>
                <w:lang w:val="en-US"/>
              </w:rPr>
            </w:pPr>
            <w:r w:rsidRPr="00897D36">
              <w:rPr>
                <w:color w:val="FF0000"/>
                <w:sz w:val="32"/>
                <w:szCs w:val="32"/>
                <w:lang w:val="en-US"/>
              </w:rPr>
              <w:t>70 ~ 600</w:t>
            </w:r>
          </w:p>
        </w:tc>
        <w:tc>
          <w:tcPr>
            <w:tcW w:w="5670" w:type="dxa"/>
          </w:tcPr>
          <w:p w14:paraId="764FA54F" w14:textId="5665F630" w:rsidR="0038212E" w:rsidRPr="00897D36" w:rsidRDefault="0038212E" w:rsidP="00897D36">
            <w:pPr>
              <w:rPr>
                <w:color w:val="FF0000"/>
                <w:sz w:val="32"/>
                <w:szCs w:val="32"/>
                <w:lang w:val="en-US"/>
              </w:rPr>
            </w:pPr>
            <w:r w:rsidRPr="00897D36">
              <w:rPr>
                <w:color w:val="FF0000"/>
                <w:sz w:val="32"/>
                <w:szCs w:val="32"/>
                <w:lang w:val="en-US"/>
              </w:rPr>
              <w:t>Khối</w:t>
            </w:r>
            <w:r w:rsidRPr="00897D36">
              <w:rPr>
                <w:color w:val="FF0000"/>
                <w:sz w:val="32"/>
                <w:szCs w:val="32"/>
              </w:rPr>
              <w:t xml:space="preserve"> lượng cần chiết rót (gram)</w:t>
            </w:r>
          </w:p>
        </w:tc>
      </w:tr>
      <w:tr w:rsidR="00897D36" w:rsidRPr="00897D36" w14:paraId="6435F816" w14:textId="77777777" w:rsidTr="008F66B8">
        <w:tc>
          <w:tcPr>
            <w:tcW w:w="1838" w:type="dxa"/>
            <w:vAlign w:val="center"/>
          </w:tcPr>
          <w:p w14:paraId="6EAC022A" w14:textId="26BDAAF9" w:rsidR="0038212E" w:rsidRPr="00897D36" w:rsidRDefault="0038212E" w:rsidP="0038212E">
            <w:pPr>
              <w:jc w:val="center"/>
              <w:rPr>
                <w:color w:val="FF0000"/>
                <w:sz w:val="32"/>
                <w:szCs w:val="32"/>
                <w:lang w:val="en-US"/>
              </w:rPr>
            </w:pPr>
            <w:r w:rsidRPr="00897D36">
              <w:rPr>
                <w:color w:val="FF0000"/>
                <w:sz w:val="32"/>
                <w:szCs w:val="32"/>
                <w:lang w:val="en-US"/>
              </w:rPr>
              <w:t>40003</w:t>
            </w:r>
          </w:p>
        </w:tc>
        <w:tc>
          <w:tcPr>
            <w:tcW w:w="2126" w:type="dxa"/>
            <w:vMerge w:val="restart"/>
            <w:vAlign w:val="center"/>
          </w:tcPr>
          <w:p w14:paraId="57DBEE75" w14:textId="61E2154E" w:rsidR="0038212E" w:rsidRPr="00897D36" w:rsidRDefault="0038212E" w:rsidP="0038212E">
            <w:pPr>
              <w:jc w:val="center"/>
              <w:rPr>
                <w:color w:val="FF0000"/>
                <w:sz w:val="32"/>
                <w:szCs w:val="32"/>
                <w:lang w:val="en-US"/>
              </w:rPr>
            </w:pPr>
            <w:r w:rsidRPr="00897D36">
              <w:rPr>
                <w:color w:val="FF0000"/>
                <w:sz w:val="32"/>
                <w:szCs w:val="32"/>
              </w:rPr>
              <w:t>0 ~ 99999.99</w:t>
            </w:r>
          </w:p>
        </w:tc>
        <w:tc>
          <w:tcPr>
            <w:tcW w:w="5670" w:type="dxa"/>
          </w:tcPr>
          <w:p w14:paraId="2B57D93E" w14:textId="3AEDCC85" w:rsidR="0038212E" w:rsidRPr="00897D36" w:rsidRDefault="0038212E" w:rsidP="00897D36">
            <w:pPr>
              <w:rPr>
                <w:color w:val="FF0000"/>
                <w:sz w:val="32"/>
                <w:szCs w:val="32"/>
                <w:lang w:val="en-US"/>
              </w:rPr>
            </w:pPr>
            <w:r w:rsidRPr="00897D36">
              <w:rPr>
                <w:color w:val="FF0000"/>
                <w:sz w:val="32"/>
                <w:szCs w:val="32"/>
                <w:lang w:val="en-US"/>
              </w:rPr>
              <w:t>Tổng</w:t>
            </w:r>
            <w:r w:rsidRPr="00897D36">
              <w:rPr>
                <w:color w:val="FF0000"/>
                <w:sz w:val="32"/>
                <w:szCs w:val="32"/>
              </w:rPr>
              <w:t xml:space="preserve"> khối lượng bột </w:t>
            </w:r>
            <w:r w:rsidR="00897D36" w:rsidRPr="00897D36">
              <w:rPr>
                <w:color w:val="FF0000"/>
                <w:sz w:val="32"/>
                <w:szCs w:val="32"/>
              </w:rPr>
              <w:t xml:space="preserve">hành </w:t>
            </w:r>
            <w:r w:rsidRPr="00897D36">
              <w:rPr>
                <w:color w:val="FF0000"/>
                <w:sz w:val="32"/>
                <w:szCs w:val="32"/>
              </w:rPr>
              <w:t>đã chiết (</w:t>
            </w:r>
            <w:r w:rsidRPr="00897D36">
              <w:rPr>
                <w:color w:val="FF0000"/>
                <w:sz w:val="32"/>
                <w:szCs w:val="32"/>
                <w:lang w:val="en-US"/>
              </w:rPr>
              <w:t>kg</w:t>
            </w:r>
            <w:r w:rsidRPr="00897D36">
              <w:rPr>
                <w:color w:val="FF0000"/>
                <w:sz w:val="32"/>
                <w:szCs w:val="32"/>
              </w:rPr>
              <w:t>) - Low Register</w:t>
            </w:r>
            <w:r w:rsidR="00897D36" w:rsidRPr="00897D36">
              <w:rPr>
                <w:color w:val="FF0000"/>
                <w:sz w:val="32"/>
                <w:szCs w:val="32"/>
              </w:rPr>
              <w:t>***</w:t>
            </w:r>
          </w:p>
        </w:tc>
      </w:tr>
      <w:tr w:rsidR="00897D36" w:rsidRPr="00897D36" w14:paraId="492B015A" w14:textId="77777777" w:rsidTr="00F84995">
        <w:tc>
          <w:tcPr>
            <w:tcW w:w="1838" w:type="dxa"/>
            <w:vAlign w:val="center"/>
          </w:tcPr>
          <w:p w14:paraId="057B58A9" w14:textId="11148B88" w:rsidR="0038212E" w:rsidRPr="00897D36" w:rsidRDefault="0038212E" w:rsidP="0038212E">
            <w:pPr>
              <w:jc w:val="center"/>
              <w:rPr>
                <w:color w:val="FF0000"/>
                <w:sz w:val="32"/>
                <w:szCs w:val="32"/>
                <w:lang w:val="en-US"/>
              </w:rPr>
            </w:pPr>
            <w:r w:rsidRPr="00897D36">
              <w:rPr>
                <w:color w:val="FF0000"/>
                <w:sz w:val="32"/>
                <w:szCs w:val="32"/>
                <w:lang w:val="en-US"/>
              </w:rPr>
              <w:t>40004</w:t>
            </w:r>
          </w:p>
        </w:tc>
        <w:tc>
          <w:tcPr>
            <w:tcW w:w="2126" w:type="dxa"/>
            <w:vMerge/>
            <w:vAlign w:val="center"/>
          </w:tcPr>
          <w:p w14:paraId="6804F7C0" w14:textId="2F1F4A69" w:rsidR="0038212E" w:rsidRPr="00897D36" w:rsidRDefault="0038212E" w:rsidP="0038212E">
            <w:pPr>
              <w:jc w:val="center"/>
              <w:rPr>
                <w:color w:val="FF0000"/>
                <w:sz w:val="32"/>
                <w:szCs w:val="32"/>
                <w:lang w:val="en-US"/>
              </w:rPr>
            </w:pPr>
          </w:p>
        </w:tc>
        <w:tc>
          <w:tcPr>
            <w:tcW w:w="5670" w:type="dxa"/>
          </w:tcPr>
          <w:p w14:paraId="21A16EF9" w14:textId="28C02520" w:rsidR="0038212E" w:rsidRPr="00897D36" w:rsidRDefault="0038212E" w:rsidP="0038212E">
            <w:pPr>
              <w:rPr>
                <w:color w:val="FF0000"/>
                <w:sz w:val="32"/>
                <w:szCs w:val="32"/>
              </w:rPr>
            </w:pPr>
            <w:r w:rsidRPr="00897D36">
              <w:rPr>
                <w:color w:val="FF0000"/>
                <w:sz w:val="32"/>
                <w:szCs w:val="32"/>
                <w:lang w:val="en-US"/>
              </w:rPr>
              <w:t>Tổng</w:t>
            </w:r>
            <w:r w:rsidRPr="00897D36">
              <w:rPr>
                <w:color w:val="FF0000"/>
                <w:sz w:val="32"/>
                <w:szCs w:val="32"/>
              </w:rPr>
              <w:t xml:space="preserve"> khối lượng </w:t>
            </w:r>
            <w:r w:rsidR="00897D36" w:rsidRPr="00897D36">
              <w:rPr>
                <w:color w:val="FF0000"/>
                <w:sz w:val="32"/>
                <w:szCs w:val="32"/>
              </w:rPr>
              <w:t xml:space="preserve">bột hành </w:t>
            </w:r>
            <w:r w:rsidRPr="00897D36">
              <w:rPr>
                <w:color w:val="FF0000"/>
                <w:sz w:val="32"/>
                <w:szCs w:val="32"/>
              </w:rPr>
              <w:t>đã chiết (</w:t>
            </w:r>
            <w:r w:rsidRPr="00897D36">
              <w:rPr>
                <w:color w:val="FF0000"/>
                <w:sz w:val="32"/>
                <w:szCs w:val="32"/>
                <w:lang w:val="en-US"/>
              </w:rPr>
              <w:t>kg</w:t>
            </w:r>
            <w:r w:rsidRPr="00897D36">
              <w:rPr>
                <w:color w:val="FF0000"/>
                <w:sz w:val="32"/>
                <w:szCs w:val="32"/>
              </w:rPr>
              <w:t>) - High Register</w:t>
            </w:r>
            <w:r w:rsidR="00897D36" w:rsidRPr="00897D36">
              <w:rPr>
                <w:color w:val="FF0000"/>
                <w:sz w:val="32"/>
                <w:szCs w:val="32"/>
              </w:rPr>
              <w:t>***</w:t>
            </w:r>
          </w:p>
        </w:tc>
      </w:tr>
      <w:tr w:rsidR="00897D36" w:rsidRPr="00897D36" w14:paraId="548CCD59" w14:textId="77777777" w:rsidTr="00F84995">
        <w:tc>
          <w:tcPr>
            <w:tcW w:w="1838" w:type="dxa"/>
            <w:vAlign w:val="center"/>
          </w:tcPr>
          <w:p w14:paraId="11DFAAB2" w14:textId="566F7CDB" w:rsidR="0038212E" w:rsidRPr="00897D36" w:rsidRDefault="0038212E" w:rsidP="0038212E">
            <w:pPr>
              <w:jc w:val="center"/>
              <w:rPr>
                <w:color w:val="FF0000"/>
                <w:sz w:val="32"/>
                <w:szCs w:val="32"/>
                <w:lang w:val="en-US"/>
              </w:rPr>
            </w:pPr>
            <w:r w:rsidRPr="00897D36">
              <w:rPr>
                <w:color w:val="FF0000"/>
                <w:sz w:val="32"/>
                <w:szCs w:val="32"/>
                <w:lang w:val="en-US"/>
              </w:rPr>
              <w:t>40005</w:t>
            </w:r>
          </w:p>
        </w:tc>
        <w:tc>
          <w:tcPr>
            <w:tcW w:w="2126" w:type="dxa"/>
            <w:vMerge w:val="restart"/>
            <w:vAlign w:val="center"/>
          </w:tcPr>
          <w:p w14:paraId="4CA42FB4" w14:textId="65A30EAE" w:rsidR="0038212E" w:rsidRPr="00897D36" w:rsidRDefault="0038212E" w:rsidP="0038212E">
            <w:pPr>
              <w:jc w:val="center"/>
              <w:rPr>
                <w:color w:val="FF0000"/>
                <w:sz w:val="32"/>
                <w:szCs w:val="32"/>
              </w:rPr>
            </w:pPr>
            <w:r w:rsidRPr="00897D36">
              <w:rPr>
                <w:color w:val="FF0000"/>
                <w:sz w:val="32"/>
                <w:szCs w:val="32"/>
              </w:rPr>
              <w:t>0 ~ 99999.99</w:t>
            </w:r>
          </w:p>
        </w:tc>
        <w:tc>
          <w:tcPr>
            <w:tcW w:w="5670" w:type="dxa"/>
          </w:tcPr>
          <w:p w14:paraId="51C6D957" w14:textId="19E0D300" w:rsidR="0038212E" w:rsidRPr="00897D36" w:rsidRDefault="0038212E" w:rsidP="0038212E">
            <w:pPr>
              <w:rPr>
                <w:color w:val="FF0000"/>
                <w:sz w:val="32"/>
                <w:szCs w:val="32"/>
              </w:rPr>
            </w:pPr>
            <w:r w:rsidRPr="00897D36">
              <w:rPr>
                <w:color w:val="FF0000"/>
                <w:sz w:val="32"/>
                <w:szCs w:val="32"/>
                <w:lang w:val="en-US"/>
              </w:rPr>
              <w:t>Tổng</w:t>
            </w:r>
            <w:r w:rsidRPr="00897D36">
              <w:rPr>
                <w:color w:val="FF0000"/>
                <w:sz w:val="32"/>
                <w:szCs w:val="32"/>
              </w:rPr>
              <w:t xml:space="preserve"> khối lượng bột </w:t>
            </w:r>
            <w:r w:rsidR="00897D36" w:rsidRPr="00897D36">
              <w:rPr>
                <w:color w:val="FF0000"/>
                <w:sz w:val="32"/>
                <w:szCs w:val="32"/>
              </w:rPr>
              <w:t xml:space="preserve">tỏi </w:t>
            </w:r>
            <w:r w:rsidRPr="00897D36">
              <w:rPr>
                <w:color w:val="FF0000"/>
                <w:sz w:val="32"/>
                <w:szCs w:val="32"/>
              </w:rPr>
              <w:t>đã chiết (</w:t>
            </w:r>
            <w:r w:rsidRPr="00897D36">
              <w:rPr>
                <w:color w:val="FF0000"/>
                <w:sz w:val="32"/>
                <w:szCs w:val="32"/>
                <w:lang w:val="en-US"/>
              </w:rPr>
              <w:t>kg</w:t>
            </w:r>
            <w:r w:rsidRPr="00897D36">
              <w:rPr>
                <w:color w:val="FF0000"/>
                <w:sz w:val="32"/>
                <w:szCs w:val="32"/>
              </w:rPr>
              <w:t>) - Low Register</w:t>
            </w:r>
            <w:r w:rsidR="00897D36" w:rsidRPr="00897D36">
              <w:rPr>
                <w:color w:val="FF0000"/>
                <w:sz w:val="32"/>
                <w:szCs w:val="32"/>
              </w:rPr>
              <w:t>***</w:t>
            </w:r>
          </w:p>
        </w:tc>
      </w:tr>
      <w:tr w:rsidR="00897D36" w:rsidRPr="00897D36" w14:paraId="75F779B7" w14:textId="77777777" w:rsidTr="00F84995">
        <w:tc>
          <w:tcPr>
            <w:tcW w:w="1838" w:type="dxa"/>
            <w:vAlign w:val="center"/>
          </w:tcPr>
          <w:p w14:paraId="38AEBB01" w14:textId="3BC8D377" w:rsidR="0038212E" w:rsidRPr="00897D36" w:rsidRDefault="0038212E" w:rsidP="0038212E">
            <w:pPr>
              <w:jc w:val="center"/>
              <w:rPr>
                <w:color w:val="FF0000"/>
                <w:sz w:val="32"/>
                <w:szCs w:val="32"/>
                <w:lang w:val="en-US"/>
              </w:rPr>
            </w:pPr>
            <w:r w:rsidRPr="00897D36">
              <w:rPr>
                <w:color w:val="FF0000"/>
                <w:sz w:val="32"/>
                <w:szCs w:val="32"/>
                <w:lang w:val="en-US"/>
              </w:rPr>
              <w:t>40006</w:t>
            </w:r>
          </w:p>
        </w:tc>
        <w:tc>
          <w:tcPr>
            <w:tcW w:w="2126" w:type="dxa"/>
            <w:vMerge/>
            <w:vAlign w:val="center"/>
          </w:tcPr>
          <w:p w14:paraId="2248EFE1" w14:textId="77777777" w:rsidR="0038212E" w:rsidRPr="00897D36" w:rsidRDefault="0038212E" w:rsidP="0038212E">
            <w:pPr>
              <w:jc w:val="center"/>
              <w:rPr>
                <w:color w:val="FF0000"/>
                <w:sz w:val="32"/>
                <w:szCs w:val="32"/>
                <w:lang w:val="en-US"/>
              </w:rPr>
            </w:pPr>
          </w:p>
        </w:tc>
        <w:tc>
          <w:tcPr>
            <w:tcW w:w="5670" w:type="dxa"/>
          </w:tcPr>
          <w:p w14:paraId="63274E66" w14:textId="567E045D" w:rsidR="0038212E" w:rsidRPr="00897D36" w:rsidRDefault="0038212E" w:rsidP="0038212E">
            <w:pPr>
              <w:rPr>
                <w:color w:val="FF0000"/>
                <w:sz w:val="32"/>
                <w:szCs w:val="32"/>
                <w:lang w:val="en-US"/>
              </w:rPr>
            </w:pPr>
            <w:r w:rsidRPr="00897D36">
              <w:rPr>
                <w:color w:val="FF0000"/>
                <w:sz w:val="32"/>
                <w:szCs w:val="32"/>
                <w:lang w:val="en-US"/>
              </w:rPr>
              <w:t>Tổng</w:t>
            </w:r>
            <w:r w:rsidRPr="00897D36">
              <w:rPr>
                <w:color w:val="FF0000"/>
                <w:sz w:val="32"/>
                <w:szCs w:val="32"/>
              </w:rPr>
              <w:t xml:space="preserve"> khối lượng </w:t>
            </w:r>
            <w:r w:rsidR="00897D36" w:rsidRPr="00897D36">
              <w:rPr>
                <w:color w:val="FF0000"/>
                <w:sz w:val="32"/>
                <w:szCs w:val="32"/>
              </w:rPr>
              <w:t xml:space="preserve">bột tỏi </w:t>
            </w:r>
            <w:r w:rsidRPr="00897D36">
              <w:rPr>
                <w:color w:val="FF0000"/>
                <w:sz w:val="32"/>
                <w:szCs w:val="32"/>
              </w:rPr>
              <w:t>đã chiết (</w:t>
            </w:r>
            <w:r w:rsidRPr="00897D36">
              <w:rPr>
                <w:color w:val="FF0000"/>
                <w:sz w:val="32"/>
                <w:szCs w:val="32"/>
                <w:lang w:val="en-US"/>
              </w:rPr>
              <w:t>kg</w:t>
            </w:r>
            <w:r w:rsidRPr="00897D36">
              <w:rPr>
                <w:color w:val="FF0000"/>
                <w:sz w:val="32"/>
                <w:szCs w:val="32"/>
              </w:rPr>
              <w:t>) - High Register</w:t>
            </w:r>
            <w:r w:rsidR="00897D36" w:rsidRPr="00897D36">
              <w:rPr>
                <w:color w:val="FF0000"/>
                <w:sz w:val="32"/>
                <w:szCs w:val="32"/>
              </w:rPr>
              <w:t>***</w:t>
            </w:r>
          </w:p>
        </w:tc>
      </w:tr>
      <w:tr w:rsidR="00897D36" w:rsidRPr="00897D36" w14:paraId="3F51CF9B" w14:textId="77777777" w:rsidTr="00F84995">
        <w:tc>
          <w:tcPr>
            <w:tcW w:w="1838" w:type="dxa"/>
            <w:vAlign w:val="center"/>
          </w:tcPr>
          <w:p w14:paraId="32055971" w14:textId="236929DB" w:rsidR="0038212E" w:rsidRPr="00897D36" w:rsidRDefault="0038212E" w:rsidP="0038212E">
            <w:pPr>
              <w:jc w:val="center"/>
              <w:rPr>
                <w:color w:val="FF0000"/>
                <w:sz w:val="32"/>
                <w:szCs w:val="32"/>
                <w:lang w:val="en-US"/>
              </w:rPr>
            </w:pPr>
            <w:r w:rsidRPr="00897D36">
              <w:rPr>
                <w:color w:val="FF0000"/>
                <w:sz w:val="32"/>
                <w:szCs w:val="32"/>
                <w:lang w:val="en-US"/>
              </w:rPr>
              <w:t>40007</w:t>
            </w:r>
          </w:p>
        </w:tc>
        <w:tc>
          <w:tcPr>
            <w:tcW w:w="2126" w:type="dxa"/>
            <w:vAlign w:val="center"/>
          </w:tcPr>
          <w:p w14:paraId="1245168D" w14:textId="0E84E539" w:rsidR="0038212E" w:rsidRPr="00897D36" w:rsidRDefault="0038212E" w:rsidP="0038212E">
            <w:pPr>
              <w:jc w:val="center"/>
              <w:rPr>
                <w:color w:val="FF0000"/>
                <w:sz w:val="32"/>
                <w:szCs w:val="32"/>
                <w:lang w:val="en-US"/>
              </w:rPr>
            </w:pPr>
            <w:r w:rsidRPr="00897D36">
              <w:rPr>
                <w:color w:val="FF0000"/>
                <w:sz w:val="32"/>
                <w:szCs w:val="32"/>
                <w:lang w:val="en-US"/>
              </w:rPr>
              <w:t>0 ~ 65535</w:t>
            </w:r>
          </w:p>
        </w:tc>
        <w:tc>
          <w:tcPr>
            <w:tcW w:w="5670" w:type="dxa"/>
          </w:tcPr>
          <w:p w14:paraId="7F7ED22C" w14:textId="181B6405" w:rsidR="0038212E" w:rsidRPr="00897D36" w:rsidRDefault="0038212E" w:rsidP="0038212E">
            <w:pPr>
              <w:rPr>
                <w:color w:val="FF0000"/>
                <w:sz w:val="32"/>
                <w:szCs w:val="32"/>
                <w:lang w:val="en-US"/>
              </w:rPr>
            </w:pPr>
            <w:r w:rsidRPr="00897D36">
              <w:rPr>
                <w:color w:val="FF0000"/>
                <w:sz w:val="32"/>
                <w:szCs w:val="32"/>
                <w:lang w:val="en-US"/>
              </w:rPr>
              <w:t>Tổng</w:t>
            </w:r>
            <w:r w:rsidRPr="00897D36">
              <w:rPr>
                <w:color w:val="FF0000"/>
                <w:sz w:val="32"/>
                <w:szCs w:val="32"/>
              </w:rPr>
              <w:t xml:space="preserve"> số chai</w:t>
            </w:r>
            <w:r w:rsidR="00897D36" w:rsidRPr="00897D36">
              <w:rPr>
                <w:color w:val="FF0000"/>
                <w:sz w:val="32"/>
                <w:szCs w:val="32"/>
              </w:rPr>
              <w:t xml:space="preserve"> bột hành</w:t>
            </w:r>
            <w:r w:rsidRPr="00897D36">
              <w:rPr>
                <w:color w:val="FF0000"/>
                <w:sz w:val="32"/>
                <w:szCs w:val="32"/>
              </w:rPr>
              <w:t xml:space="preserve"> đã </w:t>
            </w:r>
            <w:r w:rsidR="00897D36" w:rsidRPr="00897D36">
              <w:rPr>
                <w:color w:val="FF0000"/>
                <w:sz w:val="32"/>
                <w:szCs w:val="32"/>
              </w:rPr>
              <w:t>chiết***</w:t>
            </w:r>
          </w:p>
        </w:tc>
      </w:tr>
      <w:tr w:rsidR="00897D36" w:rsidRPr="00897D36" w14:paraId="0254A855" w14:textId="77777777" w:rsidTr="00F37931">
        <w:tc>
          <w:tcPr>
            <w:tcW w:w="1838" w:type="dxa"/>
            <w:vAlign w:val="center"/>
          </w:tcPr>
          <w:p w14:paraId="6E431A7D" w14:textId="29062C22" w:rsidR="00897D36" w:rsidRPr="00897D36" w:rsidRDefault="00897D36" w:rsidP="00897D36">
            <w:pPr>
              <w:jc w:val="center"/>
              <w:rPr>
                <w:color w:val="FF0000"/>
                <w:sz w:val="32"/>
                <w:szCs w:val="32"/>
                <w:lang w:val="en-US"/>
              </w:rPr>
            </w:pPr>
            <w:r w:rsidRPr="00897D36">
              <w:rPr>
                <w:color w:val="FF0000"/>
                <w:sz w:val="32"/>
                <w:szCs w:val="32"/>
                <w:lang w:val="en-US"/>
              </w:rPr>
              <w:t>40008</w:t>
            </w:r>
          </w:p>
        </w:tc>
        <w:tc>
          <w:tcPr>
            <w:tcW w:w="2126" w:type="dxa"/>
            <w:vAlign w:val="center"/>
          </w:tcPr>
          <w:p w14:paraId="1F5C3183" w14:textId="160B9FB8" w:rsidR="00897D36" w:rsidRPr="00897D36" w:rsidRDefault="00897D36" w:rsidP="00897D36">
            <w:pPr>
              <w:jc w:val="center"/>
              <w:rPr>
                <w:color w:val="FF0000"/>
                <w:sz w:val="32"/>
                <w:szCs w:val="32"/>
                <w:lang w:val="en-US"/>
              </w:rPr>
            </w:pPr>
            <w:r w:rsidRPr="00897D36">
              <w:rPr>
                <w:color w:val="FF0000"/>
                <w:sz w:val="32"/>
                <w:szCs w:val="32"/>
                <w:lang w:val="en-US"/>
              </w:rPr>
              <w:t>0 ~ 65535</w:t>
            </w:r>
          </w:p>
        </w:tc>
        <w:tc>
          <w:tcPr>
            <w:tcW w:w="5670" w:type="dxa"/>
          </w:tcPr>
          <w:p w14:paraId="2EE42B0F" w14:textId="65051A1D" w:rsidR="00897D36" w:rsidRPr="00897D36" w:rsidRDefault="00897D36" w:rsidP="00897D36">
            <w:pPr>
              <w:jc w:val="left"/>
              <w:rPr>
                <w:color w:val="FF0000"/>
                <w:sz w:val="32"/>
                <w:szCs w:val="32"/>
              </w:rPr>
            </w:pPr>
            <w:r w:rsidRPr="00897D36">
              <w:rPr>
                <w:color w:val="FF0000"/>
                <w:sz w:val="32"/>
                <w:szCs w:val="32"/>
                <w:lang w:val="en-US"/>
              </w:rPr>
              <w:t>Tổng</w:t>
            </w:r>
            <w:r w:rsidRPr="00897D36">
              <w:rPr>
                <w:color w:val="FF0000"/>
                <w:sz w:val="32"/>
                <w:szCs w:val="32"/>
              </w:rPr>
              <w:t xml:space="preserve"> số chai bột </w:t>
            </w:r>
            <w:r w:rsidRPr="00897D36">
              <w:rPr>
                <w:color w:val="FF0000"/>
                <w:sz w:val="32"/>
                <w:szCs w:val="32"/>
              </w:rPr>
              <w:t xml:space="preserve">tỏi </w:t>
            </w:r>
            <w:r w:rsidRPr="00897D36">
              <w:rPr>
                <w:color w:val="FF0000"/>
                <w:sz w:val="32"/>
                <w:szCs w:val="32"/>
              </w:rPr>
              <w:t>đã chiết***</w:t>
            </w:r>
          </w:p>
        </w:tc>
      </w:tr>
      <w:tr w:rsidR="00897D36" w:rsidRPr="00897D36" w14:paraId="48BAB2CD" w14:textId="77777777" w:rsidTr="00F84995">
        <w:tc>
          <w:tcPr>
            <w:tcW w:w="1838" w:type="dxa"/>
            <w:vAlign w:val="center"/>
          </w:tcPr>
          <w:p w14:paraId="66CC42A7" w14:textId="4BD19944" w:rsidR="00897D36" w:rsidRPr="00E30949" w:rsidRDefault="00897D36" w:rsidP="00897D36">
            <w:pPr>
              <w:jc w:val="center"/>
              <w:rPr>
                <w:sz w:val="32"/>
                <w:szCs w:val="32"/>
                <w:lang w:val="en-US"/>
              </w:rPr>
            </w:pPr>
            <w:r w:rsidRPr="00E30949">
              <w:rPr>
                <w:sz w:val="32"/>
                <w:szCs w:val="32"/>
                <w:lang w:val="en-US"/>
              </w:rPr>
              <w:t>40009</w:t>
            </w:r>
          </w:p>
        </w:tc>
        <w:tc>
          <w:tcPr>
            <w:tcW w:w="2126" w:type="dxa"/>
            <w:vMerge w:val="restart"/>
            <w:vAlign w:val="center"/>
          </w:tcPr>
          <w:p w14:paraId="4525F089" w14:textId="42F1A23D" w:rsidR="00897D36" w:rsidRPr="00E30949" w:rsidRDefault="00897D36" w:rsidP="00897D36">
            <w:pPr>
              <w:jc w:val="center"/>
              <w:rPr>
                <w:sz w:val="32"/>
                <w:szCs w:val="32"/>
                <w:lang w:val="en-US"/>
              </w:rPr>
            </w:pPr>
            <w:r w:rsidRPr="00E30949">
              <w:rPr>
                <w:sz w:val="32"/>
                <w:szCs w:val="32"/>
              </w:rPr>
              <w:t>32 bit integer</w:t>
            </w:r>
          </w:p>
        </w:tc>
        <w:tc>
          <w:tcPr>
            <w:tcW w:w="5670" w:type="dxa"/>
            <w:vAlign w:val="center"/>
          </w:tcPr>
          <w:p w14:paraId="5B8998E0" w14:textId="4AE9E483" w:rsidR="00897D36" w:rsidRPr="00E30949" w:rsidRDefault="00897D36" w:rsidP="00897D36">
            <w:pPr>
              <w:jc w:val="left"/>
              <w:rPr>
                <w:sz w:val="32"/>
                <w:szCs w:val="32"/>
              </w:rPr>
            </w:pPr>
            <w:r w:rsidRPr="00E30949">
              <w:rPr>
                <w:sz w:val="32"/>
                <w:szCs w:val="32"/>
              </w:rPr>
              <w:t>ID - Low Register</w:t>
            </w:r>
          </w:p>
        </w:tc>
      </w:tr>
      <w:tr w:rsidR="00897D36" w:rsidRPr="00897D36" w14:paraId="50DA09FF" w14:textId="77777777" w:rsidTr="00F84995">
        <w:tc>
          <w:tcPr>
            <w:tcW w:w="1838" w:type="dxa"/>
            <w:vAlign w:val="center"/>
          </w:tcPr>
          <w:p w14:paraId="256DAC5A" w14:textId="09F05414" w:rsidR="00897D36" w:rsidRPr="00E30949" w:rsidRDefault="00897D36" w:rsidP="00897D36">
            <w:pPr>
              <w:jc w:val="center"/>
              <w:rPr>
                <w:sz w:val="32"/>
                <w:szCs w:val="32"/>
                <w:lang w:val="en-US"/>
              </w:rPr>
            </w:pPr>
            <w:r w:rsidRPr="00E30949">
              <w:rPr>
                <w:sz w:val="32"/>
                <w:szCs w:val="32"/>
                <w:lang w:val="en-US"/>
              </w:rPr>
              <w:t>40010</w:t>
            </w:r>
          </w:p>
        </w:tc>
        <w:tc>
          <w:tcPr>
            <w:tcW w:w="2126" w:type="dxa"/>
            <w:vMerge/>
            <w:vAlign w:val="center"/>
          </w:tcPr>
          <w:p w14:paraId="7B79CF75" w14:textId="77777777" w:rsidR="00897D36" w:rsidRPr="00E30949" w:rsidRDefault="00897D36" w:rsidP="00897D36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5670" w:type="dxa"/>
            <w:vAlign w:val="center"/>
          </w:tcPr>
          <w:p w14:paraId="0B18C8BF" w14:textId="63D6389D" w:rsidR="00897D36" w:rsidRPr="00E30949" w:rsidRDefault="00897D36" w:rsidP="00897D36">
            <w:pPr>
              <w:jc w:val="left"/>
              <w:rPr>
                <w:sz w:val="32"/>
                <w:szCs w:val="32"/>
              </w:rPr>
            </w:pPr>
            <w:r w:rsidRPr="00E30949">
              <w:rPr>
                <w:sz w:val="32"/>
                <w:szCs w:val="32"/>
              </w:rPr>
              <w:t>ID - High Register</w:t>
            </w:r>
          </w:p>
        </w:tc>
      </w:tr>
      <w:tr w:rsidR="00897D36" w:rsidRPr="00897D36" w14:paraId="3C60D0E5" w14:textId="77777777" w:rsidTr="00F84995">
        <w:tc>
          <w:tcPr>
            <w:tcW w:w="1838" w:type="dxa"/>
            <w:vAlign w:val="center"/>
          </w:tcPr>
          <w:p w14:paraId="1342F8AA" w14:textId="2C46C577" w:rsidR="00897D36" w:rsidRPr="00E30949" w:rsidRDefault="00897D36" w:rsidP="00897D36">
            <w:pPr>
              <w:jc w:val="center"/>
              <w:rPr>
                <w:sz w:val="32"/>
                <w:szCs w:val="32"/>
                <w:lang w:val="en-US"/>
              </w:rPr>
            </w:pPr>
            <w:r w:rsidRPr="00E30949">
              <w:rPr>
                <w:sz w:val="32"/>
                <w:szCs w:val="32"/>
                <w:lang w:val="en-US"/>
              </w:rPr>
              <w:t>40011</w:t>
            </w:r>
          </w:p>
        </w:tc>
        <w:tc>
          <w:tcPr>
            <w:tcW w:w="2126" w:type="dxa"/>
            <w:vAlign w:val="center"/>
          </w:tcPr>
          <w:p w14:paraId="0B4A4AC8" w14:textId="32122552" w:rsidR="00897D36" w:rsidRPr="00E30949" w:rsidRDefault="00897D36" w:rsidP="00897D36">
            <w:pPr>
              <w:jc w:val="center"/>
              <w:rPr>
                <w:sz w:val="32"/>
                <w:szCs w:val="32"/>
                <w:lang w:val="en-US"/>
              </w:rPr>
            </w:pPr>
            <w:r w:rsidRPr="00E30949">
              <w:rPr>
                <w:sz w:val="32"/>
                <w:szCs w:val="32"/>
              </w:rPr>
              <w:t>16 bit integer</w:t>
            </w:r>
          </w:p>
        </w:tc>
        <w:tc>
          <w:tcPr>
            <w:tcW w:w="5670" w:type="dxa"/>
            <w:vAlign w:val="center"/>
          </w:tcPr>
          <w:p w14:paraId="7D2E9260" w14:textId="77777777" w:rsidR="00897D36" w:rsidRPr="00E30949" w:rsidRDefault="00897D36" w:rsidP="00897D36">
            <w:pPr>
              <w:rPr>
                <w:sz w:val="32"/>
                <w:szCs w:val="32"/>
              </w:rPr>
            </w:pPr>
            <w:r w:rsidRPr="00E30949">
              <w:rPr>
                <w:sz w:val="32"/>
                <w:szCs w:val="32"/>
              </w:rPr>
              <w:t>Mã lỗi khi tạm dừng</w:t>
            </w:r>
          </w:p>
          <w:p w14:paraId="7EB27A09" w14:textId="77777777" w:rsidR="00897D36" w:rsidRPr="00E30949" w:rsidRDefault="00897D36" w:rsidP="00897D36">
            <w:pPr>
              <w:pStyle w:val="oancuaDanhsach"/>
              <w:numPr>
                <w:ilvl w:val="0"/>
                <w:numId w:val="10"/>
              </w:numPr>
              <w:jc w:val="left"/>
              <w:rPr>
                <w:sz w:val="32"/>
                <w:szCs w:val="32"/>
              </w:rPr>
            </w:pPr>
            <w:r w:rsidRPr="00E30949">
              <w:rPr>
                <w:sz w:val="32"/>
                <w:szCs w:val="32"/>
              </w:rPr>
              <w:t>0: Không có lỗi</w:t>
            </w:r>
          </w:p>
          <w:p w14:paraId="2000B391" w14:textId="77777777" w:rsidR="00897D36" w:rsidRPr="00E30949" w:rsidRDefault="00897D36" w:rsidP="00897D36">
            <w:pPr>
              <w:pStyle w:val="oancuaDanhsach"/>
              <w:numPr>
                <w:ilvl w:val="0"/>
                <w:numId w:val="10"/>
              </w:numPr>
              <w:jc w:val="left"/>
              <w:rPr>
                <w:sz w:val="32"/>
                <w:szCs w:val="32"/>
              </w:rPr>
            </w:pPr>
            <w:r w:rsidRPr="00E30949">
              <w:rPr>
                <w:sz w:val="32"/>
                <w:szCs w:val="32"/>
              </w:rPr>
              <w:t>1:</w:t>
            </w:r>
          </w:p>
          <w:p w14:paraId="55F584BC" w14:textId="77777777" w:rsidR="00897D36" w:rsidRPr="00E30949" w:rsidRDefault="00897D36" w:rsidP="00897D36">
            <w:pPr>
              <w:pStyle w:val="oancuaDanhsach"/>
              <w:numPr>
                <w:ilvl w:val="0"/>
                <w:numId w:val="10"/>
              </w:numPr>
              <w:jc w:val="left"/>
              <w:rPr>
                <w:sz w:val="32"/>
                <w:szCs w:val="32"/>
              </w:rPr>
            </w:pPr>
            <w:r w:rsidRPr="00E30949">
              <w:rPr>
                <w:sz w:val="32"/>
                <w:szCs w:val="32"/>
              </w:rPr>
              <w:t>3:</w:t>
            </w:r>
          </w:p>
          <w:p w14:paraId="46F20FF1" w14:textId="77777777" w:rsidR="00897D36" w:rsidRPr="00E30949" w:rsidRDefault="00897D36" w:rsidP="00897D36">
            <w:pPr>
              <w:pStyle w:val="oancuaDanhsach"/>
              <w:numPr>
                <w:ilvl w:val="0"/>
                <w:numId w:val="10"/>
              </w:numPr>
              <w:jc w:val="left"/>
              <w:rPr>
                <w:sz w:val="32"/>
                <w:szCs w:val="32"/>
              </w:rPr>
            </w:pPr>
            <w:r w:rsidRPr="00E30949">
              <w:rPr>
                <w:sz w:val="32"/>
                <w:szCs w:val="32"/>
              </w:rPr>
              <w:t>5:</w:t>
            </w:r>
          </w:p>
          <w:p w14:paraId="311B30F6" w14:textId="77777777" w:rsidR="00897D36" w:rsidRPr="00E30949" w:rsidRDefault="00897D36" w:rsidP="00897D36">
            <w:pPr>
              <w:pStyle w:val="oancuaDanhsach"/>
              <w:numPr>
                <w:ilvl w:val="0"/>
                <w:numId w:val="10"/>
              </w:numPr>
              <w:jc w:val="left"/>
              <w:rPr>
                <w:sz w:val="32"/>
                <w:szCs w:val="32"/>
              </w:rPr>
            </w:pPr>
            <w:r w:rsidRPr="00E30949">
              <w:rPr>
                <w:sz w:val="32"/>
                <w:szCs w:val="32"/>
              </w:rPr>
              <w:t>7:</w:t>
            </w:r>
          </w:p>
          <w:p w14:paraId="3C2396E6" w14:textId="4C3403A7" w:rsidR="00897D36" w:rsidRPr="00E30949" w:rsidRDefault="00897D36" w:rsidP="00897D36">
            <w:pPr>
              <w:pStyle w:val="oancuaDanhsach"/>
              <w:numPr>
                <w:ilvl w:val="0"/>
                <w:numId w:val="10"/>
              </w:numPr>
              <w:jc w:val="left"/>
              <w:rPr>
                <w:sz w:val="32"/>
                <w:szCs w:val="32"/>
              </w:rPr>
            </w:pPr>
            <w:r w:rsidRPr="00E30949">
              <w:rPr>
                <w:sz w:val="32"/>
                <w:szCs w:val="32"/>
                <w:lang w:val="en-US"/>
              </w:rPr>
              <w:t>9:</w:t>
            </w:r>
          </w:p>
        </w:tc>
      </w:tr>
    </w:tbl>
    <w:p w14:paraId="6EEE73DD" w14:textId="6269C940" w:rsidR="00897D36" w:rsidRPr="00897D36" w:rsidRDefault="00897D36" w:rsidP="00F44ADD">
      <w:pPr>
        <w:rPr>
          <w:i/>
          <w:iCs/>
          <w:color w:val="FF0000"/>
          <w:sz w:val="32"/>
          <w:szCs w:val="32"/>
        </w:rPr>
      </w:pPr>
      <w:r w:rsidRPr="00897D36">
        <w:rPr>
          <w:color w:val="FF0000"/>
          <w:sz w:val="32"/>
          <w:szCs w:val="32"/>
        </w:rPr>
        <w:t>***</w:t>
      </w:r>
      <w:r w:rsidRPr="00897D36">
        <w:rPr>
          <w:color w:val="FF0000"/>
          <w:sz w:val="32"/>
          <w:szCs w:val="32"/>
        </w:rPr>
        <w:t xml:space="preserve"> Trong trường hợp chỉ có 1 loại bột được chiết, thông số cần hiển thị là TỔNG sản lượng chứ không chia ra 2 sản lượng như trường hợp chiết 2 loại bột</w:t>
      </w:r>
    </w:p>
    <w:p w14:paraId="79E8D386" w14:textId="44A0FBF3" w:rsidR="00F44ADD" w:rsidRPr="004162F1" w:rsidRDefault="00F44ADD" w:rsidP="00F44ADD">
      <w:pPr>
        <w:rPr>
          <w:i/>
          <w:iCs/>
          <w:sz w:val="32"/>
          <w:szCs w:val="32"/>
          <w:lang w:val="en-US"/>
        </w:rPr>
      </w:pPr>
      <w:r w:rsidRPr="004162F1">
        <w:rPr>
          <w:i/>
          <w:iCs/>
          <w:sz w:val="32"/>
          <w:szCs w:val="32"/>
          <w:lang w:val="en-US"/>
        </w:rPr>
        <w:t>* Data</w:t>
      </w:r>
      <w:r w:rsidRPr="004162F1">
        <w:rPr>
          <w:i/>
          <w:iCs/>
          <w:sz w:val="32"/>
          <w:szCs w:val="32"/>
        </w:rPr>
        <w:t xml:space="preserve"> for </w:t>
      </w:r>
      <w:r w:rsidRPr="004162F1">
        <w:rPr>
          <w:i/>
          <w:iCs/>
          <w:sz w:val="32"/>
          <w:szCs w:val="32"/>
          <w:lang w:val="en-US"/>
        </w:rPr>
        <w:t>developing</w:t>
      </w:r>
    </w:p>
    <w:tbl>
      <w:tblPr>
        <w:tblStyle w:val="LiBang"/>
        <w:tblW w:w="9634" w:type="dxa"/>
        <w:tblLook w:val="04A0" w:firstRow="1" w:lastRow="0" w:firstColumn="1" w:lastColumn="0" w:noHBand="0" w:noVBand="1"/>
      </w:tblPr>
      <w:tblGrid>
        <w:gridCol w:w="1838"/>
        <w:gridCol w:w="2126"/>
        <w:gridCol w:w="5670"/>
      </w:tblGrid>
      <w:tr w:rsidR="004C51C6" w:rsidRPr="00800AFA" w14:paraId="4CF257C3" w14:textId="77777777" w:rsidTr="00F84995">
        <w:tc>
          <w:tcPr>
            <w:tcW w:w="1838" w:type="dxa"/>
            <w:vAlign w:val="center"/>
          </w:tcPr>
          <w:p w14:paraId="58FECDDA" w14:textId="77777777" w:rsidR="004C51C6" w:rsidRPr="00800AFA" w:rsidRDefault="004C51C6" w:rsidP="004E3C3D">
            <w:pPr>
              <w:jc w:val="center"/>
              <w:rPr>
                <w:b/>
                <w:bCs/>
                <w:sz w:val="32"/>
                <w:szCs w:val="32"/>
              </w:rPr>
            </w:pPr>
            <w:r w:rsidRPr="00800AFA">
              <w:rPr>
                <w:b/>
                <w:bCs/>
                <w:sz w:val="32"/>
                <w:szCs w:val="32"/>
              </w:rPr>
              <w:t>Địa chỉ</w:t>
            </w:r>
          </w:p>
        </w:tc>
        <w:tc>
          <w:tcPr>
            <w:tcW w:w="2126" w:type="dxa"/>
            <w:vAlign w:val="center"/>
          </w:tcPr>
          <w:p w14:paraId="422C0DEB" w14:textId="77777777" w:rsidR="004C51C6" w:rsidRPr="00800AFA" w:rsidRDefault="004C51C6" w:rsidP="004E3C3D">
            <w:pPr>
              <w:jc w:val="center"/>
              <w:rPr>
                <w:b/>
                <w:bCs/>
                <w:sz w:val="32"/>
                <w:szCs w:val="32"/>
              </w:rPr>
            </w:pPr>
            <w:r w:rsidRPr="00800AFA">
              <w:rPr>
                <w:b/>
                <w:bCs/>
                <w:sz w:val="32"/>
                <w:szCs w:val="32"/>
                <w:lang w:val="en-US"/>
              </w:rPr>
              <w:t>Giá</w:t>
            </w:r>
            <w:r w:rsidRPr="00800AFA">
              <w:rPr>
                <w:b/>
                <w:bCs/>
                <w:sz w:val="32"/>
                <w:szCs w:val="32"/>
              </w:rPr>
              <w:t xml:space="preserve"> trị</w:t>
            </w:r>
          </w:p>
        </w:tc>
        <w:tc>
          <w:tcPr>
            <w:tcW w:w="5670" w:type="dxa"/>
            <w:vAlign w:val="center"/>
          </w:tcPr>
          <w:p w14:paraId="2F1ED587" w14:textId="77777777" w:rsidR="004C51C6" w:rsidRPr="00800AFA" w:rsidRDefault="004C51C6" w:rsidP="004E3C3D">
            <w:pPr>
              <w:jc w:val="left"/>
              <w:rPr>
                <w:b/>
                <w:bCs/>
                <w:sz w:val="32"/>
                <w:szCs w:val="32"/>
              </w:rPr>
            </w:pPr>
            <w:r w:rsidRPr="00800AFA">
              <w:rPr>
                <w:b/>
                <w:bCs/>
                <w:sz w:val="32"/>
                <w:szCs w:val="32"/>
                <w:lang w:val="en-US"/>
              </w:rPr>
              <w:t>Mô</w:t>
            </w:r>
            <w:r w:rsidRPr="00800AFA">
              <w:rPr>
                <w:b/>
                <w:bCs/>
                <w:sz w:val="32"/>
                <w:szCs w:val="32"/>
              </w:rPr>
              <w:t xml:space="preserve"> tả</w:t>
            </w:r>
          </w:p>
        </w:tc>
      </w:tr>
      <w:tr w:rsidR="00754D66" w:rsidRPr="00C40940" w14:paraId="5F2252DC" w14:textId="77777777" w:rsidTr="00F84995">
        <w:tc>
          <w:tcPr>
            <w:tcW w:w="1838" w:type="dxa"/>
            <w:vAlign w:val="center"/>
          </w:tcPr>
          <w:p w14:paraId="7520895D" w14:textId="64C45EB8" w:rsidR="00754D66" w:rsidRDefault="00754D66" w:rsidP="00754D66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lastRenderedPageBreak/>
              <w:t>40012</w:t>
            </w:r>
          </w:p>
        </w:tc>
        <w:tc>
          <w:tcPr>
            <w:tcW w:w="2126" w:type="dxa"/>
            <w:vMerge w:val="restart"/>
            <w:vAlign w:val="center"/>
          </w:tcPr>
          <w:p w14:paraId="7C42A027" w14:textId="3D594D21" w:rsidR="00754D66" w:rsidRPr="004E3C3D" w:rsidRDefault="00754D66" w:rsidP="00754D6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0</w:t>
            </w:r>
            <w:r>
              <w:rPr>
                <w:sz w:val="32"/>
                <w:szCs w:val="32"/>
              </w:rPr>
              <w:t xml:space="preserve"> ~ 9.9999</w:t>
            </w:r>
          </w:p>
        </w:tc>
        <w:tc>
          <w:tcPr>
            <w:tcW w:w="5670" w:type="dxa"/>
            <w:vAlign w:val="center"/>
          </w:tcPr>
          <w:p w14:paraId="2307039D" w14:textId="2588377C" w:rsidR="00754D66" w:rsidRDefault="00754D66" w:rsidP="00754D66">
            <w:pPr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Gain loadcell 1 - Low Register</w:t>
            </w:r>
          </w:p>
        </w:tc>
      </w:tr>
      <w:tr w:rsidR="00754D66" w:rsidRPr="00C40940" w14:paraId="49F93B7B" w14:textId="77777777" w:rsidTr="00F84995">
        <w:tc>
          <w:tcPr>
            <w:tcW w:w="1838" w:type="dxa"/>
            <w:vAlign w:val="center"/>
          </w:tcPr>
          <w:p w14:paraId="1F72C08C" w14:textId="334E36EF" w:rsidR="00754D66" w:rsidRDefault="00754D66" w:rsidP="00754D66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40013</w:t>
            </w:r>
          </w:p>
        </w:tc>
        <w:tc>
          <w:tcPr>
            <w:tcW w:w="2126" w:type="dxa"/>
            <w:vMerge/>
            <w:vAlign w:val="center"/>
          </w:tcPr>
          <w:p w14:paraId="10517B4D" w14:textId="17F70CF4" w:rsidR="00754D66" w:rsidRDefault="00754D66" w:rsidP="00754D66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5670" w:type="dxa"/>
            <w:vAlign w:val="center"/>
          </w:tcPr>
          <w:p w14:paraId="20F3F48B" w14:textId="75A7C66B" w:rsidR="00754D66" w:rsidRDefault="00754D66" w:rsidP="00754D66">
            <w:pPr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Gain loadcell 1 - High Register</w:t>
            </w:r>
          </w:p>
        </w:tc>
      </w:tr>
      <w:tr w:rsidR="00754D66" w:rsidRPr="00C40940" w14:paraId="6D72E27F" w14:textId="77777777" w:rsidTr="00F84995">
        <w:tc>
          <w:tcPr>
            <w:tcW w:w="1838" w:type="dxa"/>
            <w:vAlign w:val="center"/>
          </w:tcPr>
          <w:p w14:paraId="3BBCBEF9" w14:textId="181D4EBB" w:rsidR="00754D66" w:rsidRDefault="00754D66" w:rsidP="00754D66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40014</w:t>
            </w:r>
          </w:p>
        </w:tc>
        <w:tc>
          <w:tcPr>
            <w:tcW w:w="2126" w:type="dxa"/>
            <w:vMerge w:val="restart"/>
            <w:vAlign w:val="center"/>
          </w:tcPr>
          <w:p w14:paraId="52F73311" w14:textId="040BAA5C" w:rsidR="00754D66" w:rsidRDefault="00754D66" w:rsidP="00754D66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  <w:r>
              <w:rPr>
                <w:sz w:val="32"/>
                <w:szCs w:val="32"/>
              </w:rPr>
              <w:t xml:space="preserve"> ~ 99</w:t>
            </w:r>
            <w:r>
              <w:rPr>
                <w:sz w:val="32"/>
                <w:szCs w:val="32"/>
                <w:lang w:val="en-US"/>
              </w:rPr>
              <w:t>99</w:t>
            </w:r>
            <w:r>
              <w:rPr>
                <w:sz w:val="32"/>
                <w:szCs w:val="32"/>
              </w:rPr>
              <w:t>.</w:t>
            </w:r>
            <w:r>
              <w:rPr>
                <w:sz w:val="32"/>
                <w:szCs w:val="32"/>
                <w:lang w:val="en-US"/>
              </w:rPr>
              <w:t>99</w:t>
            </w:r>
            <w:r>
              <w:rPr>
                <w:sz w:val="32"/>
                <w:szCs w:val="32"/>
              </w:rPr>
              <w:t>99</w:t>
            </w:r>
          </w:p>
        </w:tc>
        <w:tc>
          <w:tcPr>
            <w:tcW w:w="5670" w:type="dxa"/>
            <w:vAlign w:val="center"/>
          </w:tcPr>
          <w:p w14:paraId="706F007E" w14:textId="7ABB6D49" w:rsidR="00754D66" w:rsidRDefault="00754D66" w:rsidP="00754D66">
            <w:pPr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Offset loadcell 1 - Low Register</w:t>
            </w:r>
          </w:p>
        </w:tc>
      </w:tr>
      <w:tr w:rsidR="00754D66" w:rsidRPr="00C40940" w14:paraId="6D3DE317" w14:textId="77777777" w:rsidTr="00F84995">
        <w:tc>
          <w:tcPr>
            <w:tcW w:w="1838" w:type="dxa"/>
            <w:vAlign w:val="center"/>
          </w:tcPr>
          <w:p w14:paraId="21B731F6" w14:textId="6F026D94" w:rsidR="00754D66" w:rsidRDefault="00754D66" w:rsidP="00754D66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40015</w:t>
            </w:r>
          </w:p>
        </w:tc>
        <w:tc>
          <w:tcPr>
            <w:tcW w:w="2126" w:type="dxa"/>
            <w:vMerge/>
            <w:vAlign w:val="center"/>
          </w:tcPr>
          <w:p w14:paraId="0C047825" w14:textId="78FFB361" w:rsidR="00754D66" w:rsidRDefault="00754D66" w:rsidP="00754D66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5670" w:type="dxa"/>
            <w:vAlign w:val="center"/>
          </w:tcPr>
          <w:p w14:paraId="2281EBC0" w14:textId="1BEBB6E9" w:rsidR="00754D66" w:rsidRDefault="00754D66" w:rsidP="00754D66">
            <w:pPr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Offset loadcell 1 - High Register</w:t>
            </w:r>
          </w:p>
        </w:tc>
      </w:tr>
      <w:tr w:rsidR="00754D66" w:rsidRPr="00C40940" w14:paraId="55D2DC9B" w14:textId="77777777" w:rsidTr="00F84995">
        <w:tc>
          <w:tcPr>
            <w:tcW w:w="1838" w:type="dxa"/>
            <w:vAlign w:val="center"/>
          </w:tcPr>
          <w:p w14:paraId="1FA7BC29" w14:textId="4BA1ADCC" w:rsidR="00754D66" w:rsidRDefault="00754D66" w:rsidP="00754D66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40016</w:t>
            </w:r>
          </w:p>
        </w:tc>
        <w:tc>
          <w:tcPr>
            <w:tcW w:w="2126" w:type="dxa"/>
            <w:vMerge w:val="restart"/>
            <w:vAlign w:val="center"/>
          </w:tcPr>
          <w:p w14:paraId="00EA468B" w14:textId="418D0AAB" w:rsidR="00754D66" w:rsidRDefault="00754D66" w:rsidP="00754D66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  <w:r>
              <w:rPr>
                <w:sz w:val="32"/>
                <w:szCs w:val="32"/>
              </w:rPr>
              <w:t xml:space="preserve"> ~ 9.9999</w:t>
            </w:r>
          </w:p>
        </w:tc>
        <w:tc>
          <w:tcPr>
            <w:tcW w:w="5670" w:type="dxa"/>
            <w:vAlign w:val="center"/>
          </w:tcPr>
          <w:p w14:paraId="36A0E736" w14:textId="7B81ABE4" w:rsidR="00754D66" w:rsidRDefault="00754D66" w:rsidP="00754D66">
            <w:pPr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Gain loadcell 2 - Low Register</w:t>
            </w:r>
          </w:p>
        </w:tc>
      </w:tr>
      <w:tr w:rsidR="00754D66" w:rsidRPr="00C40940" w14:paraId="7C9EAC92" w14:textId="77777777" w:rsidTr="00F84995">
        <w:tc>
          <w:tcPr>
            <w:tcW w:w="1838" w:type="dxa"/>
            <w:vAlign w:val="center"/>
          </w:tcPr>
          <w:p w14:paraId="134A8F7C" w14:textId="27B511FF" w:rsidR="00754D66" w:rsidRDefault="00754D66" w:rsidP="00754D66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40017</w:t>
            </w:r>
          </w:p>
        </w:tc>
        <w:tc>
          <w:tcPr>
            <w:tcW w:w="2126" w:type="dxa"/>
            <w:vMerge/>
            <w:vAlign w:val="center"/>
          </w:tcPr>
          <w:p w14:paraId="2E6F46D7" w14:textId="09444974" w:rsidR="00754D66" w:rsidRDefault="00754D66" w:rsidP="00754D66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5670" w:type="dxa"/>
            <w:vAlign w:val="center"/>
          </w:tcPr>
          <w:p w14:paraId="7DFD61D2" w14:textId="11EF23BE" w:rsidR="00754D66" w:rsidRDefault="00754D66" w:rsidP="00754D66">
            <w:pPr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Gain loadcell 2 - High Register</w:t>
            </w:r>
          </w:p>
        </w:tc>
      </w:tr>
      <w:tr w:rsidR="00754D66" w:rsidRPr="00C40940" w14:paraId="7AD5012D" w14:textId="77777777" w:rsidTr="00F84995">
        <w:tc>
          <w:tcPr>
            <w:tcW w:w="1838" w:type="dxa"/>
            <w:vAlign w:val="center"/>
          </w:tcPr>
          <w:p w14:paraId="509BDA52" w14:textId="5A97428E" w:rsidR="00754D66" w:rsidRDefault="00754D66" w:rsidP="00754D66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40018</w:t>
            </w:r>
          </w:p>
        </w:tc>
        <w:tc>
          <w:tcPr>
            <w:tcW w:w="2126" w:type="dxa"/>
            <w:vMerge w:val="restart"/>
            <w:vAlign w:val="center"/>
          </w:tcPr>
          <w:p w14:paraId="06135F4C" w14:textId="3FC9E2A7" w:rsidR="00754D66" w:rsidRDefault="00754D66" w:rsidP="00754D66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  <w:r>
              <w:rPr>
                <w:sz w:val="32"/>
                <w:szCs w:val="32"/>
              </w:rPr>
              <w:t xml:space="preserve"> ~ </w:t>
            </w:r>
            <w:r>
              <w:rPr>
                <w:sz w:val="32"/>
                <w:szCs w:val="32"/>
                <w:lang w:val="en-US"/>
              </w:rPr>
              <w:t>99</w:t>
            </w:r>
            <w:r>
              <w:rPr>
                <w:sz w:val="32"/>
                <w:szCs w:val="32"/>
              </w:rPr>
              <w:t>99.9999</w:t>
            </w:r>
          </w:p>
        </w:tc>
        <w:tc>
          <w:tcPr>
            <w:tcW w:w="5670" w:type="dxa"/>
            <w:vAlign w:val="center"/>
          </w:tcPr>
          <w:p w14:paraId="303BA27A" w14:textId="62528BE6" w:rsidR="00754D66" w:rsidRDefault="00754D66" w:rsidP="00754D66">
            <w:pPr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Offset loadcell 2 - Low Register</w:t>
            </w:r>
          </w:p>
        </w:tc>
      </w:tr>
      <w:tr w:rsidR="00754D66" w:rsidRPr="00C40940" w14:paraId="4B7ED3DD" w14:textId="77777777" w:rsidTr="00F84995">
        <w:tc>
          <w:tcPr>
            <w:tcW w:w="1838" w:type="dxa"/>
            <w:vAlign w:val="center"/>
          </w:tcPr>
          <w:p w14:paraId="3A3A0886" w14:textId="33FDFB12" w:rsidR="00754D66" w:rsidRDefault="00754D66" w:rsidP="00754D66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40019</w:t>
            </w:r>
          </w:p>
        </w:tc>
        <w:tc>
          <w:tcPr>
            <w:tcW w:w="2126" w:type="dxa"/>
            <w:vMerge/>
            <w:vAlign w:val="center"/>
          </w:tcPr>
          <w:p w14:paraId="5F65D6D1" w14:textId="77777777" w:rsidR="00754D66" w:rsidRDefault="00754D66" w:rsidP="00754D66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5670" w:type="dxa"/>
            <w:vAlign w:val="center"/>
          </w:tcPr>
          <w:p w14:paraId="60EEFD78" w14:textId="2871A64B" w:rsidR="00754D66" w:rsidRDefault="00754D66" w:rsidP="00754D66">
            <w:pPr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Offset loadcell 2 - High Register</w:t>
            </w:r>
          </w:p>
        </w:tc>
      </w:tr>
      <w:tr w:rsidR="00754D66" w:rsidRPr="00C40940" w14:paraId="14AC6897" w14:textId="77777777" w:rsidTr="00F84995">
        <w:tc>
          <w:tcPr>
            <w:tcW w:w="1838" w:type="dxa"/>
            <w:vAlign w:val="center"/>
          </w:tcPr>
          <w:p w14:paraId="6AC77D42" w14:textId="59362FCF" w:rsidR="00754D66" w:rsidRDefault="00754D66" w:rsidP="00754D66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40020</w:t>
            </w:r>
          </w:p>
        </w:tc>
        <w:tc>
          <w:tcPr>
            <w:tcW w:w="2126" w:type="dxa"/>
            <w:vMerge w:val="restart"/>
            <w:vAlign w:val="center"/>
          </w:tcPr>
          <w:p w14:paraId="021D3D86" w14:textId="677F18BB" w:rsidR="00754D66" w:rsidRDefault="00754D66" w:rsidP="00754D66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  <w:r>
              <w:rPr>
                <w:sz w:val="32"/>
                <w:szCs w:val="32"/>
              </w:rPr>
              <w:t xml:space="preserve"> ~ 9.9999</w:t>
            </w:r>
          </w:p>
        </w:tc>
        <w:tc>
          <w:tcPr>
            <w:tcW w:w="5670" w:type="dxa"/>
            <w:vAlign w:val="center"/>
          </w:tcPr>
          <w:p w14:paraId="36CDEA90" w14:textId="39118D25" w:rsidR="00754D66" w:rsidRDefault="00754D66" w:rsidP="00754D66">
            <w:pPr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Gain loadcell 3 - Low Register</w:t>
            </w:r>
          </w:p>
        </w:tc>
      </w:tr>
      <w:tr w:rsidR="00754D66" w:rsidRPr="00C40940" w14:paraId="5514016B" w14:textId="77777777" w:rsidTr="00F84995">
        <w:tc>
          <w:tcPr>
            <w:tcW w:w="1838" w:type="dxa"/>
            <w:vAlign w:val="center"/>
          </w:tcPr>
          <w:p w14:paraId="65FEE5D4" w14:textId="6730E72E" w:rsidR="00754D66" w:rsidRDefault="00754D66" w:rsidP="00754D66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40021</w:t>
            </w:r>
          </w:p>
        </w:tc>
        <w:tc>
          <w:tcPr>
            <w:tcW w:w="2126" w:type="dxa"/>
            <w:vMerge/>
            <w:vAlign w:val="center"/>
          </w:tcPr>
          <w:p w14:paraId="7EC3D64C" w14:textId="77777777" w:rsidR="00754D66" w:rsidRDefault="00754D66" w:rsidP="00754D66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5670" w:type="dxa"/>
            <w:vAlign w:val="center"/>
          </w:tcPr>
          <w:p w14:paraId="3A010B1C" w14:textId="5E1652BF" w:rsidR="00754D66" w:rsidRDefault="00754D66" w:rsidP="00754D66">
            <w:pPr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Gain loadcell 3 - High Register</w:t>
            </w:r>
          </w:p>
        </w:tc>
      </w:tr>
      <w:tr w:rsidR="00754D66" w:rsidRPr="00C40940" w14:paraId="164D50B9" w14:textId="77777777" w:rsidTr="00F84995">
        <w:tc>
          <w:tcPr>
            <w:tcW w:w="1838" w:type="dxa"/>
            <w:vAlign w:val="center"/>
          </w:tcPr>
          <w:p w14:paraId="5935C80B" w14:textId="4F1BBA1E" w:rsidR="00754D66" w:rsidRDefault="00754D66" w:rsidP="00754D66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40022</w:t>
            </w:r>
          </w:p>
        </w:tc>
        <w:tc>
          <w:tcPr>
            <w:tcW w:w="2126" w:type="dxa"/>
            <w:vMerge w:val="restart"/>
            <w:vAlign w:val="center"/>
          </w:tcPr>
          <w:p w14:paraId="7F4842BB" w14:textId="58A9E5F0" w:rsidR="00754D66" w:rsidRDefault="00754D66" w:rsidP="00754D66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  <w:r>
              <w:rPr>
                <w:sz w:val="32"/>
                <w:szCs w:val="32"/>
              </w:rPr>
              <w:t xml:space="preserve"> ~ 9</w:t>
            </w:r>
            <w:r>
              <w:rPr>
                <w:sz w:val="32"/>
                <w:szCs w:val="32"/>
                <w:lang w:val="en-US"/>
              </w:rPr>
              <w:t>99</w:t>
            </w:r>
            <w:r>
              <w:rPr>
                <w:sz w:val="32"/>
                <w:szCs w:val="32"/>
              </w:rPr>
              <w:t>9.9999</w:t>
            </w:r>
          </w:p>
        </w:tc>
        <w:tc>
          <w:tcPr>
            <w:tcW w:w="5670" w:type="dxa"/>
            <w:vAlign w:val="center"/>
          </w:tcPr>
          <w:p w14:paraId="1234FFFD" w14:textId="3481E720" w:rsidR="00754D66" w:rsidRDefault="00754D66" w:rsidP="00754D66">
            <w:pPr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Offset loadcell 3 - Low Register</w:t>
            </w:r>
          </w:p>
        </w:tc>
      </w:tr>
      <w:tr w:rsidR="00754D66" w:rsidRPr="00C40940" w14:paraId="37F557A7" w14:textId="77777777" w:rsidTr="00F84995">
        <w:tc>
          <w:tcPr>
            <w:tcW w:w="1838" w:type="dxa"/>
            <w:vAlign w:val="center"/>
          </w:tcPr>
          <w:p w14:paraId="7CFE43C3" w14:textId="7AF1E8EA" w:rsidR="00754D66" w:rsidRDefault="00754D66" w:rsidP="00754D66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40023</w:t>
            </w:r>
          </w:p>
        </w:tc>
        <w:tc>
          <w:tcPr>
            <w:tcW w:w="2126" w:type="dxa"/>
            <w:vMerge/>
            <w:vAlign w:val="center"/>
          </w:tcPr>
          <w:p w14:paraId="417A7A9D" w14:textId="77777777" w:rsidR="00754D66" w:rsidRDefault="00754D66" w:rsidP="00754D66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5670" w:type="dxa"/>
            <w:vAlign w:val="center"/>
          </w:tcPr>
          <w:p w14:paraId="12BEACBC" w14:textId="0A1424B6" w:rsidR="00754D66" w:rsidRDefault="00754D66" w:rsidP="00754D66">
            <w:pPr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Offset loadcell 3 - High Register</w:t>
            </w:r>
          </w:p>
        </w:tc>
      </w:tr>
      <w:tr w:rsidR="00754D66" w:rsidRPr="00C40940" w14:paraId="33BFB0FE" w14:textId="77777777" w:rsidTr="00F84995">
        <w:tc>
          <w:tcPr>
            <w:tcW w:w="1838" w:type="dxa"/>
            <w:vAlign w:val="center"/>
          </w:tcPr>
          <w:p w14:paraId="01C29617" w14:textId="34431F18" w:rsidR="00754D66" w:rsidRDefault="00754D66" w:rsidP="00754D66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40024</w:t>
            </w:r>
          </w:p>
        </w:tc>
        <w:tc>
          <w:tcPr>
            <w:tcW w:w="2126" w:type="dxa"/>
            <w:vMerge w:val="restart"/>
            <w:vAlign w:val="center"/>
          </w:tcPr>
          <w:p w14:paraId="2104A808" w14:textId="4DE5B1C6" w:rsidR="00754D66" w:rsidRDefault="00754D66" w:rsidP="00754D66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  <w:r>
              <w:rPr>
                <w:sz w:val="32"/>
                <w:szCs w:val="32"/>
              </w:rPr>
              <w:t xml:space="preserve"> ~ 9.9999</w:t>
            </w:r>
          </w:p>
        </w:tc>
        <w:tc>
          <w:tcPr>
            <w:tcW w:w="5670" w:type="dxa"/>
            <w:vAlign w:val="center"/>
          </w:tcPr>
          <w:p w14:paraId="4AAEECCF" w14:textId="7C2EB2A0" w:rsidR="00754D66" w:rsidRDefault="00754D66" w:rsidP="00754D66">
            <w:pPr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Gain loadcell 4 - Low Register</w:t>
            </w:r>
          </w:p>
        </w:tc>
      </w:tr>
      <w:tr w:rsidR="00754D66" w:rsidRPr="00C40940" w14:paraId="5AF4FEB5" w14:textId="77777777" w:rsidTr="00F84995">
        <w:tc>
          <w:tcPr>
            <w:tcW w:w="1838" w:type="dxa"/>
            <w:vAlign w:val="center"/>
          </w:tcPr>
          <w:p w14:paraId="53B18510" w14:textId="4FE9B159" w:rsidR="00754D66" w:rsidRDefault="00754D66" w:rsidP="00754D66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40025</w:t>
            </w:r>
          </w:p>
        </w:tc>
        <w:tc>
          <w:tcPr>
            <w:tcW w:w="2126" w:type="dxa"/>
            <w:vMerge/>
            <w:vAlign w:val="center"/>
          </w:tcPr>
          <w:p w14:paraId="5C4AA568" w14:textId="77777777" w:rsidR="00754D66" w:rsidRDefault="00754D66" w:rsidP="00754D66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5670" w:type="dxa"/>
            <w:vAlign w:val="center"/>
          </w:tcPr>
          <w:p w14:paraId="36B86484" w14:textId="6BE8BBF1" w:rsidR="00754D66" w:rsidRDefault="00754D66" w:rsidP="00754D66">
            <w:pPr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Gain loadcell 4 - High Register</w:t>
            </w:r>
          </w:p>
        </w:tc>
      </w:tr>
      <w:tr w:rsidR="00754D66" w:rsidRPr="00C40940" w14:paraId="4FCFED5F" w14:textId="77777777" w:rsidTr="00F84995">
        <w:tc>
          <w:tcPr>
            <w:tcW w:w="1838" w:type="dxa"/>
            <w:vAlign w:val="center"/>
          </w:tcPr>
          <w:p w14:paraId="42904B73" w14:textId="7F574DC8" w:rsidR="00754D66" w:rsidRDefault="00754D66" w:rsidP="00754D66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40026</w:t>
            </w:r>
          </w:p>
        </w:tc>
        <w:tc>
          <w:tcPr>
            <w:tcW w:w="2126" w:type="dxa"/>
            <w:vMerge w:val="restart"/>
            <w:vAlign w:val="center"/>
          </w:tcPr>
          <w:p w14:paraId="34AB5DE9" w14:textId="22BE2746" w:rsidR="00754D66" w:rsidRDefault="00754D66" w:rsidP="00754D66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  <w:r>
              <w:rPr>
                <w:sz w:val="32"/>
                <w:szCs w:val="32"/>
              </w:rPr>
              <w:t xml:space="preserve"> ~ 9</w:t>
            </w:r>
            <w:r>
              <w:rPr>
                <w:sz w:val="32"/>
                <w:szCs w:val="32"/>
                <w:lang w:val="en-US"/>
              </w:rPr>
              <w:t>99</w:t>
            </w:r>
            <w:r>
              <w:rPr>
                <w:sz w:val="32"/>
                <w:szCs w:val="32"/>
              </w:rPr>
              <w:t>9.9999</w:t>
            </w:r>
          </w:p>
        </w:tc>
        <w:tc>
          <w:tcPr>
            <w:tcW w:w="5670" w:type="dxa"/>
            <w:vAlign w:val="center"/>
          </w:tcPr>
          <w:p w14:paraId="2D3E7309" w14:textId="241A0825" w:rsidR="00754D66" w:rsidRDefault="00754D66" w:rsidP="00754D66">
            <w:pPr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Offset loadcell 4 - Low Register</w:t>
            </w:r>
          </w:p>
        </w:tc>
      </w:tr>
      <w:tr w:rsidR="00754D66" w:rsidRPr="00C40940" w14:paraId="453955C8" w14:textId="77777777" w:rsidTr="00F84995">
        <w:tc>
          <w:tcPr>
            <w:tcW w:w="1838" w:type="dxa"/>
            <w:vAlign w:val="center"/>
          </w:tcPr>
          <w:p w14:paraId="4FB2B3F6" w14:textId="7E9FAE56" w:rsidR="00754D66" w:rsidRDefault="00754D66" w:rsidP="00754D66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40027</w:t>
            </w:r>
          </w:p>
        </w:tc>
        <w:tc>
          <w:tcPr>
            <w:tcW w:w="2126" w:type="dxa"/>
            <w:vMerge/>
            <w:vAlign w:val="center"/>
          </w:tcPr>
          <w:p w14:paraId="15AEBCA3" w14:textId="77777777" w:rsidR="00754D66" w:rsidRDefault="00754D66" w:rsidP="00754D66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5670" w:type="dxa"/>
            <w:vAlign w:val="center"/>
          </w:tcPr>
          <w:p w14:paraId="6B876BA4" w14:textId="7D142DC3" w:rsidR="00754D66" w:rsidRDefault="00754D66" w:rsidP="00754D66">
            <w:pPr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Offset loadcell 4 - High Register</w:t>
            </w:r>
          </w:p>
        </w:tc>
      </w:tr>
      <w:tr w:rsidR="00754D66" w:rsidRPr="00C40940" w14:paraId="3B0F85EA" w14:textId="77777777" w:rsidTr="00F84995">
        <w:tc>
          <w:tcPr>
            <w:tcW w:w="1838" w:type="dxa"/>
            <w:vAlign w:val="center"/>
          </w:tcPr>
          <w:p w14:paraId="053AF11A" w14:textId="5F16E4F5" w:rsidR="00754D66" w:rsidRDefault="00754D66" w:rsidP="00754D66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40028</w:t>
            </w:r>
          </w:p>
        </w:tc>
        <w:tc>
          <w:tcPr>
            <w:tcW w:w="2126" w:type="dxa"/>
            <w:vAlign w:val="center"/>
          </w:tcPr>
          <w:p w14:paraId="41401656" w14:textId="360EE973" w:rsidR="00754D66" w:rsidRDefault="00754D66" w:rsidP="00754D66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5670" w:type="dxa"/>
            <w:vAlign w:val="center"/>
          </w:tcPr>
          <w:p w14:paraId="52A5BB4E" w14:textId="6A3B2AF3" w:rsidR="00754D66" w:rsidRPr="004607D7" w:rsidRDefault="00754D66" w:rsidP="00754D66">
            <w:pPr>
              <w:jc w:val="center"/>
              <w:rPr>
                <w:sz w:val="32"/>
                <w:szCs w:val="32"/>
                <w:lang w:val="en-US"/>
              </w:rPr>
            </w:pPr>
            <w:r w:rsidRPr="003061D7">
              <w:rPr>
                <w:b/>
                <w:bCs/>
                <w:sz w:val="32"/>
                <w:szCs w:val="32"/>
              </w:rPr>
              <w:t>Not used</w:t>
            </w:r>
          </w:p>
        </w:tc>
      </w:tr>
      <w:tr w:rsidR="00754D66" w:rsidRPr="00C40940" w14:paraId="6287D602" w14:textId="77777777" w:rsidTr="00F84995">
        <w:tc>
          <w:tcPr>
            <w:tcW w:w="1838" w:type="dxa"/>
            <w:vAlign w:val="center"/>
          </w:tcPr>
          <w:p w14:paraId="118F5DCB" w14:textId="16466071" w:rsidR="00754D66" w:rsidRDefault="00754D66" w:rsidP="00754D66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40029</w:t>
            </w:r>
          </w:p>
        </w:tc>
        <w:tc>
          <w:tcPr>
            <w:tcW w:w="2126" w:type="dxa"/>
            <w:vAlign w:val="center"/>
          </w:tcPr>
          <w:p w14:paraId="440DF39C" w14:textId="751EBFA2" w:rsidR="00754D66" w:rsidRPr="003061D7" w:rsidRDefault="00754D66" w:rsidP="00754D6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5670" w:type="dxa"/>
            <w:vAlign w:val="center"/>
          </w:tcPr>
          <w:p w14:paraId="664790B8" w14:textId="147FDFD4" w:rsidR="00754D66" w:rsidRDefault="00754D66" w:rsidP="00754D66">
            <w:pPr>
              <w:jc w:val="center"/>
              <w:rPr>
                <w:sz w:val="32"/>
                <w:szCs w:val="32"/>
              </w:rPr>
            </w:pPr>
            <w:r w:rsidRPr="003061D7">
              <w:rPr>
                <w:b/>
                <w:bCs/>
                <w:sz w:val="32"/>
                <w:szCs w:val="32"/>
              </w:rPr>
              <w:t>Not used</w:t>
            </w:r>
          </w:p>
        </w:tc>
      </w:tr>
      <w:tr w:rsidR="00754D66" w:rsidRPr="00C40940" w14:paraId="2D2D8482" w14:textId="77777777" w:rsidTr="00F84995">
        <w:tc>
          <w:tcPr>
            <w:tcW w:w="1838" w:type="dxa"/>
            <w:vAlign w:val="center"/>
          </w:tcPr>
          <w:p w14:paraId="3722DECE" w14:textId="6C128B66" w:rsidR="00754D66" w:rsidRDefault="00754D66" w:rsidP="00754D66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40030</w:t>
            </w:r>
          </w:p>
        </w:tc>
        <w:tc>
          <w:tcPr>
            <w:tcW w:w="2126" w:type="dxa"/>
            <w:vAlign w:val="center"/>
          </w:tcPr>
          <w:p w14:paraId="4FCA4832" w14:textId="2BC35468" w:rsidR="00754D66" w:rsidRDefault="00754D66" w:rsidP="00754D66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 ~ 200000</w:t>
            </w:r>
          </w:p>
        </w:tc>
        <w:tc>
          <w:tcPr>
            <w:tcW w:w="5670" w:type="dxa"/>
            <w:vAlign w:val="center"/>
          </w:tcPr>
          <w:p w14:paraId="1E408B52" w14:textId="7A179D9A" w:rsidR="00754D66" w:rsidRPr="00754D66" w:rsidRDefault="00754D66" w:rsidP="00754D66">
            <w:pPr>
              <w:jc w:val="left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 xml:space="preserve">Tần số cao stepper motors cho </w:t>
            </w:r>
            <w:r w:rsidR="00E30949">
              <w:rPr>
                <w:sz w:val="32"/>
                <w:szCs w:val="32"/>
              </w:rPr>
              <w:t>bột hành</w:t>
            </w:r>
          </w:p>
        </w:tc>
      </w:tr>
      <w:tr w:rsidR="00754D66" w:rsidRPr="00C40940" w14:paraId="459B3DE5" w14:textId="77777777" w:rsidTr="00F84995">
        <w:tc>
          <w:tcPr>
            <w:tcW w:w="1838" w:type="dxa"/>
            <w:vAlign w:val="center"/>
          </w:tcPr>
          <w:p w14:paraId="7C9FDD72" w14:textId="1FF02A5D" w:rsidR="00754D66" w:rsidRDefault="00754D66" w:rsidP="00754D66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40031</w:t>
            </w:r>
          </w:p>
        </w:tc>
        <w:tc>
          <w:tcPr>
            <w:tcW w:w="2126" w:type="dxa"/>
            <w:vAlign w:val="center"/>
          </w:tcPr>
          <w:p w14:paraId="1BFF4BF6" w14:textId="34E66C32" w:rsidR="00754D66" w:rsidRDefault="00754D66" w:rsidP="00754D66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 ~ 200000</w:t>
            </w:r>
          </w:p>
        </w:tc>
        <w:tc>
          <w:tcPr>
            <w:tcW w:w="5670" w:type="dxa"/>
            <w:vAlign w:val="center"/>
          </w:tcPr>
          <w:p w14:paraId="2C11E56C" w14:textId="239CD52E" w:rsidR="00754D66" w:rsidRDefault="00754D66" w:rsidP="00754D66">
            <w:pPr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Tần số thấp stepper motors cho </w:t>
            </w:r>
            <w:r w:rsidR="00E30949">
              <w:rPr>
                <w:sz w:val="32"/>
                <w:szCs w:val="32"/>
              </w:rPr>
              <w:t>bột hành</w:t>
            </w:r>
          </w:p>
        </w:tc>
      </w:tr>
      <w:tr w:rsidR="00754D66" w:rsidRPr="00C40940" w14:paraId="0F3A2AB5" w14:textId="77777777" w:rsidTr="00F84995">
        <w:tc>
          <w:tcPr>
            <w:tcW w:w="1838" w:type="dxa"/>
            <w:vAlign w:val="center"/>
          </w:tcPr>
          <w:p w14:paraId="7F37410A" w14:textId="21BEC55C" w:rsidR="00754D66" w:rsidRDefault="00754D66" w:rsidP="00754D66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40032</w:t>
            </w:r>
          </w:p>
        </w:tc>
        <w:tc>
          <w:tcPr>
            <w:tcW w:w="2126" w:type="dxa"/>
            <w:vAlign w:val="center"/>
          </w:tcPr>
          <w:p w14:paraId="05C71A24" w14:textId="7701541D" w:rsidR="00754D66" w:rsidRDefault="00754D66" w:rsidP="00754D66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 ~ 200000</w:t>
            </w:r>
          </w:p>
        </w:tc>
        <w:tc>
          <w:tcPr>
            <w:tcW w:w="5670" w:type="dxa"/>
            <w:vAlign w:val="center"/>
          </w:tcPr>
          <w:p w14:paraId="42429425" w14:textId="473477EB" w:rsidR="00754D66" w:rsidRDefault="00754D66" w:rsidP="00754D66">
            <w:pPr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Tần số cao stepper motors cho </w:t>
            </w:r>
            <w:r w:rsidR="00E30949">
              <w:rPr>
                <w:sz w:val="32"/>
                <w:szCs w:val="32"/>
              </w:rPr>
              <w:t>bột tỏi</w:t>
            </w:r>
          </w:p>
        </w:tc>
      </w:tr>
      <w:tr w:rsidR="00754D66" w:rsidRPr="00C40940" w14:paraId="2D79537E" w14:textId="77777777" w:rsidTr="00F84995">
        <w:tc>
          <w:tcPr>
            <w:tcW w:w="1838" w:type="dxa"/>
            <w:vAlign w:val="center"/>
          </w:tcPr>
          <w:p w14:paraId="4A9CAC3D" w14:textId="1EA89657" w:rsidR="00754D66" w:rsidRDefault="00754D66" w:rsidP="00754D66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40033</w:t>
            </w:r>
          </w:p>
        </w:tc>
        <w:tc>
          <w:tcPr>
            <w:tcW w:w="2126" w:type="dxa"/>
            <w:vAlign w:val="center"/>
          </w:tcPr>
          <w:p w14:paraId="77887008" w14:textId="3A9F1851" w:rsidR="00754D66" w:rsidRDefault="00754D66" w:rsidP="00754D66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 ~ 200000</w:t>
            </w:r>
          </w:p>
        </w:tc>
        <w:tc>
          <w:tcPr>
            <w:tcW w:w="5670" w:type="dxa"/>
            <w:vAlign w:val="center"/>
          </w:tcPr>
          <w:p w14:paraId="483ED4DF" w14:textId="1591013E" w:rsidR="00754D66" w:rsidRPr="004E3C3D" w:rsidRDefault="00754D66" w:rsidP="00754D66">
            <w:pPr>
              <w:jc w:val="left"/>
              <w:rPr>
                <w:b/>
                <w:bCs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Tần số thấp stepper motors cho </w:t>
            </w:r>
            <w:r w:rsidR="00E30949">
              <w:rPr>
                <w:sz w:val="32"/>
                <w:szCs w:val="32"/>
              </w:rPr>
              <w:t>bột tỏi</w:t>
            </w:r>
          </w:p>
        </w:tc>
      </w:tr>
      <w:tr w:rsidR="00754D66" w:rsidRPr="00C40940" w14:paraId="7E82DC94" w14:textId="77777777" w:rsidTr="00F84995">
        <w:tc>
          <w:tcPr>
            <w:tcW w:w="1838" w:type="dxa"/>
            <w:vAlign w:val="center"/>
          </w:tcPr>
          <w:p w14:paraId="1BC61CDE" w14:textId="57449A7F" w:rsidR="00754D66" w:rsidRDefault="00754D66" w:rsidP="00754D66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40034</w:t>
            </w:r>
          </w:p>
        </w:tc>
        <w:tc>
          <w:tcPr>
            <w:tcW w:w="2126" w:type="dxa"/>
            <w:vAlign w:val="center"/>
          </w:tcPr>
          <w:p w14:paraId="1A4E2EB1" w14:textId="179CAB10" w:rsidR="00754D66" w:rsidRDefault="00754D66" w:rsidP="00754D66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 ~ 10000</w:t>
            </w:r>
          </w:p>
        </w:tc>
        <w:tc>
          <w:tcPr>
            <w:tcW w:w="5670" w:type="dxa"/>
            <w:vAlign w:val="center"/>
          </w:tcPr>
          <w:p w14:paraId="4461FF10" w14:textId="1E4D4AC1" w:rsidR="00754D66" w:rsidRDefault="00754D66" w:rsidP="00754D66">
            <w:pPr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Thời gian tăng/giảm tốc stepper motors</w:t>
            </w:r>
          </w:p>
        </w:tc>
      </w:tr>
      <w:tr w:rsidR="00754D66" w:rsidRPr="00C40940" w14:paraId="01705B4A" w14:textId="77777777" w:rsidTr="00F84995">
        <w:tc>
          <w:tcPr>
            <w:tcW w:w="1838" w:type="dxa"/>
            <w:vAlign w:val="center"/>
          </w:tcPr>
          <w:p w14:paraId="0A6A20D8" w14:textId="7F73BB59" w:rsidR="00754D66" w:rsidRDefault="00754D66" w:rsidP="00754D66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40035</w:t>
            </w:r>
          </w:p>
        </w:tc>
        <w:tc>
          <w:tcPr>
            <w:tcW w:w="2126" w:type="dxa"/>
            <w:vAlign w:val="center"/>
          </w:tcPr>
          <w:p w14:paraId="247AAB81" w14:textId="0885D45D" w:rsidR="00754D66" w:rsidRDefault="00754D66" w:rsidP="00754D66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 ~ 100</w:t>
            </w:r>
          </w:p>
        </w:tc>
        <w:tc>
          <w:tcPr>
            <w:tcW w:w="5670" w:type="dxa"/>
            <w:vAlign w:val="center"/>
          </w:tcPr>
          <w:p w14:paraId="11122DB6" w14:textId="5798DA43" w:rsidR="00754D66" w:rsidRDefault="00754D66" w:rsidP="00754D66">
            <w:pPr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Độ chênh lệch khối lượng tối thiểu để giảm tốc stepper motors </w:t>
            </w:r>
            <w:r w:rsidR="00E30949">
              <w:rPr>
                <w:sz w:val="32"/>
                <w:szCs w:val="32"/>
              </w:rPr>
              <w:t>bột hành</w:t>
            </w:r>
          </w:p>
        </w:tc>
      </w:tr>
      <w:tr w:rsidR="00754D66" w:rsidRPr="00C40940" w14:paraId="5F12E148" w14:textId="77777777" w:rsidTr="00F84995">
        <w:tc>
          <w:tcPr>
            <w:tcW w:w="1838" w:type="dxa"/>
            <w:vAlign w:val="center"/>
          </w:tcPr>
          <w:p w14:paraId="422B3E9D" w14:textId="4B52792C" w:rsidR="00754D66" w:rsidRDefault="00754D66" w:rsidP="00754D66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lastRenderedPageBreak/>
              <w:t>40036</w:t>
            </w:r>
          </w:p>
        </w:tc>
        <w:tc>
          <w:tcPr>
            <w:tcW w:w="2126" w:type="dxa"/>
            <w:vAlign w:val="center"/>
          </w:tcPr>
          <w:p w14:paraId="100DEAA0" w14:textId="09D1EB9E" w:rsidR="00754D66" w:rsidRDefault="00754D66" w:rsidP="00754D66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 ~ 100</w:t>
            </w:r>
          </w:p>
        </w:tc>
        <w:tc>
          <w:tcPr>
            <w:tcW w:w="5670" w:type="dxa"/>
            <w:vAlign w:val="center"/>
          </w:tcPr>
          <w:p w14:paraId="00EEAA96" w14:textId="79DB70E6" w:rsidR="00754D66" w:rsidRDefault="00754D66" w:rsidP="00754D66">
            <w:pPr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Độ chênh lệch khối lượng tối thiểu để giảm tốc stepper motors </w:t>
            </w:r>
            <w:r w:rsidR="00E30949">
              <w:rPr>
                <w:sz w:val="32"/>
                <w:szCs w:val="32"/>
              </w:rPr>
              <w:t>bột tỏi</w:t>
            </w:r>
          </w:p>
        </w:tc>
      </w:tr>
      <w:tr w:rsidR="00754D66" w:rsidRPr="00C40940" w14:paraId="2A6E7A91" w14:textId="77777777" w:rsidTr="00F84995">
        <w:tc>
          <w:tcPr>
            <w:tcW w:w="1838" w:type="dxa"/>
            <w:vAlign w:val="center"/>
          </w:tcPr>
          <w:p w14:paraId="7457FAD9" w14:textId="177A29EC" w:rsidR="00754D66" w:rsidRDefault="00754D66" w:rsidP="00754D66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40037</w:t>
            </w:r>
          </w:p>
        </w:tc>
        <w:tc>
          <w:tcPr>
            <w:tcW w:w="2126" w:type="dxa"/>
            <w:vAlign w:val="center"/>
          </w:tcPr>
          <w:p w14:paraId="6E3F44C0" w14:textId="04E432F9" w:rsidR="00754D66" w:rsidRPr="008B1315" w:rsidRDefault="00754D66" w:rsidP="00754D6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0</w:t>
            </w:r>
            <w:r>
              <w:rPr>
                <w:sz w:val="32"/>
                <w:szCs w:val="32"/>
              </w:rPr>
              <w:t xml:space="preserve"> ~ 59</w:t>
            </w:r>
          </w:p>
        </w:tc>
        <w:tc>
          <w:tcPr>
            <w:tcW w:w="5670" w:type="dxa"/>
            <w:vAlign w:val="center"/>
          </w:tcPr>
          <w:p w14:paraId="0C3D6593" w14:textId="0F304276" w:rsidR="00754D66" w:rsidRPr="008B1315" w:rsidRDefault="00754D66" w:rsidP="00754D66">
            <w:pPr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Thời</w:t>
            </w:r>
            <w:r>
              <w:rPr>
                <w:sz w:val="32"/>
                <w:szCs w:val="32"/>
              </w:rPr>
              <w:t xml:space="preserve"> gian bắt đầu ca (giây)</w:t>
            </w:r>
          </w:p>
        </w:tc>
      </w:tr>
      <w:tr w:rsidR="00754D66" w:rsidRPr="00C40940" w14:paraId="1F035542" w14:textId="77777777" w:rsidTr="00F84995">
        <w:tc>
          <w:tcPr>
            <w:tcW w:w="1838" w:type="dxa"/>
            <w:vAlign w:val="center"/>
          </w:tcPr>
          <w:p w14:paraId="0D4AB9F0" w14:textId="1DEEBE02" w:rsidR="00754D66" w:rsidRDefault="00754D66" w:rsidP="00754D66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40038</w:t>
            </w:r>
          </w:p>
        </w:tc>
        <w:tc>
          <w:tcPr>
            <w:tcW w:w="2126" w:type="dxa"/>
            <w:vAlign w:val="center"/>
          </w:tcPr>
          <w:p w14:paraId="06CBDB9F" w14:textId="51214D15" w:rsidR="00754D66" w:rsidRDefault="00754D66" w:rsidP="00754D66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  <w:r>
              <w:rPr>
                <w:sz w:val="32"/>
                <w:szCs w:val="32"/>
              </w:rPr>
              <w:t xml:space="preserve"> ~ 59</w:t>
            </w:r>
          </w:p>
        </w:tc>
        <w:tc>
          <w:tcPr>
            <w:tcW w:w="5670" w:type="dxa"/>
            <w:vAlign w:val="center"/>
          </w:tcPr>
          <w:p w14:paraId="55B5156A" w14:textId="7DE72A96" w:rsidR="00754D66" w:rsidRDefault="00754D66" w:rsidP="00754D66">
            <w:pPr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Thời</w:t>
            </w:r>
            <w:r>
              <w:rPr>
                <w:sz w:val="32"/>
                <w:szCs w:val="32"/>
              </w:rPr>
              <w:t xml:space="preserve"> gian bắt đầu ca (phút)</w:t>
            </w:r>
          </w:p>
        </w:tc>
      </w:tr>
      <w:tr w:rsidR="00754D66" w:rsidRPr="00C40940" w14:paraId="48CE82AD" w14:textId="77777777" w:rsidTr="00F84995">
        <w:tc>
          <w:tcPr>
            <w:tcW w:w="1838" w:type="dxa"/>
            <w:vAlign w:val="center"/>
          </w:tcPr>
          <w:p w14:paraId="31E85903" w14:textId="39C980A5" w:rsidR="00754D66" w:rsidRDefault="00754D66" w:rsidP="00754D66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40039</w:t>
            </w:r>
          </w:p>
        </w:tc>
        <w:tc>
          <w:tcPr>
            <w:tcW w:w="2126" w:type="dxa"/>
            <w:vAlign w:val="center"/>
          </w:tcPr>
          <w:p w14:paraId="39AB9F3B" w14:textId="2C98A110" w:rsidR="00754D66" w:rsidRDefault="00754D66" w:rsidP="00754D66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  <w:r>
              <w:rPr>
                <w:sz w:val="32"/>
                <w:szCs w:val="32"/>
              </w:rPr>
              <w:t xml:space="preserve"> ~ 23</w:t>
            </w:r>
          </w:p>
        </w:tc>
        <w:tc>
          <w:tcPr>
            <w:tcW w:w="5670" w:type="dxa"/>
            <w:vAlign w:val="center"/>
          </w:tcPr>
          <w:p w14:paraId="08087DCB" w14:textId="234C9F07" w:rsidR="00754D66" w:rsidRDefault="00754D66" w:rsidP="00754D66">
            <w:pPr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Thời</w:t>
            </w:r>
            <w:r>
              <w:rPr>
                <w:sz w:val="32"/>
                <w:szCs w:val="32"/>
              </w:rPr>
              <w:t xml:space="preserve"> gian bắt đầu ca (giờ)</w:t>
            </w:r>
          </w:p>
        </w:tc>
      </w:tr>
      <w:tr w:rsidR="00754D66" w:rsidRPr="00C40940" w14:paraId="10A78AC4" w14:textId="77777777" w:rsidTr="00F84995">
        <w:tc>
          <w:tcPr>
            <w:tcW w:w="1838" w:type="dxa"/>
            <w:vAlign w:val="center"/>
          </w:tcPr>
          <w:p w14:paraId="19E2F4C6" w14:textId="67813C65" w:rsidR="00754D66" w:rsidRDefault="00754D66" w:rsidP="00754D66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40040</w:t>
            </w:r>
          </w:p>
        </w:tc>
        <w:tc>
          <w:tcPr>
            <w:tcW w:w="2126" w:type="dxa"/>
            <w:vAlign w:val="center"/>
          </w:tcPr>
          <w:p w14:paraId="32D51B3C" w14:textId="77658C02" w:rsidR="00754D66" w:rsidRPr="008B1315" w:rsidRDefault="00754D66" w:rsidP="00754D6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1</w:t>
            </w:r>
            <w:r>
              <w:rPr>
                <w:sz w:val="32"/>
                <w:szCs w:val="32"/>
              </w:rPr>
              <w:t xml:space="preserve"> ~ 31</w:t>
            </w:r>
          </w:p>
        </w:tc>
        <w:tc>
          <w:tcPr>
            <w:tcW w:w="5670" w:type="dxa"/>
            <w:vAlign w:val="center"/>
          </w:tcPr>
          <w:p w14:paraId="34829554" w14:textId="119A9DEE" w:rsidR="00754D66" w:rsidRDefault="00754D66" w:rsidP="00754D66">
            <w:pPr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Thời</w:t>
            </w:r>
            <w:r>
              <w:rPr>
                <w:sz w:val="32"/>
                <w:szCs w:val="32"/>
              </w:rPr>
              <w:t xml:space="preserve"> gian bắt đầu ca (ngày)</w:t>
            </w:r>
          </w:p>
        </w:tc>
      </w:tr>
      <w:tr w:rsidR="00754D66" w:rsidRPr="00C40940" w14:paraId="149AF7E8" w14:textId="77777777" w:rsidTr="00F84995">
        <w:tc>
          <w:tcPr>
            <w:tcW w:w="1838" w:type="dxa"/>
            <w:vAlign w:val="center"/>
          </w:tcPr>
          <w:p w14:paraId="641935EF" w14:textId="599AA746" w:rsidR="00754D66" w:rsidRDefault="00754D66" w:rsidP="00754D66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40041</w:t>
            </w:r>
          </w:p>
        </w:tc>
        <w:tc>
          <w:tcPr>
            <w:tcW w:w="2126" w:type="dxa"/>
            <w:vAlign w:val="center"/>
          </w:tcPr>
          <w:p w14:paraId="3636F4E1" w14:textId="0321510C" w:rsidR="00754D66" w:rsidRPr="008B1315" w:rsidRDefault="00754D66" w:rsidP="00754D6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 ~ 12</w:t>
            </w:r>
          </w:p>
        </w:tc>
        <w:tc>
          <w:tcPr>
            <w:tcW w:w="5670" w:type="dxa"/>
            <w:vAlign w:val="center"/>
          </w:tcPr>
          <w:p w14:paraId="755D3A85" w14:textId="501A1445" w:rsidR="00754D66" w:rsidRDefault="00754D66" w:rsidP="00754D66">
            <w:pPr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Thời</w:t>
            </w:r>
            <w:r>
              <w:rPr>
                <w:sz w:val="32"/>
                <w:szCs w:val="32"/>
              </w:rPr>
              <w:t xml:space="preserve"> gian bắt đầu ca (tháng)</w:t>
            </w:r>
          </w:p>
        </w:tc>
      </w:tr>
      <w:tr w:rsidR="00754D66" w:rsidRPr="00C40940" w14:paraId="379BC4AF" w14:textId="77777777" w:rsidTr="00F84995">
        <w:tc>
          <w:tcPr>
            <w:tcW w:w="1838" w:type="dxa"/>
            <w:vAlign w:val="center"/>
          </w:tcPr>
          <w:p w14:paraId="37459529" w14:textId="3AF3F8FD" w:rsidR="00754D66" w:rsidRDefault="00754D66" w:rsidP="00754D66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40042</w:t>
            </w:r>
          </w:p>
        </w:tc>
        <w:tc>
          <w:tcPr>
            <w:tcW w:w="2126" w:type="dxa"/>
            <w:vAlign w:val="center"/>
          </w:tcPr>
          <w:p w14:paraId="03781553" w14:textId="7DC3EA48" w:rsidR="00754D66" w:rsidRPr="008B1315" w:rsidRDefault="00754D66" w:rsidP="00754D6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2000</w:t>
            </w:r>
            <w:r>
              <w:rPr>
                <w:sz w:val="32"/>
                <w:szCs w:val="32"/>
              </w:rPr>
              <w:t xml:space="preserve"> ~ 2099</w:t>
            </w:r>
          </w:p>
        </w:tc>
        <w:tc>
          <w:tcPr>
            <w:tcW w:w="5670" w:type="dxa"/>
            <w:vAlign w:val="center"/>
          </w:tcPr>
          <w:p w14:paraId="30D6B2F2" w14:textId="00850437" w:rsidR="00754D66" w:rsidRPr="003061D7" w:rsidRDefault="00754D66" w:rsidP="00754D66">
            <w:pPr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Thời</w:t>
            </w:r>
            <w:r>
              <w:rPr>
                <w:sz w:val="32"/>
                <w:szCs w:val="32"/>
              </w:rPr>
              <w:t xml:space="preserve"> gian bắt đầu ca (năm)</w:t>
            </w:r>
          </w:p>
        </w:tc>
      </w:tr>
      <w:tr w:rsidR="00754D66" w:rsidRPr="00C40940" w14:paraId="7EDB1883" w14:textId="77777777" w:rsidTr="00F84995">
        <w:tc>
          <w:tcPr>
            <w:tcW w:w="1838" w:type="dxa"/>
            <w:vAlign w:val="center"/>
          </w:tcPr>
          <w:p w14:paraId="17A99782" w14:textId="288947E7" w:rsidR="00754D66" w:rsidRDefault="00754D66" w:rsidP="00754D66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400</w:t>
            </w:r>
            <w:r w:rsidR="00920063">
              <w:rPr>
                <w:sz w:val="32"/>
                <w:szCs w:val="32"/>
                <w:lang w:val="en-US"/>
              </w:rPr>
              <w:t>43</w:t>
            </w:r>
          </w:p>
        </w:tc>
        <w:tc>
          <w:tcPr>
            <w:tcW w:w="2126" w:type="dxa"/>
            <w:vAlign w:val="center"/>
          </w:tcPr>
          <w:p w14:paraId="602608CD" w14:textId="055FF90F" w:rsidR="00754D66" w:rsidRDefault="00754D66" w:rsidP="00754D66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  <w:r>
              <w:rPr>
                <w:sz w:val="32"/>
                <w:szCs w:val="32"/>
              </w:rPr>
              <w:t xml:space="preserve"> ~ 59</w:t>
            </w:r>
          </w:p>
        </w:tc>
        <w:tc>
          <w:tcPr>
            <w:tcW w:w="5670" w:type="dxa"/>
            <w:vAlign w:val="center"/>
          </w:tcPr>
          <w:p w14:paraId="2E2C919E" w14:textId="542425B1" w:rsidR="00754D66" w:rsidRDefault="00754D66" w:rsidP="00754D66">
            <w:pPr>
              <w:jc w:val="left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Thời</w:t>
            </w:r>
            <w:r>
              <w:rPr>
                <w:sz w:val="32"/>
                <w:szCs w:val="32"/>
              </w:rPr>
              <w:t xml:space="preserve"> gian kết thúc ca (giây)</w:t>
            </w:r>
          </w:p>
        </w:tc>
      </w:tr>
      <w:tr w:rsidR="00754D66" w:rsidRPr="00C40940" w14:paraId="43CBD052" w14:textId="77777777" w:rsidTr="00F84995">
        <w:tc>
          <w:tcPr>
            <w:tcW w:w="1838" w:type="dxa"/>
            <w:vAlign w:val="center"/>
          </w:tcPr>
          <w:p w14:paraId="4EF40FDA" w14:textId="26783D01" w:rsidR="00754D66" w:rsidRDefault="00754D66" w:rsidP="00754D66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400</w:t>
            </w:r>
            <w:r w:rsidR="00920063">
              <w:rPr>
                <w:sz w:val="32"/>
                <w:szCs w:val="32"/>
                <w:lang w:val="en-US"/>
              </w:rPr>
              <w:t>44</w:t>
            </w:r>
          </w:p>
        </w:tc>
        <w:tc>
          <w:tcPr>
            <w:tcW w:w="2126" w:type="dxa"/>
            <w:vAlign w:val="center"/>
          </w:tcPr>
          <w:p w14:paraId="0411036D" w14:textId="131A4D23" w:rsidR="00754D66" w:rsidRDefault="00754D66" w:rsidP="00754D66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  <w:r>
              <w:rPr>
                <w:sz w:val="32"/>
                <w:szCs w:val="32"/>
              </w:rPr>
              <w:t xml:space="preserve"> ~ 59</w:t>
            </w:r>
          </w:p>
        </w:tc>
        <w:tc>
          <w:tcPr>
            <w:tcW w:w="5670" w:type="dxa"/>
            <w:vAlign w:val="center"/>
          </w:tcPr>
          <w:p w14:paraId="1BBD2F49" w14:textId="4BC0EE3C" w:rsidR="00754D66" w:rsidRDefault="00754D66" w:rsidP="00754D66">
            <w:pPr>
              <w:jc w:val="left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Thời</w:t>
            </w:r>
            <w:r>
              <w:rPr>
                <w:sz w:val="32"/>
                <w:szCs w:val="32"/>
              </w:rPr>
              <w:t xml:space="preserve"> gian kết thúc ca (phút)</w:t>
            </w:r>
          </w:p>
        </w:tc>
      </w:tr>
      <w:tr w:rsidR="00754D66" w:rsidRPr="00C40940" w14:paraId="1E95F49C" w14:textId="77777777" w:rsidTr="00F84995">
        <w:tc>
          <w:tcPr>
            <w:tcW w:w="1838" w:type="dxa"/>
            <w:vAlign w:val="center"/>
          </w:tcPr>
          <w:p w14:paraId="1B81BC5B" w14:textId="227AB3D4" w:rsidR="00754D66" w:rsidRDefault="00754D66" w:rsidP="00754D66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400</w:t>
            </w:r>
            <w:r w:rsidR="00920063">
              <w:rPr>
                <w:sz w:val="32"/>
                <w:szCs w:val="32"/>
                <w:lang w:val="en-US"/>
              </w:rPr>
              <w:t>45</w:t>
            </w:r>
          </w:p>
        </w:tc>
        <w:tc>
          <w:tcPr>
            <w:tcW w:w="2126" w:type="dxa"/>
            <w:vAlign w:val="center"/>
          </w:tcPr>
          <w:p w14:paraId="5B23B7AA" w14:textId="199E5D9B" w:rsidR="00754D66" w:rsidRDefault="00754D66" w:rsidP="00754D66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  <w:r>
              <w:rPr>
                <w:sz w:val="32"/>
                <w:szCs w:val="32"/>
              </w:rPr>
              <w:t xml:space="preserve"> ~ 23</w:t>
            </w:r>
          </w:p>
        </w:tc>
        <w:tc>
          <w:tcPr>
            <w:tcW w:w="5670" w:type="dxa"/>
            <w:vAlign w:val="center"/>
          </w:tcPr>
          <w:p w14:paraId="0449CEFA" w14:textId="31A27561" w:rsidR="00754D66" w:rsidRDefault="00754D66" w:rsidP="00754D66">
            <w:pPr>
              <w:jc w:val="left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Thời</w:t>
            </w:r>
            <w:r>
              <w:rPr>
                <w:sz w:val="32"/>
                <w:szCs w:val="32"/>
              </w:rPr>
              <w:t xml:space="preserve"> gian kết thúc ca (giờ)</w:t>
            </w:r>
          </w:p>
        </w:tc>
      </w:tr>
      <w:tr w:rsidR="00754D66" w:rsidRPr="00C40940" w14:paraId="3356FE0D" w14:textId="77777777" w:rsidTr="00F84995">
        <w:tc>
          <w:tcPr>
            <w:tcW w:w="1838" w:type="dxa"/>
            <w:vAlign w:val="center"/>
          </w:tcPr>
          <w:p w14:paraId="41691F01" w14:textId="4D54EB40" w:rsidR="00754D66" w:rsidRDefault="00754D66" w:rsidP="00754D66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4004</w:t>
            </w:r>
            <w:r w:rsidR="00920063">
              <w:rPr>
                <w:sz w:val="32"/>
                <w:szCs w:val="32"/>
                <w:lang w:val="en-US"/>
              </w:rPr>
              <w:t>6</w:t>
            </w:r>
          </w:p>
        </w:tc>
        <w:tc>
          <w:tcPr>
            <w:tcW w:w="2126" w:type="dxa"/>
            <w:vAlign w:val="center"/>
          </w:tcPr>
          <w:p w14:paraId="78D74EAA" w14:textId="2906195F" w:rsidR="00754D66" w:rsidRDefault="00754D66" w:rsidP="00754D66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  <w:r>
              <w:rPr>
                <w:sz w:val="32"/>
                <w:szCs w:val="32"/>
              </w:rPr>
              <w:t xml:space="preserve"> ~ 31</w:t>
            </w:r>
          </w:p>
        </w:tc>
        <w:tc>
          <w:tcPr>
            <w:tcW w:w="5670" w:type="dxa"/>
            <w:vAlign w:val="center"/>
          </w:tcPr>
          <w:p w14:paraId="76F1BFC6" w14:textId="5ED950BF" w:rsidR="00754D66" w:rsidRDefault="00754D66" w:rsidP="00754D66">
            <w:pPr>
              <w:jc w:val="left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Thời</w:t>
            </w:r>
            <w:r>
              <w:rPr>
                <w:sz w:val="32"/>
                <w:szCs w:val="32"/>
              </w:rPr>
              <w:t xml:space="preserve"> gian kết thúc ca (ngày)</w:t>
            </w:r>
          </w:p>
        </w:tc>
      </w:tr>
      <w:tr w:rsidR="00754D66" w:rsidRPr="00C40940" w14:paraId="13064CDC" w14:textId="77777777" w:rsidTr="00F84995">
        <w:tc>
          <w:tcPr>
            <w:tcW w:w="1838" w:type="dxa"/>
            <w:vAlign w:val="center"/>
          </w:tcPr>
          <w:p w14:paraId="11DEA6E3" w14:textId="05C9CCCA" w:rsidR="00754D66" w:rsidRDefault="00754D66" w:rsidP="00754D66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4004</w:t>
            </w:r>
            <w:r w:rsidR="00920063">
              <w:rPr>
                <w:sz w:val="32"/>
                <w:szCs w:val="32"/>
                <w:lang w:val="en-US"/>
              </w:rPr>
              <w:t>7</w:t>
            </w:r>
          </w:p>
        </w:tc>
        <w:tc>
          <w:tcPr>
            <w:tcW w:w="2126" w:type="dxa"/>
            <w:vAlign w:val="center"/>
          </w:tcPr>
          <w:p w14:paraId="25B4FBD4" w14:textId="0E508CA4" w:rsidR="00754D66" w:rsidRDefault="00754D66" w:rsidP="00754D66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1 ~ 12</w:t>
            </w:r>
          </w:p>
        </w:tc>
        <w:tc>
          <w:tcPr>
            <w:tcW w:w="5670" w:type="dxa"/>
            <w:vAlign w:val="center"/>
          </w:tcPr>
          <w:p w14:paraId="2B2DB1AF" w14:textId="6A61ABF6" w:rsidR="00754D66" w:rsidRDefault="00754D66" w:rsidP="00754D66">
            <w:pPr>
              <w:jc w:val="left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Thời</w:t>
            </w:r>
            <w:r>
              <w:rPr>
                <w:sz w:val="32"/>
                <w:szCs w:val="32"/>
              </w:rPr>
              <w:t xml:space="preserve"> gian kết thúc ca (tháng)</w:t>
            </w:r>
          </w:p>
        </w:tc>
      </w:tr>
      <w:tr w:rsidR="00754D66" w:rsidRPr="00C40940" w14:paraId="455BB5B6" w14:textId="77777777" w:rsidTr="00F84995">
        <w:tc>
          <w:tcPr>
            <w:tcW w:w="1838" w:type="dxa"/>
            <w:vAlign w:val="center"/>
          </w:tcPr>
          <w:p w14:paraId="093B7F2D" w14:textId="157ECF68" w:rsidR="00754D66" w:rsidRDefault="00754D66" w:rsidP="00754D66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4004</w:t>
            </w:r>
            <w:r w:rsidR="00920063">
              <w:rPr>
                <w:sz w:val="32"/>
                <w:szCs w:val="32"/>
                <w:lang w:val="en-US"/>
              </w:rPr>
              <w:t>8</w:t>
            </w:r>
          </w:p>
        </w:tc>
        <w:tc>
          <w:tcPr>
            <w:tcW w:w="2126" w:type="dxa"/>
            <w:vAlign w:val="center"/>
          </w:tcPr>
          <w:p w14:paraId="4A8A8DDB" w14:textId="20CA76A5" w:rsidR="00754D66" w:rsidRDefault="00754D66" w:rsidP="00754D6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2000</w:t>
            </w:r>
            <w:r>
              <w:rPr>
                <w:sz w:val="32"/>
                <w:szCs w:val="32"/>
              </w:rPr>
              <w:t xml:space="preserve"> ~ 2099</w:t>
            </w:r>
          </w:p>
        </w:tc>
        <w:tc>
          <w:tcPr>
            <w:tcW w:w="5670" w:type="dxa"/>
            <w:vAlign w:val="center"/>
          </w:tcPr>
          <w:p w14:paraId="4070E05A" w14:textId="5397C351" w:rsidR="00754D66" w:rsidRDefault="00754D66" w:rsidP="00754D66">
            <w:pPr>
              <w:jc w:val="left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Thời</w:t>
            </w:r>
            <w:r>
              <w:rPr>
                <w:sz w:val="32"/>
                <w:szCs w:val="32"/>
              </w:rPr>
              <w:t xml:space="preserve"> gian kết thúc ca (năm)</w:t>
            </w:r>
          </w:p>
        </w:tc>
      </w:tr>
      <w:tr w:rsidR="00C9667D" w:rsidRPr="00C40940" w14:paraId="38DCC55B" w14:textId="77777777" w:rsidTr="00F84995">
        <w:tc>
          <w:tcPr>
            <w:tcW w:w="1838" w:type="dxa"/>
            <w:vAlign w:val="center"/>
          </w:tcPr>
          <w:p w14:paraId="19A0C0BF" w14:textId="099C40B9" w:rsidR="00C9667D" w:rsidRDefault="00C9667D" w:rsidP="00F01E6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40049</w:t>
            </w:r>
          </w:p>
        </w:tc>
        <w:tc>
          <w:tcPr>
            <w:tcW w:w="2126" w:type="dxa"/>
            <w:vMerge w:val="restart"/>
            <w:vAlign w:val="center"/>
          </w:tcPr>
          <w:p w14:paraId="470F1F3A" w14:textId="13ECE91D" w:rsidR="00C9667D" w:rsidRDefault="00C9667D" w:rsidP="00C9667D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5670" w:type="dxa"/>
            <w:vMerge w:val="restart"/>
            <w:vAlign w:val="center"/>
          </w:tcPr>
          <w:p w14:paraId="2A2DC49F" w14:textId="337A34FE" w:rsidR="00C9667D" w:rsidRDefault="00C9667D" w:rsidP="004F3E16">
            <w:pPr>
              <w:jc w:val="center"/>
              <w:rPr>
                <w:sz w:val="32"/>
                <w:szCs w:val="32"/>
                <w:lang w:val="en-US"/>
              </w:rPr>
            </w:pPr>
            <w:r w:rsidRPr="003061D7">
              <w:rPr>
                <w:b/>
                <w:bCs/>
                <w:sz w:val="32"/>
                <w:szCs w:val="32"/>
              </w:rPr>
              <w:t>Not used</w:t>
            </w:r>
          </w:p>
        </w:tc>
      </w:tr>
      <w:tr w:rsidR="00C9667D" w:rsidRPr="00C40940" w14:paraId="5BC87B14" w14:textId="77777777" w:rsidTr="00F84995">
        <w:tc>
          <w:tcPr>
            <w:tcW w:w="1838" w:type="dxa"/>
            <w:vAlign w:val="center"/>
          </w:tcPr>
          <w:p w14:paraId="40C0108C" w14:textId="249C55B6" w:rsidR="00C9667D" w:rsidRDefault="00C9667D" w:rsidP="00F01E6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40050</w:t>
            </w:r>
          </w:p>
        </w:tc>
        <w:tc>
          <w:tcPr>
            <w:tcW w:w="2126" w:type="dxa"/>
            <w:vMerge/>
            <w:vAlign w:val="center"/>
          </w:tcPr>
          <w:p w14:paraId="2347ADD7" w14:textId="6238EB71" w:rsidR="00C9667D" w:rsidRDefault="00C9667D" w:rsidP="00F01E67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5670" w:type="dxa"/>
            <w:vMerge/>
            <w:vAlign w:val="center"/>
          </w:tcPr>
          <w:p w14:paraId="0FE4E8ED" w14:textId="02B7C47F" w:rsidR="00C9667D" w:rsidRDefault="00C9667D" w:rsidP="004F3E16">
            <w:pPr>
              <w:jc w:val="center"/>
              <w:rPr>
                <w:sz w:val="32"/>
                <w:szCs w:val="32"/>
                <w:lang w:val="en-US"/>
              </w:rPr>
            </w:pPr>
          </w:p>
        </w:tc>
      </w:tr>
      <w:tr w:rsidR="00CF1952" w:rsidRPr="00CF1952" w14:paraId="596FC507" w14:textId="77777777" w:rsidTr="00F84995">
        <w:tc>
          <w:tcPr>
            <w:tcW w:w="1838" w:type="dxa"/>
            <w:vAlign w:val="center"/>
          </w:tcPr>
          <w:p w14:paraId="122EF6DE" w14:textId="33056134" w:rsidR="00F01E67" w:rsidRPr="00CF1952" w:rsidRDefault="00F01E67" w:rsidP="00F01E67">
            <w:pPr>
              <w:jc w:val="center"/>
              <w:rPr>
                <w:sz w:val="32"/>
                <w:szCs w:val="32"/>
                <w:lang w:val="en-US"/>
              </w:rPr>
            </w:pPr>
            <w:r w:rsidRPr="00CF1952">
              <w:rPr>
                <w:sz w:val="32"/>
                <w:szCs w:val="32"/>
                <w:lang w:val="en-US"/>
              </w:rPr>
              <w:t>40051</w:t>
            </w:r>
          </w:p>
        </w:tc>
        <w:tc>
          <w:tcPr>
            <w:tcW w:w="2126" w:type="dxa"/>
            <w:vMerge w:val="restart"/>
            <w:vAlign w:val="center"/>
          </w:tcPr>
          <w:p w14:paraId="2EC152AE" w14:textId="6CD4D5CB" w:rsidR="00F01E67" w:rsidRPr="00CF1952" w:rsidRDefault="00D937E6" w:rsidP="00F01E67">
            <w:pPr>
              <w:jc w:val="center"/>
              <w:rPr>
                <w:sz w:val="32"/>
                <w:szCs w:val="32"/>
              </w:rPr>
            </w:pPr>
            <w:r w:rsidRPr="00CF1952">
              <w:rPr>
                <w:sz w:val="32"/>
                <w:szCs w:val="32"/>
              </w:rPr>
              <w:t>16</w:t>
            </w:r>
            <w:r w:rsidR="00F01E67" w:rsidRPr="00CF1952">
              <w:rPr>
                <w:sz w:val="32"/>
                <w:szCs w:val="32"/>
              </w:rPr>
              <w:t xml:space="preserve"> bit integer</w:t>
            </w:r>
          </w:p>
        </w:tc>
        <w:tc>
          <w:tcPr>
            <w:tcW w:w="5670" w:type="dxa"/>
            <w:vMerge w:val="restart"/>
            <w:vAlign w:val="center"/>
          </w:tcPr>
          <w:p w14:paraId="498DA13F" w14:textId="4637004C" w:rsidR="00F01E67" w:rsidRPr="00CF1952" w:rsidRDefault="00F01E67" w:rsidP="00F01E67">
            <w:pPr>
              <w:jc w:val="left"/>
              <w:rPr>
                <w:sz w:val="32"/>
                <w:szCs w:val="32"/>
              </w:rPr>
            </w:pPr>
            <w:r w:rsidRPr="00CF1952">
              <w:rPr>
                <w:sz w:val="32"/>
                <w:szCs w:val="32"/>
              </w:rPr>
              <w:t xml:space="preserve">Tên người vận </w:t>
            </w:r>
            <w:r w:rsidR="004D6B5C" w:rsidRPr="00CF1952">
              <w:rPr>
                <w:sz w:val="32"/>
                <w:szCs w:val="32"/>
              </w:rPr>
              <w:t>hành**</w:t>
            </w:r>
          </w:p>
        </w:tc>
      </w:tr>
      <w:tr w:rsidR="00CF1952" w:rsidRPr="00CF1952" w14:paraId="276F1A41" w14:textId="77777777" w:rsidTr="00F84995">
        <w:tc>
          <w:tcPr>
            <w:tcW w:w="1838" w:type="dxa"/>
            <w:vAlign w:val="center"/>
          </w:tcPr>
          <w:p w14:paraId="69580B1B" w14:textId="54C789F8" w:rsidR="00F01E67" w:rsidRPr="00CF1952" w:rsidRDefault="00F01E67" w:rsidP="00F01E67">
            <w:pPr>
              <w:jc w:val="center"/>
              <w:rPr>
                <w:sz w:val="32"/>
                <w:szCs w:val="32"/>
                <w:lang w:val="en-US"/>
              </w:rPr>
            </w:pPr>
            <w:r w:rsidRPr="00CF1952">
              <w:rPr>
                <w:sz w:val="32"/>
                <w:szCs w:val="32"/>
                <w:lang w:val="en-US"/>
              </w:rPr>
              <w:t>…</w:t>
            </w:r>
          </w:p>
        </w:tc>
        <w:tc>
          <w:tcPr>
            <w:tcW w:w="2126" w:type="dxa"/>
            <w:vMerge/>
            <w:vAlign w:val="center"/>
          </w:tcPr>
          <w:p w14:paraId="71AF0A69" w14:textId="77777777" w:rsidR="00F01E67" w:rsidRPr="00CF1952" w:rsidRDefault="00F01E67" w:rsidP="00F01E6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5670" w:type="dxa"/>
            <w:vMerge/>
            <w:vAlign w:val="center"/>
          </w:tcPr>
          <w:p w14:paraId="632F44CB" w14:textId="77777777" w:rsidR="00F01E67" w:rsidRPr="00CF1952" w:rsidRDefault="00F01E67" w:rsidP="00F01E67">
            <w:pPr>
              <w:jc w:val="left"/>
              <w:rPr>
                <w:b/>
                <w:bCs/>
                <w:sz w:val="32"/>
                <w:szCs w:val="32"/>
              </w:rPr>
            </w:pPr>
          </w:p>
        </w:tc>
      </w:tr>
      <w:tr w:rsidR="00CF1952" w:rsidRPr="00CF1952" w14:paraId="3EBD3DBD" w14:textId="77777777" w:rsidTr="00F84995">
        <w:tc>
          <w:tcPr>
            <w:tcW w:w="1838" w:type="dxa"/>
            <w:vAlign w:val="center"/>
          </w:tcPr>
          <w:p w14:paraId="30DE425A" w14:textId="5308B40A" w:rsidR="00F01E67" w:rsidRPr="00CF1952" w:rsidRDefault="00F01E67" w:rsidP="00F01E67">
            <w:pPr>
              <w:jc w:val="center"/>
              <w:rPr>
                <w:sz w:val="32"/>
                <w:szCs w:val="32"/>
                <w:lang w:val="en-US"/>
              </w:rPr>
            </w:pPr>
            <w:r w:rsidRPr="00CF1952">
              <w:rPr>
                <w:sz w:val="32"/>
                <w:szCs w:val="32"/>
                <w:lang w:val="en-US"/>
              </w:rPr>
              <w:t>40070</w:t>
            </w:r>
          </w:p>
        </w:tc>
        <w:tc>
          <w:tcPr>
            <w:tcW w:w="2126" w:type="dxa"/>
            <w:vMerge/>
            <w:vAlign w:val="center"/>
          </w:tcPr>
          <w:p w14:paraId="59A44EF6" w14:textId="77777777" w:rsidR="00F01E67" w:rsidRPr="00CF1952" w:rsidRDefault="00F01E67" w:rsidP="00F01E6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5670" w:type="dxa"/>
            <w:vMerge/>
            <w:vAlign w:val="center"/>
          </w:tcPr>
          <w:p w14:paraId="0F760C29" w14:textId="77777777" w:rsidR="00F01E67" w:rsidRPr="00CF1952" w:rsidRDefault="00F01E67" w:rsidP="00F01E67">
            <w:pPr>
              <w:jc w:val="left"/>
              <w:rPr>
                <w:b/>
                <w:bCs/>
                <w:sz w:val="32"/>
                <w:szCs w:val="32"/>
              </w:rPr>
            </w:pPr>
          </w:p>
        </w:tc>
      </w:tr>
      <w:tr w:rsidR="00CF1952" w:rsidRPr="00CF1952" w14:paraId="38554BB7" w14:textId="77777777" w:rsidTr="00F84995">
        <w:tc>
          <w:tcPr>
            <w:tcW w:w="1838" w:type="dxa"/>
            <w:vAlign w:val="center"/>
          </w:tcPr>
          <w:p w14:paraId="2D3B98E0" w14:textId="73C9128C" w:rsidR="00CF1952" w:rsidRPr="00CF1952" w:rsidRDefault="00CF1952" w:rsidP="00CF1952">
            <w:pPr>
              <w:jc w:val="center"/>
              <w:rPr>
                <w:color w:val="FF0000"/>
                <w:sz w:val="32"/>
                <w:szCs w:val="32"/>
              </w:rPr>
            </w:pPr>
            <w:r w:rsidRPr="00CF1952">
              <w:rPr>
                <w:color w:val="FF0000"/>
                <w:sz w:val="32"/>
                <w:szCs w:val="32"/>
                <w:lang w:val="en-US"/>
              </w:rPr>
              <w:t>40071</w:t>
            </w:r>
          </w:p>
        </w:tc>
        <w:tc>
          <w:tcPr>
            <w:tcW w:w="2126" w:type="dxa"/>
            <w:vMerge w:val="restart"/>
            <w:vAlign w:val="center"/>
          </w:tcPr>
          <w:p w14:paraId="6264A78F" w14:textId="3CC287C7" w:rsidR="00CF1952" w:rsidRPr="00CF1952" w:rsidRDefault="00CF1952" w:rsidP="00CF1952">
            <w:pPr>
              <w:jc w:val="center"/>
              <w:rPr>
                <w:color w:val="FF0000"/>
                <w:sz w:val="32"/>
                <w:szCs w:val="32"/>
              </w:rPr>
            </w:pPr>
            <w:r w:rsidRPr="00CF1952">
              <w:rPr>
                <w:color w:val="FF0000"/>
                <w:sz w:val="32"/>
                <w:szCs w:val="32"/>
              </w:rPr>
              <w:t>-</w:t>
            </w:r>
          </w:p>
        </w:tc>
        <w:tc>
          <w:tcPr>
            <w:tcW w:w="5670" w:type="dxa"/>
            <w:vMerge w:val="restart"/>
            <w:vAlign w:val="center"/>
          </w:tcPr>
          <w:p w14:paraId="4A7CFF27" w14:textId="0DDFAD18" w:rsidR="00CF1952" w:rsidRPr="00CF1952" w:rsidRDefault="00CF1952" w:rsidP="00CF1952">
            <w:pPr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 w:rsidRPr="00CF1952">
              <w:rPr>
                <w:b/>
                <w:bCs/>
                <w:color w:val="FF0000"/>
                <w:sz w:val="32"/>
                <w:szCs w:val="32"/>
              </w:rPr>
              <w:t>Not used</w:t>
            </w:r>
          </w:p>
        </w:tc>
      </w:tr>
      <w:tr w:rsidR="00CF1952" w:rsidRPr="00CF1952" w14:paraId="7123AD9A" w14:textId="77777777" w:rsidTr="00F84995">
        <w:tc>
          <w:tcPr>
            <w:tcW w:w="1838" w:type="dxa"/>
            <w:vAlign w:val="center"/>
          </w:tcPr>
          <w:p w14:paraId="5B96B9E6" w14:textId="30FE086C" w:rsidR="00CF1952" w:rsidRPr="00CF1952" w:rsidRDefault="00CF1952" w:rsidP="00CF1952">
            <w:pPr>
              <w:jc w:val="center"/>
              <w:rPr>
                <w:color w:val="FF0000"/>
                <w:sz w:val="32"/>
                <w:szCs w:val="32"/>
              </w:rPr>
            </w:pPr>
            <w:r w:rsidRPr="00CF1952">
              <w:rPr>
                <w:color w:val="FF0000"/>
                <w:sz w:val="32"/>
                <w:szCs w:val="32"/>
              </w:rPr>
              <w:t>…</w:t>
            </w:r>
          </w:p>
        </w:tc>
        <w:tc>
          <w:tcPr>
            <w:tcW w:w="2126" w:type="dxa"/>
            <w:vMerge/>
            <w:vAlign w:val="center"/>
          </w:tcPr>
          <w:p w14:paraId="406693CE" w14:textId="77777777" w:rsidR="00CF1952" w:rsidRPr="00CF1952" w:rsidRDefault="00CF1952" w:rsidP="00CF1952">
            <w:pPr>
              <w:jc w:val="center"/>
              <w:rPr>
                <w:color w:val="FF0000"/>
                <w:sz w:val="32"/>
                <w:szCs w:val="32"/>
              </w:rPr>
            </w:pPr>
          </w:p>
        </w:tc>
        <w:tc>
          <w:tcPr>
            <w:tcW w:w="5670" w:type="dxa"/>
            <w:vMerge/>
            <w:vAlign w:val="center"/>
          </w:tcPr>
          <w:p w14:paraId="3A412B37" w14:textId="77777777" w:rsidR="00CF1952" w:rsidRPr="00CF1952" w:rsidRDefault="00CF1952" w:rsidP="00CF1952">
            <w:pPr>
              <w:jc w:val="left"/>
              <w:rPr>
                <w:b/>
                <w:bCs/>
                <w:color w:val="FF0000"/>
                <w:sz w:val="32"/>
                <w:szCs w:val="32"/>
              </w:rPr>
            </w:pPr>
          </w:p>
        </w:tc>
      </w:tr>
      <w:tr w:rsidR="00CF1952" w:rsidRPr="00CF1952" w14:paraId="5B8C7411" w14:textId="77777777" w:rsidTr="00F84995">
        <w:tc>
          <w:tcPr>
            <w:tcW w:w="1838" w:type="dxa"/>
            <w:vAlign w:val="center"/>
          </w:tcPr>
          <w:p w14:paraId="0F4A0927" w14:textId="37BEDF15" w:rsidR="00CF1952" w:rsidRPr="00CF1952" w:rsidRDefault="00CF1952" w:rsidP="00CF1952">
            <w:pPr>
              <w:jc w:val="center"/>
              <w:rPr>
                <w:color w:val="FF0000"/>
                <w:sz w:val="32"/>
                <w:szCs w:val="32"/>
                <w:lang w:val="en-US"/>
              </w:rPr>
            </w:pPr>
            <w:r w:rsidRPr="00CF1952">
              <w:rPr>
                <w:color w:val="FF0000"/>
                <w:sz w:val="32"/>
                <w:szCs w:val="32"/>
                <w:lang w:val="en-US"/>
              </w:rPr>
              <w:t>40099</w:t>
            </w:r>
          </w:p>
        </w:tc>
        <w:tc>
          <w:tcPr>
            <w:tcW w:w="2126" w:type="dxa"/>
            <w:vMerge/>
            <w:vAlign w:val="center"/>
          </w:tcPr>
          <w:p w14:paraId="264DD451" w14:textId="77777777" w:rsidR="00CF1952" w:rsidRPr="00CF1952" w:rsidRDefault="00CF1952" w:rsidP="00CF1952">
            <w:pPr>
              <w:jc w:val="center"/>
              <w:rPr>
                <w:color w:val="FF0000"/>
                <w:sz w:val="32"/>
                <w:szCs w:val="32"/>
              </w:rPr>
            </w:pPr>
          </w:p>
        </w:tc>
        <w:tc>
          <w:tcPr>
            <w:tcW w:w="5670" w:type="dxa"/>
            <w:vMerge/>
            <w:vAlign w:val="center"/>
          </w:tcPr>
          <w:p w14:paraId="12D6F548" w14:textId="77777777" w:rsidR="00CF1952" w:rsidRPr="00CF1952" w:rsidRDefault="00CF1952" w:rsidP="00CF1952">
            <w:pPr>
              <w:jc w:val="left"/>
              <w:rPr>
                <w:b/>
                <w:bCs/>
                <w:color w:val="FF0000"/>
                <w:sz w:val="32"/>
                <w:szCs w:val="32"/>
              </w:rPr>
            </w:pPr>
          </w:p>
        </w:tc>
      </w:tr>
      <w:tr w:rsidR="00CF1952" w:rsidRPr="00CF1952" w14:paraId="4631CDE8" w14:textId="77777777" w:rsidTr="00F84995">
        <w:tc>
          <w:tcPr>
            <w:tcW w:w="1838" w:type="dxa"/>
            <w:vAlign w:val="center"/>
          </w:tcPr>
          <w:p w14:paraId="23B6C42A" w14:textId="4F43C4B4" w:rsidR="00CF1952" w:rsidRPr="00CF1952" w:rsidRDefault="00CF1952" w:rsidP="00CF1952">
            <w:pPr>
              <w:jc w:val="center"/>
              <w:rPr>
                <w:color w:val="FF0000"/>
                <w:sz w:val="32"/>
                <w:szCs w:val="32"/>
                <w:lang w:val="en-US"/>
              </w:rPr>
            </w:pPr>
            <w:r w:rsidRPr="00CF1952">
              <w:rPr>
                <w:color w:val="FF0000"/>
                <w:sz w:val="32"/>
                <w:szCs w:val="32"/>
                <w:lang w:val="en-US"/>
              </w:rPr>
              <w:t>40100</w:t>
            </w:r>
          </w:p>
        </w:tc>
        <w:tc>
          <w:tcPr>
            <w:tcW w:w="2126" w:type="dxa"/>
            <w:vAlign w:val="center"/>
          </w:tcPr>
          <w:p w14:paraId="359031C3" w14:textId="6091C212" w:rsidR="00CF1952" w:rsidRPr="00CF1952" w:rsidRDefault="00CF1952" w:rsidP="00CF1952">
            <w:pPr>
              <w:jc w:val="center"/>
              <w:rPr>
                <w:color w:val="FF0000"/>
                <w:sz w:val="32"/>
                <w:szCs w:val="32"/>
              </w:rPr>
            </w:pPr>
            <w:r w:rsidRPr="00CF1952">
              <w:rPr>
                <w:color w:val="FF0000"/>
                <w:sz w:val="32"/>
                <w:szCs w:val="32"/>
              </w:rPr>
              <w:t>16 bit integer</w:t>
            </w:r>
          </w:p>
        </w:tc>
        <w:tc>
          <w:tcPr>
            <w:tcW w:w="5670" w:type="dxa"/>
            <w:vAlign w:val="center"/>
          </w:tcPr>
          <w:p w14:paraId="77D1C9A6" w14:textId="5E0D371E" w:rsidR="00CF1952" w:rsidRPr="00CF1952" w:rsidRDefault="00CF1952" w:rsidP="00CF1952">
            <w:pPr>
              <w:jc w:val="left"/>
              <w:rPr>
                <w:color w:val="FF0000"/>
                <w:sz w:val="32"/>
                <w:szCs w:val="32"/>
              </w:rPr>
            </w:pPr>
            <w:r w:rsidRPr="00CF1952">
              <w:rPr>
                <w:color w:val="FF0000"/>
                <w:sz w:val="32"/>
                <w:szCs w:val="32"/>
              </w:rPr>
              <w:t xml:space="preserve">Trạng thái </w:t>
            </w:r>
            <w:r w:rsidR="00F84995">
              <w:rPr>
                <w:color w:val="FF0000"/>
                <w:sz w:val="32"/>
                <w:szCs w:val="32"/>
              </w:rPr>
              <w:t xml:space="preserve">ĐÃ LƯU </w:t>
            </w:r>
            <w:r w:rsidRPr="00CF1952">
              <w:rPr>
                <w:color w:val="FF0000"/>
                <w:sz w:val="32"/>
                <w:szCs w:val="32"/>
              </w:rPr>
              <w:t xml:space="preserve">của 10 bộ data </w:t>
            </w:r>
            <w:r w:rsidR="00F84995">
              <w:rPr>
                <w:color w:val="FF0000"/>
                <w:sz w:val="32"/>
                <w:szCs w:val="32"/>
              </w:rPr>
              <w:t>backup, từ ca gần nhất đến ca gần thứ 10 tương ứng từ bit 0 đến bit 9</w:t>
            </w:r>
          </w:p>
        </w:tc>
      </w:tr>
    </w:tbl>
    <w:p w14:paraId="459E338B" w14:textId="5480CE0F" w:rsidR="004D6B5C" w:rsidRPr="00CF1952" w:rsidRDefault="004D6B5C" w:rsidP="00754D66">
      <w:pPr>
        <w:rPr>
          <w:sz w:val="32"/>
          <w:szCs w:val="32"/>
        </w:rPr>
      </w:pPr>
      <w:r w:rsidRPr="00CF1952">
        <w:rPr>
          <w:sz w:val="32"/>
          <w:szCs w:val="32"/>
        </w:rPr>
        <w:lastRenderedPageBreak/>
        <w:t>** Tên người vận hành được lưu trong tối đa 20 thanh ghi 16 bits, theo thứ tự từ 8 lower bits - 8 higher bits theo định dạng ASCII. Ví dụ, tên "</w:t>
      </w:r>
      <w:r w:rsidRPr="00CF1952">
        <w:rPr>
          <w:b/>
          <w:bCs/>
          <w:i/>
          <w:iCs/>
          <w:sz w:val="32"/>
          <w:szCs w:val="32"/>
        </w:rPr>
        <w:t>Nguyen Van A</w:t>
      </w:r>
      <w:r w:rsidRPr="00CF1952">
        <w:rPr>
          <w:sz w:val="32"/>
          <w:szCs w:val="32"/>
        </w:rPr>
        <w:t>" sẽ được lưu như sau: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CF1952" w:rsidRPr="00CF1952" w14:paraId="3A3652D9" w14:textId="77777777" w:rsidTr="004D6B5C">
        <w:tc>
          <w:tcPr>
            <w:tcW w:w="3209" w:type="dxa"/>
            <w:vAlign w:val="center"/>
          </w:tcPr>
          <w:p w14:paraId="400464DB" w14:textId="00613B55" w:rsidR="004D6B5C" w:rsidRPr="00CF1952" w:rsidRDefault="004D6B5C" w:rsidP="004D6B5C">
            <w:pPr>
              <w:jc w:val="center"/>
              <w:rPr>
                <w:b/>
                <w:bCs/>
                <w:sz w:val="32"/>
                <w:szCs w:val="32"/>
              </w:rPr>
            </w:pPr>
            <w:r w:rsidRPr="00CF1952">
              <w:rPr>
                <w:b/>
                <w:bCs/>
                <w:sz w:val="32"/>
                <w:szCs w:val="32"/>
              </w:rPr>
              <w:t>Register</w:t>
            </w:r>
          </w:p>
        </w:tc>
        <w:tc>
          <w:tcPr>
            <w:tcW w:w="3209" w:type="dxa"/>
            <w:vAlign w:val="center"/>
          </w:tcPr>
          <w:p w14:paraId="039DFAAE" w14:textId="4256E8CA" w:rsidR="004D6B5C" w:rsidRPr="00CF1952" w:rsidRDefault="004D6B5C" w:rsidP="004D6B5C">
            <w:pPr>
              <w:jc w:val="center"/>
              <w:rPr>
                <w:b/>
                <w:bCs/>
                <w:sz w:val="32"/>
                <w:szCs w:val="32"/>
              </w:rPr>
            </w:pPr>
            <w:r w:rsidRPr="00CF1952">
              <w:rPr>
                <w:b/>
                <w:bCs/>
                <w:sz w:val="32"/>
                <w:szCs w:val="32"/>
              </w:rPr>
              <w:t>8 higher bits</w:t>
            </w:r>
          </w:p>
        </w:tc>
        <w:tc>
          <w:tcPr>
            <w:tcW w:w="3210" w:type="dxa"/>
            <w:vAlign w:val="center"/>
          </w:tcPr>
          <w:p w14:paraId="5EA6A5DF" w14:textId="6F484E42" w:rsidR="004D6B5C" w:rsidRPr="00CF1952" w:rsidRDefault="004D6B5C" w:rsidP="004D6B5C">
            <w:pPr>
              <w:jc w:val="center"/>
              <w:rPr>
                <w:b/>
                <w:bCs/>
                <w:sz w:val="32"/>
                <w:szCs w:val="32"/>
              </w:rPr>
            </w:pPr>
            <w:r w:rsidRPr="00CF1952">
              <w:rPr>
                <w:b/>
                <w:bCs/>
                <w:sz w:val="32"/>
                <w:szCs w:val="32"/>
              </w:rPr>
              <w:t>8 lower bits</w:t>
            </w:r>
          </w:p>
        </w:tc>
      </w:tr>
      <w:tr w:rsidR="00CF1952" w:rsidRPr="00CF1952" w14:paraId="77D14B46" w14:textId="77777777" w:rsidTr="004D6B5C">
        <w:tc>
          <w:tcPr>
            <w:tcW w:w="3209" w:type="dxa"/>
            <w:vMerge w:val="restart"/>
            <w:vAlign w:val="center"/>
          </w:tcPr>
          <w:p w14:paraId="7185AF23" w14:textId="3F665DF4" w:rsidR="004D6B5C" w:rsidRPr="00CF1952" w:rsidRDefault="004D6B5C" w:rsidP="004D6B5C">
            <w:pPr>
              <w:jc w:val="center"/>
              <w:rPr>
                <w:sz w:val="32"/>
                <w:szCs w:val="32"/>
              </w:rPr>
            </w:pPr>
            <w:r w:rsidRPr="00CF1952">
              <w:rPr>
                <w:sz w:val="32"/>
                <w:szCs w:val="32"/>
              </w:rPr>
              <w:t>40051</w:t>
            </w:r>
          </w:p>
        </w:tc>
        <w:tc>
          <w:tcPr>
            <w:tcW w:w="3209" w:type="dxa"/>
            <w:vAlign w:val="center"/>
          </w:tcPr>
          <w:p w14:paraId="309CC016" w14:textId="436D1625" w:rsidR="004D6B5C" w:rsidRPr="00CF1952" w:rsidRDefault="004D6B5C" w:rsidP="004D6B5C">
            <w:pPr>
              <w:jc w:val="center"/>
              <w:rPr>
                <w:sz w:val="32"/>
                <w:szCs w:val="32"/>
              </w:rPr>
            </w:pPr>
            <w:r w:rsidRPr="00CF1952">
              <w:rPr>
                <w:sz w:val="32"/>
                <w:szCs w:val="32"/>
              </w:rPr>
              <w:t>01100111</w:t>
            </w:r>
          </w:p>
        </w:tc>
        <w:tc>
          <w:tcPr>
            <w:tcW w:w="3210" w:type="dxa"/>
            <w:vAlign w:val="center"/>
          </w:tcPr>
          <w:p w14:paraId="0881D4E7" w14:textId="4AF76A53" w:rsidR="004D6B5C" w:rsidRPr="00CF1952" w:rsidRDefault="004D6B5C" w:rsidP="004D6B5C">
            <w:pPr>
              <w:jc w:val="center"/>
              <w:rPr>
                <w:sz w:val="32"/>
                <w:szCs w:val="32"/>
              </w:rPr>
            </w:pPr>
            <w:r w:rsidRPr="00CF1952">
              <w:rPr>
                <w:sz w:val="32"/>
                <w:szCs w:val="32"/>
              </w:rPr>
              <w:t>01001110</w:t>
            </w:r>
          </w:p>
        </w:tc>
      </w:tr>
      <w:tr w:rsidR="00CF1952" w:rsidRPr="00CF1952" w14:paraId="60B6CC20" w14:textId="77777777" w:rsidTr="004D6B5C">
        <w:tc>
          <w:tcPr>
            <w:tcW w:w="3209" w:type="dxa"/>
            <w:vMerge/>
            <w:vAlign w:val="center"/>
          </w:tcPr>
          <w:p w14:paraId="722B8061" w14:textId="77777777" w:rsidR="004D6B5C" w:rsidRPr="00CF1952" w:rsidRDefault="004D6B5C" w:rsidP="004D6B5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209" w:type="dxa"/>
            <w:vAlign w:val="center"/>
          </w:tcPr>
          <w:p w14:paraId="09E8F716" w14:textId="71C17F82" w:rsidR="004D6B5C" w:rsidRPr="00CF1952" w:rsidRDefault="004D6B5C" w:rsidP="004D6B5C">
            <w:pPr>
              <w:jc w:val="center"/>
              <w:rPr>
                <w:sz w:val="32"/>
                <w:szCs w:val="32"/>
              </w:rPr>
            </w:pPr>
            <w:r w:rsidRPr="00CF1952">
              <w:rPr>
                <w:sz w:val="32"/>
                <w:szCs w:val="32"/>
              </w:rPr>
              <w:t>"g"</w:t>
            </w:r>
          </w:p>
        </w:tc>
        <w:tc>
          <w:tcPr>
            <w:tcW w:w="3210" w:type="dxa"/>
            <w:vAlign w:val="center"/>
          </w:tcPr>
          <w:p w14:paraId="495BC58F" w14:textId="302EF61F" w:rsidR="004D6B5C" w:rsidRPr="00CF1952" w:rsidRDefault="004D6B5C" w:rsidP="004D6B5C">
            <w:pPr>
              <w:jc w:val="center"/>
              <w:rPr>
                <w:sz w:val="32"/>
                <w:szCs w:val="32"/>
              </w:rPr>
            </w:pPr>
            <w:r w:rsidRPr="00CF1952">
              <w:rPr>
                <w:sz w:val="32"/>
                <w:szCs w:val="32"/>
              </w:rPr>
              <w:t>"N"</w:t>
            </w:r>
          </w:p>
        </w:tc>
      </w:tr>
      <w:tr w:rsidR="00CF1952" w:rsidRPr="00CF1952" w14:paraId="3ACBF649" w14:textId="77777777" w:rsidTr="004D6B5C">
        <w:tc>
          <w:tcPr>
            <w:tcW w:w="3209" w:type="dxa"/>
            <w:vMerge w:val="restart"/>
            <w:vAlign w:val="center"/>
          </w:tcPr>
          <w:p w14:paraId="77DB0C9D" w14:textId="781CFFA7" w:rsidR="004D6B5C" w:rsidRPr="00CF1952" w:rsidRDefault="004D6B5C" w:rsidP="004D6B5C">
            <w:pPr>
              <w:jc w:val="center"/>
              <w:rPr>
                <w:sz w:val="32"/>
                <w:szCs w:val="32"/>
              </w:rPr>
            </w:pPr>
            <w:r w:rsidRPr="00CF1952">
              <w:rPr>
                <w:sz w:val="32"/>
                <w:szCs w:val="32"/>
              </w:rPr>
              <w:t>40052</w:t>
            </w:r>
          </w:p>
        </w:tc>
        <w:tc>
          <w:tcPr>
            <w:tcW w:w="3209" w:type="dxa"/>
            <w:vAlign w:val="center"/>
          </w:tcPr>
          <w:p w14:paraId="297FE650" w14:textId="1F4A7AE5" w:rsidR="004D6B5C" w:rsidRPr="00CF1952" w:rsidRDefault="004D6B5C" w:rsidP="004D6B5C">
            <w:pPr>
              <w:jc w:val="center"/>
              <w:rPr>
                <w:sz w:val="32"/>
                <w:szCs w:val="32"/>
              </w:rPr>
            </w:pPr>
            <w:r w:rsidRPr="00CF1952">
              <w:rPr>
                <w:sz w:val="32"/>
                <w:szCs w:val="32"/>
              </w:rPr>
              <w:t>01111001</w:t>
            </w:r>
          </w:p>
        </w:tc>
        <w:tc>
          <w:tcPr>
            <w:tcW w:w="3210" w:type="dxa"/>
            <w:vAlign w:val="center"/>
          </w:tcPr>
          <w:p w14:paraId="2AB34788" w14:textId="075963DA" w:rsidR="004D6B5C" w:rsidRPr="00CF1952" w:rsidRDefault="004D6B5C" w:rsidP="004D6B5C">
            <w:pPr>
              <w:jc w:val="center"/>
              <w:rPr>
                <w:sz w:val="32"/>
                <w:szCs w:val="32"/>
              </w:rPr>
            </w:pPr>
            <w:r w:rsidRPr="00CF1952">
              <w:rPr>
                <w:sz w:val="32"/>
                <w:szCs w:val="32"/>
              </w:rPr>
              <w:t>01110101</w:t>
            </w:r>
          </w:p>
        </w:tc>
      </w:tr>
      <w:tr w:rsidR="00CF1952" w:rsidRPr="00CF1952" w14:paraId="5EB1D2C4" w14:textId="77777777" w:rsidTr="004D6B5C">
        <w:tc>
          <w:tcPr>
            <w:tcW w:w="3209" w:type="dxa"/>
            <w:vMerge/>
            <w:vAlign w:val="center"/>
          </w:tcPr>
          <w:p w14:paraId="05D18EEA" w14:textId="77777777" w:rsidR="004D6B5C" w:rsidRPr="00CF1952" w:rsidRDefault="004D6B5C" w:rsidP="004D6B5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209" w:type="dxa"/>
            <w:vAlign w:val="center"/>
          </w:tcPr>
          <w:p w14:paraId="53645E3B" w14:textId="678A1F16" w:rsidR="004D6B5C" w:rsidRPr="00CF1952" w:rsidRDefault="004D6B5C" w:rsidP="004D6B5C">
            <w:pPr>
              <w:jc w:val="center"/>
              <w:rPr>
                <w:sz w:val="32"/>
                <w:szCs w:val="32"/>
              </w:rPr>
            </w:pPr>
            <w:r w:rsidRPr="00CF1952">
              <w:rPr>
                <w:sz w:val="32"/>
                <w:szCs w:val="32"/>
              </w:rPr>
              <w:t>"y"</w:t>
            </w:r>
          </w:p>
        </w:tc>
        <w:tc>
          <w:tcPr>
            <w:tcW w:w="3210" w:type="dxa"/>
            <w:vAlign w:val="center"/>
          </w:tcPr>
          <w:p w14:paraId="4C7FD241" w14:textId="5BDDC0B0" w:rsidR="004D6B5C" w:rsidRPr="00CF1952" w:rsidRDefault="004D6B5C" w:rsidP="004D6B5C">
            <w:pPr>
              <w:jc w:val="center"/>
              <w:rPr>
                <w:sz w:val="32"/>
                <w:szCs w:val="32"/>
              </w:rPr>
            </w:pPr>
            <w:r w:rsidRPr="00CF1952">
              <w:rPr>
                <w:sz w:val="32"/>
                <w:szCs w:val="32"/>
              </w:rPr>
              <w:t>"u"</w:t>
            </w:r>
          </w:p>
        </w:tc>
      </w:tr>
      <w:tr w:rsidR="00CF1952" w:rsidRPr="00CF1952" w14:paraId="21191243" w14:textId="77777777" w:rsidTr="004D6B5C">
        <w:tc>
          <w:tcPr>
            <w:tcW w:w="3209" w:type="dxa"/>
            <w:vMerge w:val="restart"/>
            <w:vAlign w:val="center"/>
          </w:tcPr>
          <w:p w14:paraId="4F2B43F4" w14:textId="7A8D66AA" w:rsidR="004D6B5C" w:rsidRPr="00CF1952" w:rsidRDefault="004D6B5C" w:rsidP="004D6B5C">
            <w:pPr>
              <w:jc w:val="center"/>
              <w:rPr>
                <w:sz w:val="32"/>
                <w:szCs w:val="32"/>
              </w:rPr>
            </w:pPr>
            <w:r w:rsidRPr="00CF1952">
              <w:rPr>
                <w:sz w:val="32"/>
                <w:szCs w:val="32"/>
              </w:rPr>
              <w:t>40053</w:t>
            </w:r>
          </w:p>
        </w:tc>
        <w:tc>
          <w:tcPr>
            <w:tcW w:w="3209" w:type="dxa"/>
            <w:vAlign w:val="center"/>
          </w:tcPr>
          <w:p w14:paraId="49DABE2F" w14:textId="149D8BA9" w:rsidR="004D6B5C" w:rsidRPr="00CF1952" w:rsidRDefault="00236922" w:rsidP="004D6B5C">
            <w:pPr>
              <w:jc w:val="center"/>
              <w:rPr>
                <w:sz w:val="32"/>
                <w:szCs w:val="32"/>
              </w:rPr>
            </w:pPr>
            <w:r w:rsidRPr="00CF1952">
              <w:rPr>
                <w:sz w:val="32"/>
                <w:szCs w:val="32"/>
              </w:rPr>
              <w:t>01101110</w:t>
            </w:r>
          </w:p>
        </w:tc>
        <w:tc>
          <w:tcPr>
            <w:tcW w:w="3210" w:type="dxa"/>
            <w:vAlign w:val="center"/>
          </w:tcPr>
          <w:p w14:paraId="67BEE30B" w14:textId="7B039022" w:rsidR="004D6B5C" w:rsidRPr="00CF1952" w:rsidRDefault="00236922" w:rsidP="004D6B5C">
            <w:pPr>
              <w:jc w:val="center"/>
              <w:rPr>
                <w:sz w:val="32"/>
                <w:szCs w:val="32"/>
              </w:rPr>
            </w:pPr>
            <w:r w:rsidRPr="00CF1952">
              <w:rPr>
                <w:sz w:val="32"/>
                <w:szCs w:val="32"/>
              </w:rPr>
              <w:t>01100101</w:t>
            </w:r>
          </w:p>
        </w:tc>
      </w:tr>
      <w:tr w:rsidR="00CF1952" w:rsidRPr="00CF1952" w14:paraId="2A75DD45" w14:textId="77777777" w:rsidTr="004D6B5C">
        <w:tc>
          <w:tcPr>
            <w:tcW w:w="3209" w:type="dxa"/>
            <w:vMerge/>
            <w:vAlign w:val="center"/>
          </w:tcPr>
          <w:p w14:paraId="745DD771" w14:textId="77777777" w:rsidR="004D6B5C" w:rsidRPr="00CF1952" w:rsidRDefault="004D6B5C" w:rsidP="004D6B5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209" w:type="dxa"/>
            <w:vAlign w:val="center"/>
          </w:tcPr>
          <w:p w14:paraId="4F1EEFE1" w14:textId="026866AC" w:rsidR="004D6B5C" w:rsidRPr="00CF1952" w:rsidRDefault="004D6B5C" w:rsidP="004D6B5C">
            <w:pPr>
              <w:jc w:val="center"/>
              <w:rPr>
                <w:sz w:val="32"/>
                <w:szCs w:val="32"/>
              </w:rPr>
            </w:pPr>
            <w:r w:rsidRPr="00CF1952">
              <w:rPr>
                <w:sz w:val="32"/>
                <w:szCs w:val="32"/>
              </w:rPr>
              <w:t>"n"</w:t>
            </w:r>
          </w:p>
        </w:tc>
        <w:tc>
          <w:tcPr>
            <w:tcW w:w="3210" w:type="dxa"/>
            <w:vAlign w:val="center"/>
          </w:tcPr>
          <w:p w14:paraId="70E55EE1" w14:textId="7A71966A" w:rsidR="004D6B5C" w:rsidRPr="00CF1952" w:rsidRDefault="004D6B5C" w:rsidP="004D6B5C">
            <w:pPr>
              <w:jc w:val="center"/>
              <w:rPr>
                <w:sz w:val="32"/>
                <w:szCs w:val="32"/>
              </w:rPr>
            </w:pPr>
            <w:r w:rsidRPr="00CF1952">
              <w:rPr>
                <w:sz w:val="32"/>
                <w:szCs w:val="32"/>
              </w:rPr>
              <w:t>"e"</w:t>
            </w:r>
          </w:p>
        </w:tc>
      </w:tr>
      <w:tr w:rsidR="00CF1952" w:rsidRPr="00CF1952" w14:paraId="49E21FA3" w14:textId="77777777" w:rsidTr="004D6B5C">
        <w:tc>
          <w:tcPr>
            <w:tcW w:w="3209" w:type="dxa"/>
            <w:vMerge w:val="restart"/>
            <w:vAlign w:val="center"/>
          </w:tcPr>
          <w:p w14:paraId="1199B187" w14:textId="26D3AFFE" w:rsidR="004D6B5C" w:rsidRPr="00CF1952" w:rsidRDefault="004D6B5C" w:rsidP="004D6B5C">
            <w:pPr>
              <w:jc w:val="center"/>
              <w:rPr>
                <w:sz w:val="32"/>
                <w:szCs w:val="32"/>
              </w:rPr>
            </w:pPr>
            <w:r w:rsidRPr="00CF1952">
              <w:rPr>
                <w:sz w:val="32"/>
                <w:szCs w:val="32"/>
              </w:rPr>
              <w:t>40054</w:t>
            </w:r>
          </w:p>
        </w:tc>
        <w:tc>
          <w:tcPr>
            <w:tcW w:w="3209" w:type="dxa"/>
            <w:vAlign w:val="center"/>
          </w:tcPr>
          <w:p w14:paraId="503C4E7A" w14:textId="20D8349E" w:rsidR="004D6B5C" w:rsidRPr="00CF1952" w:rsidRDefault="00236922" w:rsidP="004D6B5C">
            <w:pPr>
              <w:jc w:val="center"/>
              <w:rPr>
                <w:sz w:val="32"/>
                <w:szCs w:val="32"/>
              </w:rPr>
            </w:pPr>
            <w:r w:rsidRPr="00CF1952">
              <w:rPr>
                <w:sz w:val="32"/>
                <w:szCs w:val="32"/>
              </w:rPr>
              <w:t>01010110</w:t>
            </w:r>
          </w:p>
        </w:tc>
        <w:tc>
          <w:tcPr>
            <w:tcW w:w="3210" w:type="dxa"/>
            <w:vAlign w:val="center"/>
          </w:tcPr>
          <w:p w14:paraId="349B6E45" w14:textId="216767F1" w:rsidR="004D6B5C" w:rsidRPr="00CF1952" w:rsidRDefault="00236922" w:rsidP="004D6B5C">
            <w:pPr>
              <w:jc w:val="center"/>
              <w:rPr>
                <w:sz w:val="32"/>
                <w:szCs w:val="32"/>
              </w:rPr>
            </w:pPr>
            <w:r w:rsidRPr="00CF1952">
              <w:rPr>
                <w:sz w:val="32"/>
                <w:szCs w:val="32"/>
              </w:rPr>
              <w:t>00100000</w:t>
            </w:r>
          </w:p>
        </w:tc>
      </w:tr>
      <w:tr w:rsidR="00CF1952" w:rsidRPr="00CF1952" w14:paraId="13B35698" w14:textId="77777777" w:rsidTr="004D6B5C">
        <w:tc>
          <w:tcPr>
            <w:tcW w:w="3209" w:type="dxa"/>
            <w:vMerge/>
            <w:vAlign w:val="center"/>
          </w:tcPr>
          <w:p w14:paraId="46F6D61F" w14:textId="77777777" w:rsidR="004D6B5C" w:rsidRPr="00CF1952" w:rsidRDefault="004D6B5C" w:rsidP="004D6B5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209" w:type="dxa"/>
            <w:vAlign w:val="center"/>
          </w:tcPr>
          <w:p w14:paraId="06812DD2" w14:textId="3816CBEE" w:rsidR="004D6B5C" w:rsidRPr="00CF1952" w:rsidRDefault="004D6B5C" w:rsidP="004D6B5C">
            <w:pPr>
              <w:jc w:val="center"/>
              <w:rPr>
                <w:sz w:val="32"/>
                <w:szCs w:val="32"/>
              </w:rPr>
            </w:pPr>
            <w:r w:rsidRPr="00CF1952">
              <w:rPr>
                <w:sz w:val="32"/>
                <w:szCs w:val="32"/>
              </w:rPr>
              <w:t>"V"</w:t>
            </w:r>
          </w:p>
        </w:tc>
        <w:tc>
          <w:tcPr>
            <w:tcW w:w="3210" w:type="dxa"/>
            <w:vAlign w:val="center"/>
          </w:tcPr>
          <w:p w14:paraId="24C77A80" w14:textId="3E3CC77E" w:rsidR="004D6B5C" w:rsidRPr="00CF1952" w:rsidRDefault="004D6B5C" w:rsidP="004D6B5C">
            <w:pPr>
              <w:jc w:val="center"/>
              <w:rPr>
                <w:sz w:val="32"/>
                <w:szCs w:val="32"/>
              </w:rPr>
            </w:pPr>
            <w:r w:rsidRPr="00CF1952">
              <w:rPr>
                <w:sz w:val="32"/>
                <w:szCs w:val="32"/>
              </w:rPr>
              <w:t>" "</w:t>
            </w:r>
          </w:p>
        </w:tc>
      </w:tr>
      <w:tr w:rsidR="00CF1952" w:rsidRPr="00CF1952" w14:paraId="49AD8510" w14:textId="77777777" w:rsidTr="004D6B5C">
        <w:tc>
          <w:tcPr>
            <w:tcW w:w="3209" w:type="dxa"/>
            <w:vMerge w:val="restart"/>
            <w:vAlign w:val="center"/>
          </w:tcPr>
          <w:p w14:paraId="552A1B3F" w14:textId="6F6803C6" w:rsidR="004D6B5C" w:rsidRPr="00CF1952" w:rsidRDefault="004D6B5C" w:rsidP="004D6B5C">
            <w:pPr>
              <w:jc w:val="center"/>
              <w:rPr>
                <w:sz w:val="32"/>
                <w:szCs w:val="32"/>
              </w:rPr>
            </w:pPr>
            <w:r w:rsidRPr="00CF1952">
              <w:rPr>
                <w:sz w:val="32"/>
                <w:szCs w:val="32"/>
              </w:rPr>
              <w:t>40055</w:t>
            </w:r>
          </w:p>
        </w:tc>
        <w:tc>
          <w:tcPr>
            <w:tcW w:w="3209" w:type="dxa"/>
            <w:vAlign w:val="center"/>
          </w:tcPr>
          <w:p w14:paraId="4B642963" w14:textId="311A7EE3" w:rsidR="004D6B5C" w:rsidRPr="00CF1952" w:rsidRDefault="00236922" w:rsidP="004D6B5C">
            <w:pPr>
              <w:jc w:val="center"/>
              <w:rPr>
                <w:sz w:val="32"/>
                <w:szCs w:val="32"/>
              </w:rPr>
            </w:pPr>
            <w:r w:rsidRPr="00CF1952">
              <w:rPr>
                <w:sz w:val="32"/>
                <w:szCs w:val="32"/>
              </w:rPr>
              <w:t xml:space="preserve">01101110 </w:t>
            </w:r>
          </w:p>
        </w:tc>
        <w:tc>
          <w:tcPr>
            <w:tcW w:w="3210" w:type="dxa"/>
            <w:vAlign w:val="center"/>
          </w:tcPr>
          <w:p w14:paraId="5C948B36" w14:textId="60829BE9" w:rsidR="004D6B5C" w:rsidRPr="00CF1952" w:rsidRDefault="00236922" w:rsidP="004D6B5C">
            <w:pPr>
              <w:jc w:val="center"/>
              <w:rPr>
                <w:sz w:val="32"/>
                <w:szCs w:val="32"/>
              </w:rPr>
            </w:pPr>
            <w:r w:rsidRPr="00CF1952">
              <w:rPr>
                <w:sz w:val="32"/>
                <w:szCs w:val="32"/>
              </w:rPr>
              <w:t>01100001</w:t>
            </w:r>
          </w:p>
        </w:tc>
      </w:tr>
      <w:tr w:rsidR="00CF1952" w:rsidRPr="00CF1952" w14:paraId="558A99D8" w14:textId="77777777" w:rsidTr="004D6B5C">
        <w:tc>
          <w:tcPr>
            <w:tcW w:w="3209" w:type="dxa"/>
            <w:vMerge/>
            <w:vAlign w:val="center"/>
          </w:tcPr>
          <w:p w14:paraId="72055B7B" w14:textId="77777777" w:rsidR="004D6B5C" w:rsidRPr="00CF1952" w:rsidRDefault="004D6B5C" w:rsidP="004D6B5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209" w:type="dxa"/>
            <w:vAlign w:val="center"/>
          </w:tcPr>
          <w:p w14:paraId="529373B2" w14:textId="5F344D5B" w:rsidR="004D6B5C" w:rsidRPr="00CF1952" w:rsidRDefault="004D6B5C" w:rsidP="004D6B5C">
            <w:pPr>
              <w:jc w:val="center"/>
              <w:rPr>
                <w:sz w:val="32"/>
                <w:szCs w:val="32"/>
              </w:rPr>
            </w:pPr>
            <w:r w:rsidRPr="00CF1952">
              <w:rPr>
                <w:sz w:val="32"/>
                <w:szCs w:val="32"/>
              </w:rPr>
              <w:t>"n"</w:t>
            </w:r>
          </w:p>
        </w:tc>
        <w:tc>
          <w:tcPr>
            <w:tcW w:w="3210" w:type="dxa"/>
            <w:vAlign w:val="center"/>
          </w:tcPr>
          <w:p w14:paraId="7DCA50CC" w14:textId="2798C2AB" w:rsidR="004D6B5C" w:rsidRPr="00CF1952" w:rsidRDefault="004D6B5C" w:rsidP="004D6B5C">
            <w:pPr>
              <w:jc w:val="center"/>
              <w:rPr>
                <w:sz w:val="32"/>
                <w:szCs w:val="32"/>
              </w:rPr>
            </w:pPr>
            <w:r w:rsidRPr="00CF1952">
              <w:rPr>
                <w:sz w:val="32"/>
                <w:szCs w:val="32"/>
              </w:rPr>
              <w:t>"a"</w:t>
            </w:r>
          </w:p>
        </w:tc>
      </w:tr>
      <w:tr w:rsidR="00CF1952" w:rsidRPr="00CF1952" w14:paraId="0488D0BE" w14:textId="77777777" w:rsidTr="004D6B5C">
        <w:tc>
          <w:tcPr>
            <w:tcW w:w="3209" w:type="dxa"/>
            <w:vMerge w:val="restart"/>
            <w:vAlign w:val="center"/>
          </w:tcPr>
          <w:p w14:paraId="1BCB457C" w14:textId="42275CB7" w:rsidR="004D6B5C" w:rsidRPr="00CF1952" w:rsidRDefault="004D6B5C" w:rsidP="004D6B5C">
            <w:pPr>
              <w:jc w:val="center"/>
              <w:rPr>
                <w:sz w:val="32"/>
                <w:szCs w:val="32"/>
              </w:rPr>
            </w:pPr>
            <w:r w:rsidRPr="00CF1952">
              <w:rPr>
                <w:sz w:val="32"/>
                <w:szCs w:val="32"/>
              </w:rPr>
              <w:t>40056</w:t>
            </w:r>
          </w:p>
        </w:tc>
        <w:tc>
          <w:tcPr>
            <w:tcW w:w="3209" w:type="dxa"/>
            <w:vAlign w:val="center"/>
          </w:tcPr>
          <w:p w14:paraId="60355447" w14:textId="67E60C4B" w:rsidR="004D6B5C" w:rsidRPr="00CF1952" w:rsidRDefault="00236922" w:rsidP="004D6B5C">
            <w:pPr>
              <w:jc w:val="center"/>
              <w:rPr>
                <w:sz w:val="32"/>
                <w:szCs w:val="32"/>
              </w:rPr>
            </w:pPr>
            <w:r w:rsidRPr="00CF1952">
              <w:rPr>
                <w:sz w:val="32"/>
                <w:szCs w:val="32"/>
              </w:rPr>
              <w:t>00000000</w:t>
            </w:r>
          </w:p>
        </w:tc>
        <w:tc>
          <w:tcPr>
            <w:tcW w:w="3210" w:type="dxa"/>
            <w:vAlign w:val="center"/>
          </w:tcPr>
          <w:p w14:paraId="78EF0467" w14:textId="657F1B9C" w:rsidR="004D6B5C" w:rsidRPr="00CF1952" w:rsidRDefault="00236922" w:rsidP="004D6B5C">
            <w:pPr>
              <w:jc w:val="center"/>
              <w:rPr>
                <w:sz w:val="32"/>
                <w:szCs w:val="32"/>
              </w:rPr>
            </w:pPr>
            <w:r w:rsidRPr="00CF1952">
              <w:rPr>
                <w:sz w:val="32"/>
                <w:szCs w:val="32"/>
              </w:rPr>
              <w:t>01000001</w:t>
            </w:r>
          </w:p>
        </w:tc>
      </w:tr>
      <w:tr w:rsidR="00CF1952" w:rsidRPr="00CF1952" w14:paraId="1663A281" w14:textId="77777777" w:rsidTr="004D6B5C">
        <w:tc>
          <w:tcPr>
            <w:tcW w:w="3209" w:type="dxa"/>
            <w:vMerge/>
            <w:vAlign w:val="center"/>
          </w:tcPr>
          <w:p w14:paraId="790CDC4C" w14:textId="77777777" w:rsidR="004D6B5C" w:rsidRPr="00CF1952" w:rsidRDefault="004D6B5C" w:rsidP="004D6B5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209" w:type="dxa"/>
            <w:vAlign w:val="center"/>
          </w:tcPr>
          <w:p w14:paraId="7D6C4804" w14:textId="67DE4D80" w:rsidR="004D6B5C" w:rsidRPr="00CF1952" w:rsidRDefault="004D6B5C" w:rsidP="004D6B5C">
            <w:pPr>
              <w:jc w:val="center"/>
              <w:rPr>
                <w:sz w:val="32"/>
                <w:szCs w:val="32"/>
              </w:rPr>
            </w:pPr>
            <w:r w:rsidRPr="00CF1952">
              <w:rPr>
                <w:sz w:val="32"/>
                <w:szCs w:val="32"/>
              </w:rPr>
              <w:t>""</w:t>
            </w:r>
          </w:p>
        </w:tc>
        <w:tc>
          <w:tcPr>
            <w:tcW w:w="3210" w:type="dxa"/>
            <w:vAlign w:val="center"/>
          </w:tcPr>
          <w:p w14:paraId="3E13BDC2" w14:textId="2E28A212" w:rsidR="004D6B5C" w:rsidRPr="00CF1952" w:rsidRDefault="004D6B5C" w:rsidP="004D6B5C">
            <w:pPr>
              <w:jc w:val="center"/>
              <w:rPr>
                <w:sz w:val="32"/>
                <w:szCs w:val="32"/>
              </w:rPr>
            </w:pPr>
            <w:r w:rsidRPr="00CF1952">
              <w:rPr>
                <w:sz w:val="32"/>
                <w:szCs w:val="32"/>
              </w:rPr>
              <w:t>"A"</w:t>
            </w:r>
          </w:p>
        </w:tc>
      </w:tr>
    </w:tbl>
    <w:p w14:paraId="136F3D82" w14:textId="38378962" w:rsidR="00754D66" w:rsidRPr="00CF1952" w:rsidRDefault="00754D66" w:rsidP="00754D66">
      <w:pPr>
        <w:rPr>
          <w:i/>
          <w:iCs/>
          <w:sz w:val="32"/>
          <w:szCs w:val="32"/>
          <w:lang w:val="en-US"/>
        </w:rPr>
      </w:pPr>
      <w:r w:rsidRPr="00CF1952">
        <w:rPr>
          <w:i/>
          <w:iCs/>
          <w:sz w:val="32"/>
          <w:szCs w:val="32"/>
          <w:lang w:val="en-US"/>
        </w:rPr>
        <w:t>* Data</w:t>
      </w:r>
      <w:r w:rsidRPr="00CF1952">
        <w:rPr>
          <w:i/>
          <w:iCs/>
          <w:sz w:val="32"/>
          <w:szCs w:val="32"/>
        </w:rPr>
        <w:t xml:space="preserve"> for </w:t>
      </w:r>
      <w:r w:rsidRPr="00CF1952">
        <w:rPr>
          <w:i/>
          <w:iCs/>
          <w:sz w:val="32"/>
          <w:szCs w:val="32"/>
          <w:lang w:val="en-US"/>
        </w:rPr>
        <w:t>backing up</w:t>
      </w:r>
    </w:p>
    <w:p w14:paraId="2A85037B" w14:textId="36E1E54F" w:rsidR="00800AFA" w:rsidRPr="00CF1952" w:rsidRDefault="00E410BD" w:rsidP="004F3E16">
      <w:pPr>
        <w:pStyle w:val="oancuaDanhsach"/>
        <w:numPr>
          <w:ilvl w:val="0"/>
          <w:numId w:val="11"/>
        </w:numPr>
        <w:ind w:left="567"/>
        <w:rPr>
          <w:sz w:val="32"/>
          <w:szCs w:val="32"/>
        </w:rPr>
      </w:pPr>
      <w:r w:rsidRPr="00CF1952">
        <w:rPr>
          <w:sz w:val="32"/>
          <w:szCs w:val="32"/>
        </w:rPr>
        <w:t>Đ</w:t>
      </w:r>
      <w:r w:rsidR="00D71622" w:rsidRPr="00CF1952">
        <w:rPr>
          <w:sz w:val="32"/>
          <w:szCs w:val="32"/>
        </w:rPr>
        <w:t xml:space="preserve">ịa chỉ 40101 - </w:t>
      </w:r>
      <w:r w:rsidR="004F3E16" w:rsidRPr="00CF1952">
        <w:rPr>
          <w:sz w:val="32"/>
          <w:szCs w:val="32"/>
        </w:rPr>
        <w:t>40170</w:t>
      </w:r>
      <w:r w:rsidR="00D71622" w:rsidRPr="00CF1952">
        <w:rPr>
          <w:sz w:val="32"/>
          <w:szCs w:val="32"/>
        </w:rPr>
        <w:t xml:space="preserve"> tương ứng với 40001 - </w:t>
      </w:r>
      <w:r w:rsidR="004F3E16" w:rsidRPr="00CF1952">
        <w:rPr>
          <w:sz w:val="32"/>
          <w:szCs w:val="32"/>
        </w:rPr>
        <w:t>40070</w:t>
      </w:r>
      <w:r w:rsidR="00D71622" w:rsidRPr="00CF1952">
        <w:rPr>
          <w:sz w:val="32"/>
          <w:szCs w:val="32"/>
        </w:rPr>
        <w:t xml:space="preserve"> của ca </w:t>
      </w:r>
      <w:r w:rsidR="004F3E16" w:rsidRPr="00CF1952">
        <w:rPr>
          <w:sz w:val="32"/>
          <w:szCs w:val="32"/>
        </w:rPr>
        <w:t>gần nhất</w:t>
      </w:r>
    </w:p>
    <w:p w14:paraId="4C7C5E64" w14:textId="78532728" w:rsidR="004F3E16" w:rsidRPr="00CF1952" w:rsidRDefault="00E410BD" w:rsidP="004F3E16">
      <w:pPr>
        <w:pStyle w:val="oancuaDanhsach"/>
        <w:numPr>
          <w:ilvl w:val="0"/>
          <w:numId w:val="11"/>
        </w:numPr>
        <w:ind w:left="567"/>
        <w:rPr>
          <w:sz w:val="32"/>
          <w:szCs w:val="32"/>
        </w:rPr>
      </w:pPr>
      <w:r w:rsidRPr="00CF1952">
        <w:rPr>
          <w:sz w:val="32"/>
          <w:szCs w:val="32"/>
        </w:rPr>
        <w:t>Địa chỉ</w:t>
      </w:r>
      <w:r w:rsidR="004F3E16" w:rsidRPr="00CF1952">
        <w:rPr>
          <w:sz w:val="32"/>
          <w:szCs w:val="32"/>
        </w:rPr>
        <w:t xml:space="preserve"> 40201 - 40270 tương ứng với 40001 - 40070 của ca gần thứ 2</w:t>
      </w:r>
    </w:p>
    <w:p w14:paraId="0918C4CA" w14:textId="32761F47" w:rsidR="004F3E16" w:rsidRPr="00CF1952" w:rsidRDefault="00E410BD" w:rsidP="004F3E16">
      <w:pPr>
        <w:pStyle w:val="oancuaDanhsach"/>
        <w:numPr>
          <w:ilvl w:val="0"/>
          <w:numId w:val="11"/>
        </w:numPr>
        <w:ind w:left="567"/>
        <w:rPr>
          <w:sz w:val="32"/>
          <w:szCs w:val="32"/>
        </w:rPr>
      </w:pPr>
      <w:r w:rsidRPr="00CF1952">
        <w:rPr>
          <w:sz w:val="32"/>
          <w:szCs w:val="32"/>
        </w:rPr>
        <w:t>Địa chỉ</w:t>
      </w:r>
      <w:r w:rsidR="004F3E16" w:rsidRPr="00CF1952">
        <w:rPr>
          <w:sz w:val="32"/>
          <w:szCs w:val="32"/>
        </w:rPr>
        <w:t xml:space="preserve"> 40301 - 40370 tương ứng với 40001 - 40070 của ca gần thứ 3</w:t>
      </w:r>
    </w:p>
    <w:p w14:paraId="3E3CFE0B" w14:textId="5F8FE5B1" w:rsidR="004F3E16" w:rsidRPr="00CF1952" w:rsidRDefault="00E410BD" w:rsidP="004F3E16">
      <w:pPr>
        <w:pStyle w:val="oancuaDanhsach"/>
        <w:numPr>
          <w:ilvl w:val="0"/>
          <w:numId w:val="11"/>
        </w:numPr>
        <w:ind w:left="567"/>
        <w:rPr>
          <w:sz w:val="32"/>
          <w:szCs w:val="32"/>
        </w:rPr>
      </w:pPr>
      <w:r w:rsidRPr="00CF1952">
        <w:rPr>
          <w:sz w:val="32"/>
          <w:szCs w:val="32"/>
        </w:rPr>
        <w:t>Địa chỉ</w:t>
      </w:r>
      <w:r w:rsidR="004F3E16" w:rsidRPr="00CF1952">
        <w:rPr>
          <w:sz w:val="32"/>
          <w:szCs w:val="32"/>
        </w:rPr>
        <w:t xml:space="preserve"> 40401 - 40470 tương ứng với 40001 - 40070 của ca gần thứ 4</w:t>
      </w:r>
    </w:p>
    <w:p w14:paraId="14B98712" w14:textId="7AF22622" w:rsidR="004F3E16" w:rsidRPr="00CF1952" w:rsidRDefault="00E410BD" w:rsidP="004F3E16">
      <w:pPr>
        <w:pStyle w:val="oancuaDanhsach"/>
        <w:numPr>
          <w:ilvl w:val="0"/>
          <w:numId w:val="11"/>
        </w:numPr>
        <w:ind w:left="567"/>
        <w:rPr>
          <w:sz w:val="32"/>
          <w:szCs w:val="32"/>
        </w:rPr>
      </w:pPr>
      <w:r w:rsidRPr="00CF1952">
        <w:rPr>
          <w:sz w:val="32"/>
          <w:szCs w:val="32"/>
        </w:rPr>
        <w:t>Địa chỉ</w:t>
      </w:r>
      <w:r w:rsidR="004F3E16" w:rsidRPr="00CF1952">
        <w:rPr>
          <w:sz w:val="32"/>
          <w:szCs w:val="32"/>
        </w:rPr>
        <w:t xml:space="preserve"> 40501 - 40570 tương ứng với 40001 - 40070 của ca gần thứ 5</w:t>
      </w:r>
    </w:p>
    <w:p w14:paraId="2B24CD20" w14:textId="2353365E" w:rsidR="004F3E16" w:rsidRPr="00CF1952" w:rsidRDefault="00E410BD" w:rsidP="004F3E16">
      <w:pPr>
        <w:pStyle w:val="oancuaDanhsach"/>
        <w:numPr>
          <w:ilvl w:val="0"/>
          <w:numId w:val="11"/>
        </w:numPr>
        <w:ind w:left="567"/>
        <w:rPr>
          <w:sz w:val="32"/>
          <w:szCs w:val="32"/>
        </w:rPr>
      </w:pPr>
      <w:r w:rsidRPr="00CF1952">
        <w:rPr>
          <w:sz w:val="32"/>
          <w:szCs w:val="32"/>
        </w:rPr>
        <w:t>Địa chỉ</w:t>
      </w:r>
      <w:r w:rsidR="004F3E16" w:rsidRPr="00CF1952">
        <w:rPr>
          <w:sz w:val="32"/>
          <w:szCs w:val="32"/>
        </w:rPr>
        <w:t xml:space="preserve"> 40601 - 40670 tương ứng với 40001 - 40070 của ca gần thứ 6</w:t>
      </w:r>
    </w:p>
    <w:p w14:paraId="1A06FE91" w14:textId="6B0FE647" w:rsidR="004F3E16" w:rsidRPr="00CF1952" w:rsidRDefault="00E410BD" w:rsidP="004F3E16">
      <w:pPr>
        <w:pStyle w:val="oancuaDanhsach"/>
        <w:numPr>
          <w:ilvl w:val="0"/>
          <w:numId w:val="11"/>
        </w:numPr>
        <w:ind w:left="567"/>
        <w:rPr>
          <w:sz w:val="32"/>
          <w:szCs w:val="32"/>
        </w:rPr>
      </w:pPr>
      <w:r w:rsidRPr="00CF1952">
        <w:rPr>
          <w:sz w:val="32"/>
          <w:szCs w:val="32"/>
        </w:rPr>
        <w:t>Địa chỉ</w:t>
      </w:r>
      <w:r w:rsidR="004F3E16" w:rsidRPr="00CF1952">
        <w:rPr>
          <w:sz w:val="32"/>
          <w:szCs w:val="32"/>
        </w:rPr>
        <w:t xml:space="preserve"> 40701 - 40770 tương ứng với 40001 - 40070 của ca gần thứ 7</w:t>
      </w:r>
    </w:p>
    <w:p w14:paraId="1B2BE7CC" w14:textId="3EC8BA77" w:rsidR="004F3E16" w:rsidRPr="00CF1952" w:rsidRDefault="00E410BD" w:rsidP="004F3E16">
      <w:pPr>
        <w:pStyle w:val="oancuaDanhsach"/>
        <w:numPr>
          <w:ilvl w:val="0"/>
          <w:numId w:val="11"/>
        </w:numPr>
        <w:ind w:left="567"/>
        <w:rPr>
          <w:sz w:val="32"/>
          <w:szCs w:val="32"/>
        </w:rPr>
      </w:pPr>
      <w:r w:rsidRPr="00CF1952">
        <w:rPr>
          <w:sz w:val="32"/>
          <w:szCs w:val="32"/>
        </w:rPr>
        <w:t>Địa chỉ</w:t>
      </w:r>
      <w:r w:rsidR="004F3E16" w:rsidRPr="00CF1952">
        <w:rPr>
          <w:sz w:val="32"/>
          <w:szCs w:val="32"/>
        </w:rPr>
        <w:t xml:space="preserve"> 40801 - 40870 tương ứng với 40001 - 40070 của ca gần thứ 8</w:t>
      </w:r>
    </w:p>
    <w:p w14:paraId="72729F9A" w14:textId="5CC762C6" w:rsidR="004F3E16" w:rsidRPr="00CF1952" w:rsidRDefault="00E410BD" w:rsidP="004F3E16">
      <w:pPr>
        <w:pStyle w:val="oancuaDanhsach"/>
        <w:numPr>
          <w:ilvl w:val="0"/>
          <w:numId w:val="11"/>
        </w:numPr>
        <w:ind w:left="567"/>
        <w:rPr>
          <w:sz w:val="32"/>
          <w:szCs w:val="32"/>
        </w:rPr>
      </w:pPr>
      <w:r w:rsidRPr="00CF1952">
        <w:rPr>
          <w:sz w:val="32"/>
          <w:szCs w:val="32"/>
        </w:rPr>
        <w:t>Địa chỉ</w:t>
      </w:r>
      <w:r w:rsidR="004F3E16" w:rsidRPr="00CF1952">
        <w:rPr>
          <w:sz w:val="32"/>
          <w:szCs w:val="32"/>
        </w:rPr>
        <w:t xml:space="preserve"> 40901 - 40970 tương ứng với 40001 - 40070 của ca gần thứ 9</w:t>
      </w:r>
    </w:p>
    <w:p w14:paraId="58A9E65B" w14:textId="20817678" w:rsidR="004F3E16" w:rsidRPr="00CF1952" w:rsidRDefault="00E410BD" w:rsidP="004F3E16">
      <w:pPr>
        <w:pStyle w:val="oancuaDanhsach"/>
        <w:numPr>
          <w:ilvl w:val="0"/>
          <w:numId w:val="11"/>
        </w:numPr>
        <w:ind w:left="567"/>
        <w:rPr>
          <w:sz w:val="32"/>
          <w:szCs w:val="32"/>
        </w:rPr>
      </w:pPr>
      <w:r w:rsidRPr="00CF1952">
        <w:rPr>
          <w:sz w:val="32"/>
          <w:szCs w:val="32"/>
        </w:rPr>
        <w:lastRenderedPageBreak/>
        <w:t>Địa chỉ</w:t>
      </w:r>
      <w:r w:rsidR="004F3E16" w:rsidRPr="00CF1952">
        <w:rPr>
          <w:sz w:val="32"/>
          <w:szCs w:val="32"/>
        </w:rPr>
        <w:t xml:space="preserve"> 41001 - 41070 tương ứng với 40001 - 40070 của ca gần thứ 10</w:t>
      </w:r>
    </w:p>
    <w:p w14:paraId="0DE2AFBB" w14:textId="77777777" w:rsidR="004F3E16" w:rsidRDefault="004F3E16" w:rsidP="004F3E16">
      <w:pPr>
        <w:pStyle w:val="oancuaDanhsach"/>
        <w:ind w:left="567"/>
        <w:rPr>
          <w:sz w:val="32"/>
          <w:szCs w:val="32"/>
        </w:rPr>
      </w:pPr>
    </w:p>
    <w:p w14:paraId="396599A4" w14:textId="77777777" w:rsidR="004F3E16" w:rsidRPr="004F3E16" w:rsidRDefault="004F3E16" w:rsidP="004F3E16">
      <w:pPr>
        <w:pStyle w:val="oancuaDanhsach"/>
        <w:ind w:left="567"/>
        <w:rPr>
          <w:sz w:val="32"/>
          <w:szCs w:val="32"/>
        </w:rPr>
      </w:pPr>
    </w:p>
    <w:p w14:paraId="25775545" w14:textId="77777777" w:rsidR="004F3E16" w:rsidRPr="00D71622" w:rsidRDefault="004F3E16" w:rsidP="00F44ADD">
      <w:pPr>
        <w:rPr>
          <w:sz w:val="32"/>
          <w:szCs w:val="32"/>
          <w:lang w:val="en-US"/>
        </w:rPr>
      </w:pPr>
    </w:p>
    <w:sectPr w:rsidR="004F3E16" w:rsidRPr="00D71622" w:rsidSect="00800AFA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44A80F" w14:textId="77777777" w:rsidR="009F4E01" w:rsidRDefault="009F4E01" w:rsidP="007E3EA3">
      <w:pPr>
        <w:spacing w:line="240" w:lineRule="auto"/>
      </w:pPr>
      <w:r>
        <w:separator/>
      </w:r>
    </w:p>
  </w:endnote>
  <w:endnote w:type="continuationSeparator" w:id="0">
    <w:p w14:paraId="2C5C6401" w14:textId="77777777" w:rsidR="009F4E01" w:rsidRDefault="009F4E01" w:rsidP="007E3E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BE7BB0" w14:textId="77777777" w:rsidR="009F4E01" w:rsidRDefault="009F4E01" w:rsidP="007E3EA3">
      <w:pPr>
        <w:spacing w:line="240" w:lineRule="auto"/>
      </w:pPr>
      <w:r>
        <w:separator/>
      </w:r>
    </w:p>
  </w:footnote>
  <w:footnote w:type="continuationSeparator" w:id="0">
    <w:p w14:paraId="755FE7E1" w14:textId="77777777" w:rsidR="009F4E01" w:rsidRDefault="009F4E01" w:rsidP="007E3EA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91E06"/>
    <w:multiLevelType w:val="hybridMultilevel"/>
    <w:tmpl w:val="181A174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953C1"/>
    <w:multiLevelType w:val="hybridMultilevel"/>
    <w:tmpl w:val="924ACAA2"/>
    <w:lvl w:ilvl="0" w:tplc="B48C0802">
      <w:numFmt w:val="bullet"/>
      <w:lvlText w:val="-"/>
      <w:lvlJc w:val="left"/>
      <w:pPr>
        <w:ind w:left="924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B33BD9"/>
    <w:multiLevelType w:val="hybridMultilevel"/>
    <w:tmpl w:val="7A52FB3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204008"/>
    <w:multiLevelType w:val="hybridMultilevel"/>
    <w:tmpl w:val="6786F30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9E6E52"/>
    <w:multiLevelType w:val="hybridMultilevel"/>
    <w:tmpl w:val="21F0808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5F562F"/>
    <w:multiLevelType w:val="hybridMultilevel"/>
    <w:tmpl w:val="3982BED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AE28EF"/>
    <w:multiLevelType w:val="hybridMultilevel"/>
    <w:tmpl w:val="224E8C7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E128EE"/>
    <w:multiLevelType w:val="hybridMultilevel"/>
    <w:tmpl w:val="DD54711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542A86"/>
    <w:multiLevelType w:val="hybridMultilevel"/>
    <w:tmpl w:val="16DC4A16"/>
    <w:lvl w:ilvl="0" w:tplc="042A0001">
      <w:start w:val="1"/>
      <w:numFmt w:val="bullet"/>
      <w:lvlText w:val=""/>
      <w:lvlJc w:val="left"/>
      <w:pPr>
        <w:ind w:left="1283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003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3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3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3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3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3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3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3" w:hanging="360"/>
      </w:pPr>
      <w:rPr>
        <w:rFonts w:ascii="Wingdings" w:hAnsi="Wingdings" w:hint="default"/>
      </w:rPr>
    </w:lvl>
  </w:abstractNum>
  <w:abstractNum w:abstractNumId="9" w15:restartNumberingAfterBreak="0">
    <w:nsid w:val="5B99384B"/>
    <w:multiLevelType w:val="hybridMultilevel"/>
    <w:tmpl w:val="74869FB2"/>
    <w:lvl w:ilvl="0" w:tplc="B48C0802">
      <w:numFmt w:val="bullet"/>
      <w:lvlText w:val="-"/>
      <w:lvlJc w:val="left"/>
      <w:pPr>
        <w:ind w:left="924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10" w15:restartNumberingAfterBreak="0">
    <w:nsid w:val="6DD84C06"/>
    <w:multiLevelType w:val="hybridMultilevel"/>
    <w:tmpl w:val="95B24B6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"/>
  </w:num>
  <w:num w:numId="4">
    <w:abstractNumId w:val="10"/>
  </w:num>
  <w:num w:numId="5">
    <w:abstractNumId w:val="2"/>
  </w:num>
  <w:num w:numId="6">
    <w:abstractNumId w:val="6"/>
  </w:num>
  <w:num w:numId="7">
    <w:abstractNumId w:val="0"/>
  </w:num>
  <w:num w:numId="8">
    <w:abstractNumId w:val="5"/>
  </w:num>
  <w:num w:numId="9">
    <w:abstractNumId w:val="4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grammar="clean"/>
  <w:attachedTemplate r:id="rId1"/>
  <w:defaultTabStop w:val="720"/>
  <w:drawingGridHorizontalSpacing w:val="13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AFA"/>
    <w:rsid w:val="000141A0"/>
    <w:rsid w:val="000148F1"/>
    <w:rsid w:val="00024F4D"/>
    <w:rsid w:val="00037C11"/>
    <w:rsid w:val="00060FB1"/>
    <w:rsid w:val="0006129A"/>
    <w:rsid w:val="000841BE"/>
    <w:rsid w:val="0009052F"/>
    <w:rsid w:val="000916D9"/>
    <w:rsid w:val="000A5ADB"/>
    <w:rsid w:val="000B59CB"/>
    <w:rsid w:val="00105EC3"/>
    <w:rsid w:val="00123AA2"/>
    <w:rsid w:val="00137206"/>
    <w:rsid w:val="00155237"/>
    <w:rsid w:val="0016710B"/>
    <w:rsid w:val="001754E1"/>
    <w:rsid w:val="00185B3D"/>
    <w:rsid w:val="0019273E"/>
    <w:rsid w:val="001A6BB8"/>
    <w:rsid w:val="001B4730"/>
    <w:rsid w:val="002008B9"/>
    <w:rsid w:val="00207270"/>
    <w:rsid w:val="0021737F"/>
    <w:rsid w:val="00230077"/>
    <w:rsid w:val="00235B3F"/>
    <w:rsid w:val="00236922"/>
    <w:rsid w:val="0025790C"/>
    <w:rsid w:val="00261714"/>
    <w:rsid w:val="00265B2A"/>
    <w:rsid w:val="00267E6B"/>
    <w:rsid w:val="00272175"/>
    <w:rsid w:val="002A5143"/>
    <w:rsid w:val="002A7D40"/>
    <w:rsid w:val="003061D7"/>
    <w:rsid w:val="003367F7"/>
    <w:rsid w:val="00371E54"/>
    <w:rsid w:val="00375FAA"/>
    <w:rsid w:val="00380872"/>
    <w:rsid w:val="00381FFD"/>
    <w:rsid w:val="0038212E"/>
    <w:rsid w:val="003B7939"/>
    <w:rsid w:val="003F0DAE"/>
    <w:rsid w:val="00405656"/>
    <w:rsid w:val="004162F1"/>
    <w:rsid w:val="004209E9"/>
    <w:rsid w:val="004607D7"/>
    <w:rsid w:val="0047050B"/>
    <w:rsid w:val="0048718C"/>
    <w:rsid w:val="00495057"/>
    <w:rsid w:val="004A0B4A"/>
    <w:rsid w:val="004A72BC"/>
    <w:rsid w:val="004C1B57"/>
    <w:rsid w:val="004C51C6"/>
    <w:rsid w:val="004D1AF2"/>
    <w:rsid w:val="004D6B5C"/>
    <w:rsid w:val="004E3C3D"/>
    <w:rsid w:val="004E4D28"/>
    <w:rsid w:val="004E5C4A"/>
    <w:rsid w:val="004F020F"/>
    <w:rsid w:val="004F3E16"/>
    <w:rsid w:val="005255BD"/>
    <w:rsid w:val="0055184A"/>
    <w:rsid w:val="005866DF"/>
    <w:rsid w:val="00586894"/>
    <w:rsid w:val="00590446"/>
    <w:rsid w:val="005A2EAE"/>
    <w:rsid w:val="005B393F"/>
    <w:rsid w:val="005B50F1"/>
    <w:rsid w:val="005C3023"/>
    <w:rsid w:val="00610439"/>
    <w:rsid w:val="00612727"/>
    <w:rsid w:val="006960FA"/>
    <w:rsid w:val="006C2688"/>
    <w:rsid w:val="006E51E9"/>
    <w:rsid w:val="006E525E"/>
    <w:rsid w:val="006F52FB"/>
    <w:rsid w:val="00723DAB"/>
    <w:rsid w:val="007371BC"/>
    <w:rsid w:val="007409C6"/>
    <w:rsid w:val="0074130F"/>
    <w:rsid w:val="00754D66"/>
    <w:rsid w:val="007723CB"/>
    <w:rsid w:val="007B1DC2"/>
    <w:rsid w:val="007E3EA3"/>
    <w:rsid w:val="007F0C0F"/>
    <w:rsid w:val="00800AFA"/>
    <w:rsid w:val="00823A29"/>
    <w:rsid w:val="00825355"/>
    <w:rsid w:val="00831363"/>
    <w:rsid w:val="0083148F"/>
    <w:rsid w:val="00832DDB"/>
    <w:rsid w:val="00835A73"/>
    <w:rsid w:val="00835E07"/>
    <w:rsid w:val="008420B9"/>
    <w:rsid w:val="00863EA3"/>
    <w:rsid w:val="00890CDC"/>
    <w:rsid w:val="00897D36"/>
    <w:rsid w:val="008A01D2"/>
    <w:rsid w:val="008A7B99"/>
    <w:rsid w:val="008B1315"/>
    <w:rsid w:val="008D27E5"/>
    <w:rsid w:val="008D7291"/>
    <w:rsid w:val="008D756D"/>
    <w:rsid w:val="008E1F5C"/>
    <w:rsid w:val="008E697B"/>
    <w:rsid w:val="00906665"/>
    <w:rsid w:val="00920063"/>
    <w:rsid w:val="00930A4F"/>
    <w:rsid w:val="00944286"/>
    <w:rsid w:val="00971B33"/>
    <w:rsid w:val="00973699"/>
    <w:rsid w:val="0099568D"/>
    <w:rsid w:val="009F03D8"/>
    <w:rsid w:val="009F3501"/>
    <w:rsid w:val="009F4E01"/>
    <w:rsid w:val="009F62B1"/>
    <w:rsid w:val="00A162AC"/>
    <w:rsid w:val="00A22A7A"/>
    <w:rsid w:val="00A23A63"/>
    <w:rsid w:val="00A53777"/>
    <w:rsid w:val="00A5516D"/>
    <w:rsid w:val="00A80887"/>
    <w:rsid w:val="00A87FD8"/>
    <w:rsid w:val="00A915BB"/>
    <w:rsid w:val="00AA25B5"/>
    <w:rsid w:val="00AC4733"/>
    <w:rsid w:val="00AE4DA8"/>
    <w:rsid w:val="00B1317C"/>
    <w:rsid w:val="00B13FD4"/>
    <w:rsid w:val="00B354A6"/>
    <w:rsid w:val="00B55DD3"/>
    <w:rsid w:val="00B62DA6"/>
    <w:rsid w:val="00B66124"/>
    <w:rsid w:val="00B86A31"/>
    <w:rsid w:val="00BA0791"/>
    <w:rsid w:val="00BA5073"/>
    <w:rsid w:val="00BB159F"/>
    <w:rsid w:val="00BB32A7"/>
    <w:rsid w:val="00BC30DA"/>
    <w:rsid w:val="00BD3D32"/>
    <w:rsid w:val="00BF0A35"/>
    <w:rsid w:val="00C137EB"/>
    <w:rsid w:val="00C20006"/>
    <w:rsid w:val="00C40940"/>
    <w:rsid w:val="00C52738"/>
    <w:rsid w:val="00C55792"/>
    <w:rsid w:val="00C56EE7"/>
    <w:rsid w:val="00C95D09"/>
    <w:rsid w:val="00C9667D"/>
    <w:rsid w:val="00CD524F"/>
    <w:rsid w:val="00CF1952"/>
    <w:rsid w:val="00D04E75"/>
    <w:rsid w:val="00D542F3"/>
    <w:rsid w:val="00D62BDB"/>
    <w:rsid w:val="00D71622"/>
    <w:rsid w:val="00D937E6"/>
    <w:rsid w:val="00DA14E0"/>
    <w:rsid w:val="00E1633B"/>
    <w:rsid w:val="00E2189F"/>
    <w:rsid w:val="00E30949"/>
    <w:rsid w:val="00E410BD"/>
    <w:rsid w:val="00E770F5"/>
    <w:rsid w:val="00E87646"/>
    <w:rsid w:val="00EA4435"/>
    <w:rsid w:val="00EA5453"/>
    <w:rsid w:val="00EA55A9"/>
    <w:rsid w:val="00EA65FB"/>
    <w:rsid w:val="00EB1220"/>
    <w:rsid w:val="00EB6F5D"/>
    <w:rsid w:val="00ED21F9"/>
    <w:rsid w:val="00ED63CF"/>
    <w:rsid w:val="00ED7CCD"/>
    <w:rsid w:val="00EE5390"/>
    <w:rsid w:val="00EF1D3A"/>
    <w:rsid w:val="00F01E67"/>
    <w:rsid w:val="00F27ACF"/>
    <w:rsid w:val="00F34F55"/>
    <w:rsid w:val="00F44ADD"/>
    <w:rsid w:val="00F64772"/>
    <w:rsid w:val="00F8066E"/>
    <w:rsid w:val="00F830CE"/>
    <w:rsid w:val="00F84995"/>
    <w:rsid w:val="00FD7D77"/>
    <w:rsid w:val="00FE0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A91CDC"/>
  <w15:chartTrackingRefBased/>
  <w15:docId w15:val="{5C9C7166-342F-47BE-B71D-FA494EC1E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38212E"/>
    <w:pPr>
      <w:tabs>
        <w:tab w:val="left" w:pos="567"/>
      </w:tabs>
      <w:spacing w:after="0" w:line="360" w:lineRule="auto"/>
      <w:contextualSpacing/>
      <w:jc w:val="both"/>
    </w:pPr>
    <w:rPr>
      <w:rFonts w:asciiTheme="majorHAnsi" w:hAnsiTheme="majorHAnsi"/>
      <w:sz w:val="26"/>
    </w:rPr>
  </w:style>
  <w:style w:type="paragraph" w:styleId="u1">
    <w:name w:val="heading 1"/>
    <w:basedOn w:val="Binhthng"/>
    <w:next w:val="Binhthng"/>
    <w:link w:val="u1Char"/>
    <w:uiPriority w:val="9"/>
    <w:qFormat/>
    <w:rsid w:val="00831363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831363"/>
    <w:pPr>
      <w:keepNext/>
      <w:keepLines/>
      <w:outlineLvl w:val="1"/>
    </w:pPr>
    <w:rPr>
      <w:rFonts w:eastAsiaTheme="majorEastAsia" w:cstheme="majorBidi"/>
      <w:b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6960FA"/>
    <w:pPr>
      <w:keepNext/>
      <w:keepLines/>
      <w:outlineLvl w:val="2"/>
    </w:pPr>
    <w:rPr>
      <w:rFonts w:eastAsiaTheme="majorEastAsia" w:cstheme="majorBidi"/>
      <w:szCs w:val="24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6960FA"/>
    <w:pPr>
      <w:keepNext/>
      <w:keepLines/>
      <w:outlineLvl w:val="3"/>
    </w:pPr>
    <w:rPr>
      <w:rFonts w:eastAsiaTheme="majorEastAsia" w:cstheme="majorBidi"/>
      <w:iCs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KhngDncch">
    <w:name w:val="No Spacing"/>
    <w:uiPriority w:val="1"/>
    <w:qFormat/>
    <w:rsid w:val="00831363"/>
    <w:pPr>
      <w:tabs>
        <w:tab w:val="left" w:pos="567"/>
      </w:tabs>
      <w:spacing w:after="0" w:line="360" w:lineRule="auto"/>
      <w:contextualSpacing/>
      <w:jc w:val="center"/>
    </w:pPr>
    <w:rPr>
      <w:rFonts w:asciiTheme="majorHAnsi" w:hAnsiTheme="majorHAnsi"/>
      <w:i/>
      <w:sz w:val="20"/>
    </w:rPr>
  </w:style>
  <w:style w:type="character" w:customStyle="1" w:styleId="u1Char">
    <w:name w:val="Đầu đề 1 Char"/>
    <w:basedOn w:val="Phngmcinhcuaoanvn"/>
    <w:link w:val="u1"/>
    <w:uiPriority w:val="9"/>
    <w:rsid w:val="00831363"/>
    <w:rPr>
      <w:rFonts w:asciiTheme="majorHAnsi" w:eastAsiaTheme="majorEastAsia" w:hAnsiTheme="majorHAnsi" w:cstheme="majorBidi"/>
      <w:b/>
      <w:sz w:val="26"/>
      <w:szCs w:val="32"/>
    </w:rPr>
  </w:style>
  <w:style w:type="character" w:customStyle="1" w:styleId="u2Char">
    <w:name w:val="Đầu đề 2 Char"/>
    <w:basedOn w:val="Phngmcinhcuaoanvn"/>
    <w:link w:val="u2"/>
    <w:uiPriority w:val="9"/>
    <w:semiHidden/>
    <w:rsid w:val="00831363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6960FA"/>
    <w:rPr>
      <w:rFonts w:asciiTheme="majorHAnsi" w:eastAsiaTheme="majorEastAsia" w:hAnsiTheme="majorHAnsi" w:cstheme="majorBidi"/>
      <w:sz w:val="26"/>
      <w:szCs w:val="24"/>
    </w:rPr>
  </w:style>
  <w:style w:type="character" w:customStyle="1" w:styleId="u4Char">
    <w:name w:val="Đầu đề 4 Char"/>
    <w:basedOn w:val="Phngmcinhcuaoanvn"/>
    <w:link w:val="u4"/>
    <w:uiPriority w:val="9"/>
    <w:semiHidden/>
    <w:rsid w:val="006960FA"/>
    <w:rPr>
      <w:rFonts w:asciiTheme="majorHAnsi" w:eastAsiaTheme="majorEastAsia" w:hAnsiTheme="majorHAnsi" w:cstheme="majorBidi"/>
      <w:iCs/>
      <w:sz w:val="26"/>
    </w:rPr>
  </w:style>
  <w:style w:type="paragraph" w:styleId="Mucluc1">
    <w:name w:val="toc 1"/>
    <w:basedOn w:val="Binhthng"/>
    <w:next w:val="Binhthng"/>
    <w:autoRedefine/>
    <w:uiPriority w:val="39"/>
    <w:unhideWhenUsed/>
    <w:rsid w:val="006960FA"/>
    <w:pPr>
      <w:tabs>
        <w:tab w:val="clear" w:pos="567"/>
      </w:tabs>
    </w:pPr>
  </w:style>
  <w:style w:type="character" w:styleId="VnbanChdanhsn">
    <w:name w:val="Placeholder Text"/>
    <w:basedOn w:val="Phngmcinhcuaoanvn"/>
    <w:uiPriority w:val="99"/>
    <w:semiHidden/>
    <w:rsid w:val="00835A73"/>
    <w:rPr>
      <w:color w:val="808080"/>
    </w:rPr>
  </w:style>
  <w:style w:type="paragraph" w:styleId="oancuaDanhsach">
    <w:name w:val="List Paragraph"/>
    <w:basedOn w:val="Binhthng"/>
    <w:uiPriority w:val="34"/>
    <w:qFormat/>
    <w:rsid w:val="00F34F55"/>
    <w:pPr>
      <w:ind w:left="720"/>
    </w:pPr>
  </w:style>
  <w:style w:type="paragraph" w:styleId="utrang">
    <w:name w:val="header"/>
    <w:basedOn w:val="Binhthng"/>
    <w:link w:val="utrangChar"/>
    <w:uiPriority w:val="99"/>
    <w:unhideWhenUsed/>
    <w:rsid w:val="007E3EA3"/>
    <w:pPr>
      <w:tabs>
        <w:tab w:val="clear" w:pos="567"/>
        <w:tab w:val="center" w:pos="4513"/>
        <w:tab w:val="right" w:pos="9026"/>
      </w:tabs>
      <w:spacing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7E3EA3"/>
    <w:rPr>
      <w:rFonts w:asciiTheme="majorHAnsi" w:hAnsiTheme="majorHAnsi"/>
      <w:sz w:val="26"/>
    </w:rPr>
  </w:style>
  <w:style w:type="paragraph" w:styleId="Chntrang">
    <w:name w:val="footer"/>
    <w:basedOn w:val="Binhthng"/>
    <w:link w:val="ChntrangChar"/>
    <w:uiPriority w:val="99"/>
    <w:unhideWhenUsed/>
    <w:rsid w:val="007E3EA3"/>
    <w:pPr>
      <w:tabs>
        <w:tab w:val="clear" w:pos="567"/>
        <w:tab w:val="center" w:pos="4513"/>
        <w:tab w:val="right" w:pos="9026"/>
      </w:tabs>
      <w:spacing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7E3EA3"/>
    <w:rPr>
      <w:rFonts w:asciiTheme="majorHAnsi" w:hAnsiTheme="majorHAnsi"/>
      <w:sz w:val="26"/>
    </w:rPr>
  </w:style>
  <w:style w:type="table" w:styleId="LiBang">
    <w:name w:val="Table Grid"/>
    <w:basedOn w:val="BangThngthng"/>
    <w:uiPriority w:val="39"/>
    <w:rsid w:val="00800A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nbanCcchu">
    <w:name w:val="footnote text"/>
    <w:basedOn w:val="Binhthng"/>
    <w:link w:val="VnbanCcchuChar"/>
    <w:uiPriority w:val="99"/>
    <w:semiHidden/>
    <w:unhideWhenUsed/>
    <w:rsid w:val="004D6B5C"/>
    <w:pPr>
      <w:spacing w:line="240" w:lineRule="auto"/>
    </w:pPr>
    <w:rPr>
      <w:sz w:val="20"/>
      <w:szCs w:val="20"/>
    </w:rPr>
  </w:style>
  <w:style w:type="character" w:customStyle="1" w:styleId="VnbanCcchuChar">
    <w:name w:val="Văn bản Cước chú Char"/>
    <w:basedOn w:val="Phngmcinhcuaoanvn"/>
    <w:link w:val="VnbanCcchu"/>
    <w:uiPriority w:val="99"/>
    <w:semiHidden/>
    <w:rsid w:val="004D6B5C"/>
    <w:rPr>
      <w:rFonts w:asciiTheme="majorHAnsi" w:hAnsiTheme="majorHAnsi"/>
      <w:sz w:val="20"/>
      <w:szCs w:val="20"/>
    </w:rPr>
  </w:style>
  <w:style w:type="character" w:styleId="ThamchiuCcchu">
    <w:name w:val="footnote reference"/>
    <w:basedOn w:val="Phngmcinhcuaoanvn"/>
    <w:uiPriority w:val="99"/>
    <w:semiHidden/>
    <w:unhideWhenUsed/>
    <w:rsid w:val="004D6B5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1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gt\OneDrive\Documents\M&#7851;u%20Office%20T&#249;y%20ch&#7881;nh\DangTai.dotx" TargetMode="Externa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A3337D-5777-49FE-9490-1004389F22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DangTai.dotx</Template>
  <TotalTime>440</TotalTime>
  <Pages>6</Pages>
  <Words>681</Words>
  <Characters>3886</Characters>
  <Application>Microsoft Office Word</Application>
  <DocSecurity>0</DocSecurity>
  <Lines>32</Lines>
  <Paragraphs>9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Tài Đặng</dc:creator>
  <cp:keywords/>
  <dc:description/>
  <cp:lastModifiedBy>Tài Đặng</cp:lastModifiedBy>
  <cp:revision>41</cp:revision>
  <dcterms:created xsi:type="dcterms:W3CDTF">2025-05-31T02:10:00Z</dcterms:created>
  <dcterms:modified xsi:type="dcterms:W3CDTF">2025-07-15T03:46:00Z</dcterms:modified>
</cp:coreProperties>
</file>